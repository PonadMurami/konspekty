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35" w:after="0" w:line="240" w:lineRule="auto"/>
        <w:ind w:left="4155" w:right="4127"/>
        <w:jc w:val="center"/>
        <w:rPr>
          <w:rFonts w:ascii="Times New Roman" w:hAnsi="Times New Roman" w:cs="Times New Roman" w:eastAsia="Times New Roman"/>
          <w:sz w:val="44"/>
          <w:szCs w:val="44"/>
        </w:rPr>
      </w:pPr>
      <w:rPr/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  <w:t>Dz</w:t>
      </w:r>
      <w:r>
        <w:rPr>
          <w:rFonts w:ascii="Times New Roman" w:hAnsi="Times New Roman" w:cs="Times New Roman" w:eastAsia="Times New Roman"/>
          <w:sz w:val="44"/>
          <w:szCs w:val="4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  <w:t>eń</w:t>
      </w:r>
      <w:r>
        <w:rPr>
          <w:rFonts w:ascii="Times New Roman" w:hAnsi="Times New Roman" w:cs="Times New Roman" w:eastAsia="Times New Roman"/>
          <w:sz w:val="44"/>
          <w:szCs w:val="4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  <w:t>II</w:t>
      </w:r>
    </w:p>
    <w:p>
      <w:pPr>
        <w:spacing w:before="6" w:after="0" w:line="598" w:lineRule="exact"/>
        <w:ind w:left="1619" w:right="1590" w:firstLine="-130"/>
        <w:jc w:val="center"/>
        <w:rPr>
          <w:rFonts w:ascii="Times New Roman" w:hAnsi="Times New Roman" w:cs="Times New Roman" w:eastAsia="Times New Roman"/>
          <w:sz w:val="52"/>
          <w:szCs w:val="52"/>
        </w:rPr>
      </w:pPr>
      <w:rPr/>
      <w:r>
        <w:rPr>
          <w:rFonts w:ascii="Times New Roman" w:hAnsi="Times New Roman" w:cs="Times New Roman" w:eastAsia="Times New Roman"/>
          <w:sz w:val="52"/>
          <w:szCs w:val="52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b/>
          <w:bCs/>
        </w:rPr>
        <w:t>tworzyłeś</w:t>
      </w:r>
      <w:r>
        <w:rPr>
          <w:rFonts w:ascii="Times New Roman" w:hAnsi="Times New Roman" w:cs="Times New Roman" w:eastAsia="Times New Roman"/>
          <w:sz w:val="52"/>
          <w:szCs w:val="52"/>
          <w:spacing w:val="-2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b/>
          <w:bCs/>
        </w:rPr>
        <w:t>nas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52"/>
          <w:szCs w:val="52"/>
          <w:spacing w:val="-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b/>
          <w:bCs/>
        </w:rPr>
        <w:t>owiem</w:t>
      </w:r>
      <w:r>
        <w:rPr>
          <w:rFonts w:ascii="Times New Roman" w:hAnsi="Times New Roman" w:cs="Times New Roman" w:eastAsia="Times New Roman"/>
          <w:sz w:val="52"/>
          <w:szCs w:val="52"/>
          <w:spacing w:val="-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b/>
          <w:bCs/>
        </w:rPr>
        <w:t>jako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b/>
          <w:bCs/>
        </w:rPr>
        <w:t>skierowanych</w:t>
      </w:r>
      <w:r>
        <w:rPr>
          <w:rFonts w:ascii="Times New Roman" w:hAnsi="Times New Roman" w:cs="Times New Roman" w:eastAsia="Times New Roman"/>
          <w:sz w:val="52"/>
          <w:szCs w:val="52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52"/>
          <w:szCs w:val="52"/>
          <w:spacing w:val="1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b/>
          <w:bCs/>
        </w:rPr>
        <w:t>Tobie</w:t>
      </w:r>
      <w:r>
        <w:rPr>
          <w:rFonts w:ascii="Times New Roman" w:hAnsi="Times New Roman" w:cs="Times New Roman" w:eastAsia="Times New Roman"/>
          <w:sz w:val="52"/>
          <w:szCs w:val="52"/>
          <w:spacing w:val="-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99"/>
          <w:b/>
          <w:bCs/>
        </w:rPr>
        <w:t>Panie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3648" w:right="3699"/>
        <w:jc w:val="center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Rekolek</w:t>
      </w:r>
      <w:r>
        <w:rPr>
          <w:rFonts w:ascii="Times New Roman" w:hAnsi="Times New Roman" w:cs="Times New Roman" w:eastAsia="Times New Roman"/>
          <w:sz w:val="32"/>
          <w:szCs w:val="3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je</w:t>
      </w:r>
      <w:r>
        <w:rPr>
          <w:rFonts w:ascii="Times New Roman" w:hAnsi="Times New Roman" w:cs="Times New Roman" w:eastAsia="Times New Roman"/>
          <w:sz w:val="32"/>
          <w:szCs w:val="3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99"/>
        </w:rPr>
        <w:t>Babice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0" w:after="0" w:line="240" w:lineRule="auto"/>
        <w:ind w:left="3532" w:right="3502"/>
        <w:jc w:val="center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5-7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październik</w:t>
      </w:r>
      <w:r>
        <w:rPr>
          <w:rFonts w:ascii="Times New Roman" w:hAnsi="Times New Roman" w:cs="Times New Roman" w:eastAsia="Times New Roman"/>
          <w:sz w:val="32"/>
          <w:szCs w:val="3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2007</w:t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32"/>
          <w:szCs w:val="3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Cel</w:t>
      </w:r>
      <w:r>
        <w:rPr>
          <w:rFonts w:ascii="Times New Roman" w:hAnsi="Times New Roman" w:cs="Times New Roman" w:eastAsia="Times New Roman"/>
          <w:sz w:val="32"/>
          <w:szCs w:val="3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Spotkania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72" w:right="-20"/>
        <w:jc w:val="left"/>
        <w:tabs>
          <w:tab w:pos="8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•</w:t>
      </w:r>
      <w:r>
        <w:rPr>
          <w:rFonts w:ascii="Arial" w:hAnsi="Arial" w:cs="Arial" w:eastAsia="Arial"/>
          <w:sz w:val="18"/>
          <w:szCs w:val="18"/>
          <w:spacing w:val="-4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Zobacz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Boga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ako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tego,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któ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ponad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tko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pragnie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człowieka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tęskni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472" w:right="-20"/>
        <w:jc w:val="left"/>
        <w:tabs>
          <w:tab w:pos="8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•</w:t>
      </w:r>
      <w:r>
        <w:rPr>
          <w:rFonts w:ascii="Arial" w:hAnsi="Arial" w:cs="Arial" w:eastAsia="Arial"/>
          <w:sz w:val="18"/>
          <w:szCs w:val="18"/>
          <w:spacing w:val="-4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Zobacz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Boga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ako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OSOBĘ,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kogoś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konkretnego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431" w:right="517"/>
        <w:jc w:val="center"/>
        <w:tabs>
          <w:tab w:pos="7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•</w:t>
      </w:r>
      <w:r>
        <w:rPr>
          <w:rFonts w:ascii="Arial" w:hAnsi="Arial" w:cs="Arial" w:eastAsia="Arial"/>
          <w:sz w:val="18"/>
          <w:szCs w:val="18"/>
          <w:spacing w:val="-4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Zach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ić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cudem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wcielenia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Jezusem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uelem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któ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dowodem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Bożej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83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Miłości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32"/>
          <w:szCs w:val="3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Wpr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wadzenie</w:t>
      </w:r>
      <w:r>
        <w:rPr>
          <w:rFonts w:ascii="Times New Roman" w:hAnsi="Times New Roman" w:cs="Times New Roman" w:eastAsia="Times New Roman"/>
          <w:sz w:val="32"/>
          <w:szCs w:val="32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dla</w:t>
      </w:r>
      <w:r>
        <w:rPr>
          <w:rFonts w:ascii="Times New Roman" w:hAnsi="Times New Roman" w:cs="Times New Roman" w:eastAsia="Times New Roman"/>
          <w:sz w:val="32"/>
          <w:szCs w:val="3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ania</w:t>
      </w:r>
      <w:r>
        <w:rPr>
          <w:rFonts w:ascii="Times New Roman" w:hAnsi="Times New Roman" w:cs="Times New Roman" w:eastAsia="Times New Roman"/>
          <w:sz w:val="32"/>
          <w:szCs w:val="3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tora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6" w:right="49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naprawdę</w:t>
      </w:r>
      <w:r>
        <w:rPr>
          <w:rFonts w:ascii="Times New Roman" w:hAnsi="Times New Roman" w:cs="Times New Roman" w:eastAsia="Times New Roman"/>
          <w:sz w:val="24"/>
          <w:szCs w:val="24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spotkaniu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jważniejsze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strzec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ację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grzechu”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99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perspekt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grzeszności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człowieka,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ale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także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punktu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widzenia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tnionego”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Boga,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któ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stwarzając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człowieka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jawnił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woją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ogromną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Miłość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ku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niemu.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Probl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ten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niejako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rozwiązuje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stus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yć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bardzo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aźnie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przedstawione.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ję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także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parę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zagadnień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5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„filozoficzn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(wg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osobist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upodobań),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daję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nawias,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iśc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nieoblig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ne,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zachęca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nawet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ej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ambitnej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grupie,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pobudzają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47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Spotkanie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yć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poro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„zastos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wań”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ator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musi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wedle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rozsądku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rać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niektóre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nich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przecią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grupy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efekcie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żadne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zadanie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zostanie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kona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7223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yko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412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Ź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ródło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ragnie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aby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niego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pić”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św.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Grzegorz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y)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7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Gdyż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ten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sam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Bóg,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który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świadcza,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wcale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mówić,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czy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głodny,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wahał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żebrać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Samarytanki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trochę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wody.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Był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spragniony...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Lecz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mówiąc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Daj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mi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pić”,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Stwo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zyciel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domagał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właśnie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miłości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swego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biednego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stwo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zenia.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Był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pragniony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miłości...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Ach!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Czuję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bardziej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niż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kiedykolwi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k: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Jezusowi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chce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pić.”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św.Matka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Teresa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Kalkut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</w:p>
    <w:p>
      <w:pPr>
        <w:spacing w:before="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6" w:right="67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„Jest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dla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mnie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rdzo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jasne,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Misjonarek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Misjona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zy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Miłości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(M.C.)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zystko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celu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jedynie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szenie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Pragnienia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Jezusa.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Jego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słowa,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zapisane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ścianie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każdej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kaplicy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M.C.,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należą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rze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złości,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ale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żywe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tu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teraz,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wypowiadane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dla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Was.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Czy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wierzycie?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Jeśli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tak,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usłyszycie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odczujecie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Jego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obecność...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jeśli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mielibyście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zap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miętać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tego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listu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tylko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jedno,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niech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będzie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to: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„Pragnę”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znacznie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głębsze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słowo,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niż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gdyby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Jezus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powiedział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stu: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73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„Kocham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was”.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Dopóki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będziecie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wiedzieli,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rdzo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sobisty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sposób,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Jez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pragnie,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będziecie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stanie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poznać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tego,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kim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chce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dla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być;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tego,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kim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chce,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abyście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byli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dla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Niego”.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(św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Matka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Teresa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Kalkut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y)</w:t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3.</w:t>
      </w:r>
      <w:r>
        <w:rPr>
          <w:rFonts w:ascii="Times New Roman" w:hAnsi="Times New Roman" w:cs="Times New Roman" w:eastAsia="Times New Roman"/>
          <w:sz w:val="32"/>
          <w:szCs w:val="3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Modlitwa</w:t>
      </w:r>
      <w:r>
        <w:rPr>
          <w:rFonts w:ascii="Times New Roman" w:hAnsi="Times New Roman" w:cs="Times New Roman" w:eastAsia="Times New Roman"/>
          <w:sz w:val="32"/>
          <w:szCs w:val="3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początkowa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6252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Dostos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wana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moż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iwości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grup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jc w:val="both"/>
        <w:spacing w:after="0"/>
        <w:sectPr>
          <w:type w:val="continuous"/>
          <w:pgSz w:w="11900" w:h="16840"/>
          <w:pgMar w:top="1100" w:bottom="280" w:left="1020" w:right="1020"/>
        </w:sectPr>
      </w:pPr>
      <w:rPr/>
    </w:p>
    <w:p>
      <w:pPr>
        <w:spacing w:before="55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4.</w:t>
      </w:r>
      <w:r>
        <w:rPr>
          <w:rFonts w:ascii="Times New Roman" w:hAnsi="Times New Roman" w:cs="Times New Roman" w:eastAsia="Times New Roman"/>
          <w:sz w:val="32"/>
          <w:szCs w:val="3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Dzielenie</w:t>
      </w:r>
      <w:r>
        <w:rPr>
          <w:rFonts w:ascii="Times New Roman" w:hAnsi="Times New Roman" w:cs="Times New Roman" w:eastAsia="Times New Roman"/>
          <w:sz w:val="32"/>
          <w:szCs w:val="3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32"/>
          <w:szCs w:val="3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doświadczeniem</w:t>
      </w:r>
      <w:r>
        <w:rPr>
          <w:rFonts w:ascii="Times New Roman" w:hAnsi="Times New Roman" w:cs="Times New Roman" w:eastAsia="Times New Roman"/>
          <w:sz w:val="32"/>
          <w:szCs w:val="32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nocn</w:t>
      </w:r>
      <w:r>
        <w:rPr>
          <w:rFonts w:ascii="Times New Roman" w:hAnsi="Times New Roman" w:cs="Times New Roman" w:eastAsia="Times New Roman"/>
          <w:sz w:val="32"/>
          <w:szCs w:val="3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32"/>
          <w:szCs w:val="3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adoracji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6" w:right="261" w:firstLine="-36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–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Jakie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wasze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„w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rażenia”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nocnej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adoracj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ważacie,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dobrze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czas?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826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–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yp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łniliście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zadanie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jakie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dostaliście?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5.</w:t>
      </w:r>
      <w:r>
        <w:rPr>
          <w:rFonts w:ascii="Times New Roman" w:hAnsi="Times New Roman" w:cs="Times New Roman" w:eastAsia="Times New Roman"/>
          <w:sz w:val="32"/>
          <w:szCs w:val="3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Tęsknota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Luźna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rozmowa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tęsknot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ej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doświadczania,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tego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jest.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26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–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jaki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sób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spośród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odczuć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róż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tęsknota?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826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–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poznaje?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826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–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jakich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stanach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mocjonal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826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–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świadczeni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raczej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negat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Jak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rodzi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tęs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nota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4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isuj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kartce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entów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które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musi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spełniać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dana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relacja,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człowiek,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cja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doświadczali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tęsknoty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(np.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bliska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relacja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kimś,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odległość,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nieobecność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tej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etc.)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/kartka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nr.1/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List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(bardzo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ażne)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31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ciągu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minut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uczestni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mają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napisać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list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której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tęsknią.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Jeśli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takiej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eszcze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yobr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źnia.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List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yć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krótki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zawierać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ok.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8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zdań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każde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nich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mojej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tęsknoty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mś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bez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tej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osoby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itp.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List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nikt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ać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ocz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zachęca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Tęsknota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Bogi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10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patrząc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kartkę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nr.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siebie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dlaczego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człowiek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doświadczać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tęskno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Bogi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m?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Skąd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pochodzi?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Kiedy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pojawiła?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(istotne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doprowadzić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strzeżen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grzech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gnan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raju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początkiem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tęsknoty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Bogiem)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26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–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doświadczenie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tęskno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Bogiem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osobiście?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6.</w:t>
      </w:r>
      <w:r>
        <w:rPr>
          <w:rFonts w:ascii="Times New Roman" w:hAnsi="Times New Roman" w:cs="Times New Roman" w:eastAsia="Times New Roman"/>
          <w:sz w:val="32"/>
          <w:szCs w:val="3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Zmiana</w:t>
      </w:r>
      <w:r>
        <w:rPr>
          <w:rFonts w:ascii="Times New Roman" w:hAnsi="Times New Roman" w:cs="Times New Roman" w:eastAsia="Times New Roman"/>
          <w:sz w:val="32"/>
          <w:szCs w:val="3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perspek</w:t>
      </w:r>
      <w:r>
        <w:rPr>
          <w:rFonts w:ascii="Times New Roman" w:hAnsi="Times New Roman" w:cs="Times New Roman" w:eastAsia="Times New Roman"/>
          <w:sz w:val="32"/>
          <w:szCs w:val="32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32"/>
          <w:szCs w:val="32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y</w:t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czen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aźn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44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oczy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prób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obra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ić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sobie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cenę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gna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ju,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odprowadzając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zrokiem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pierws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rodziców,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hodzą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raju,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prób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strzec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któ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samotnie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przechadza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Edenie.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10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(to,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może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naiwnie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brzmią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ćwiczenie,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dzięki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cudownemu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darowi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empa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ii,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winno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prawić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wilę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zaczni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eć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grzechu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także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perspek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Boga.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tle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anim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tor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frag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Rdz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21-24,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choć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trochę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obawiałab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związku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fragme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tem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trudn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ań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natu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teologiczno-egzege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ej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zejścia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skusję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26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–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obra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sobie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odczucia”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Bog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826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–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Bóg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tęskni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człowieki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826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–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wiada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dalej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historia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zbawienia?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86" w:right="34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(prób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sobie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znane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fragmen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mówiące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Bogu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poszuk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ją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człowieka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początek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anim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tor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eć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Boga,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który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szuka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Adama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„Adamie,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gdzie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?”)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Abla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(„gdzie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brat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j,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Abel?”)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ponieważ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Sz w:w="11900" w:h="16840"/>
          <w:pgMar w:top="1080" w:bottom="280" w:left="1020" w:right="1020"/>
        </w:sectPr>
      </w:pPr>
      <w:rPr/>
    </w:p>
    <w:p>
      <w:pPr>
        <w:spacing w:before="74" w:after="0" w:line="240" w:lineRule="auto"/>
        <w:ind w:left="1186" w:right="637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jrzew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kojarzenia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uczestników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raczej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pójdą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stronę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Ewangelii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dalece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kazane)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480" w:lineRule="auto"/>
        <w:ind w:left="116" w:right="1338" w:firstLine="71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–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które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frag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entów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szczególnie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uderzaj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nich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porusza?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następują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fragment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porusza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skusje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tego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rozumi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0" w:after="0" w:line="240" w:lineRule="auto"/>
        <w:ind w:left="3785" w:right="110" w:firstLine="1566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„Być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Bóg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ógłby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być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Bogiem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bez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Ale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Jezus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objawił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Boga,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który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chce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być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Bogiem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nami”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(ks.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oma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Jaklewi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cz)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7.</w:t>
      </w:r>
      <w:r>
        <w:rPr>
          <w:rFonts w:ascii="Times New Roman" w:hAnsi="Times New Roman" w:cs="Times New Roman" w:eastAsia="Times New Roman"/>
          <w:sz w:val="32"/>
          <w:szCs w:val="3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Jezus</w:t>
      </w:r>
      <w:r>
        <w:rPr>
          <w:rFonts w:ascii="Times New Roman" w:hAnsi="Times New Roman" w:cs="Times New Roman" w:eastAsia="Times New Roman"/>
          <w:sz w:val="32"/>
          <w:szCs w:val="3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Emannuel</w:t>
      </w:r>
      <w:r>
        <w:rPr>
          <w:rFonts w:ascii="Times New Roman" w:hAnsi="Times New Roman" w:cs="Times New Roman" w:eastAsia="Times New Roman"/>
          <w:sz w:val="32"/>
          <w:szCs w:val="3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Bóg</w:t>
      </w:r>
      <w:r>
        <w:rPr>
          <w:rFonts w:ascii="Times New Roman" w:hAnsi="Times New Roman" w:cs="Times New Roman" w:eastAsia="Times New Roman"/>
          <w:sz w:val="32"/>
          <w:szCs w:val="3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nami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61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16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kazując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ednocześnie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całą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mocą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JEZU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jako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OWÓD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MIŁOŚCI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Bożej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26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–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znac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Bóg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zde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ował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stać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człowieki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m?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wiadcz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86" w:right="505" w:firstLine="-36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–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akie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tego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pł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ną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konsekwencje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dla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mojej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tęsknoty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Bogiem,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szansa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zaspok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jenie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tej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potrze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86" w:right="473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UWAGA!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próbujem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doprowadzić</w:t>
      </w:r>
      <w:r>
        <w:rPr>
          <w:rFonts w:ascii="Times New Roman" w:hAnsi="Times New Roman" w:cs="Times New Roman" w:eastAsia="Times New Roman"/>
          <w:sz w:val="18"/>
          <w:szCs w:val="18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tej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części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ego,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uczestnicy</w:t>
      </w:r>
      <w:r>
        <w:rPr>
          <w:rFonts w:ascii="Times New Roman" w:hAnsi="Times New Roman" w:cs="Times New Roman" w:eastAsia="Times New Roman"/>
          <w:sz w:val="18"/>
          <w:szCs w:val="18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spostrzegli</w:t>
      </w:r>
      <w:r>
        <w:rPr>
          <w:rFonts w:ascii="Times New Roman" w:hAnsi="Times New Roman" w:cs="Times New Roman" w:eastAsia="Times New Roman"/>
          <w:sz w:val="18"/>
          <w:szCs w:val="18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fenomen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cz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mś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niesamo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icie</w:t>
      </w:r>
      <w:r>
        <w:rPr>
          <w:rFonts w:ascii="Times New Roman" w:hAnsi="Times New Roman" w:cs="Times New Roman" w:eastAsia="Times New Roman"/>
          <w:sz w:val="18"/>
          <w:szCs w:val="18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ż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niają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chrześcijańs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wo,</w:t>
      </w:r>
      <w:r>
        <w:rPr>
          <w:rFonts w:ascii="Times New Roman" w:hAnsi="Times New Roman" w:cs="Times New Roman" w:eastAsia="Times New Roman"/>
          <w:sz w:val="18"/>
          <w:szCs w:val="18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dzięki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tej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tajemnic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stajem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ludźmi,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którz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mogą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obcować</w:t>
      </w:r>
      <w:r>
        <w:rPr>
          <w:rFonts w:ascii="Times New Roman" w:hAnsi="Times New Roman" w:cs="Times New Roman" w:eastAsia="Times New Roman"/>
          <w:sz w:val="18"/>
          <w:szCs w:val="18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sam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Bogiem,</w:t>
      </w:r>
      <w:r>
        <w:rPr>
          <w:rFonts w:ascii="Times New Roman" w:hAnsi="Times New Roman" w:cs="Times New Roman" w:eastAsia="Times New Roman"/>
          <w:sz w:val="18"/>
          <w:szCs w:val="18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cielenie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zmienia</w:t>
      </w:r>
      <w:r>
        <w:rPr>
          <w:rFonts w:ascii="Times New Roman" w:hAnsi="Times New Roman" w:cs="Times New Roman" w:eastAsia="Times New Roman"/>
          <w:sz w:val="18"/>
          <w:szCs w:val="18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nasz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patrzeniu</w:t>
      </w:r>
      <w:r>
        <w:rPr>
          <w:rFonts w:ascii="Times New Roman" w:hAnsi="Times New Roman" w:cs="Times New Roman" w:eastAsia="Times New Roman"/>
          <w:sz w:val="18"/>
          <w:szCs w:val="18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ś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wiat</w:t>
      </w:r>
      <w:r>
        <w:rPr>
          <w:rFonts w:ascii="Times New Roman" w:hAnsi="Times New Roman" w:cs="Times New Roman" w:eastAsia="Times New Roman"/>
          <w:sz w:val="18"/>
          <w:szCs w:val="18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ż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cie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dosł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wnie</w:t>
      </w:r>
      <w:r>
        <w:rPr>
          <w:rFonts w:ascii="Times New Roman" w:hAnsi="Times New Roman" w:cs="Times New Roman" w:eastAsia="Times New Roman"/>
          <w:sz w:val="18"/>
          <w:szCs w:val="18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WSZYSTKO!</w:t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4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JEZUS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człowiekie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ukazuje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więc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perspek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Jego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pragnień.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trzech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obrazach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prób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najpierw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strzec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ludzkie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pragnienia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duchowe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(nawiązując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spotkania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wczor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jszego).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Następnie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próbujem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nich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dostrzec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pragnienia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GA.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Bóg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pragnie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człowieka.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26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–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4,7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(Sa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826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–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22,15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(wieczerza)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826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–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19,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28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(śm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erć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krz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5362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refleksji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ew.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zastosowania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rozmowie: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45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Pragnę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głębsze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sł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niż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Jezus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iedział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prostu: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Kocham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wa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Dop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ki</w:t>
      </w:r>
      <w:r>
        <w:rPr>
          <w:rFonts w:ascii="Times New Roman" w:hAnsi="Times New Roman" w:cs="Times New Roman" w:eastAsia="Times New Roman"/>
          <w:sz w:val="24"/>
          <w:szCs w:val="24"/>
          <w:spacing w:val="6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będzie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edzieli,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bardzo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sobisty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posób,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Jezus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pra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nie,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będzi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cie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stanie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poznać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tego,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chce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dla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Was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yć;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ani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tego,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kim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chce,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yście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Wy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dla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Niego”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w.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Matka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Teresa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Kalku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8.</w:t>
      </w:r>
      <w:r>
        <w:rPr>
          <w:rFonts w:ascii="Times New Roman" w:hAnsi="Times New Roman" w:cs="Times New Roman" w:eastAsia="Times New Roman"/>
          <w:sz w:val="32"/>
          <w:szCs w:val="3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Bóg</w:t>
      </w:r>
      <w:r>
        <w:rPr>
          <w:rFonts w:ascii="Times New Roman" w:hAnsi="Times New Roman" w:cs="Times New Roman" w:eastAsia="Times New Roman"/>
          <w:sz w:val="32"/>
          <w:szCs w:val="3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jest</w:t>
      </w:r>
      <w:r>
        <w:rPr>
          <w:rFonts w:ascii="Times New Roman" w:hAnsi="Times New Roman" w:cs="Times New Roman" w:eastAsia="Times New Roman"/>
          <w:sz w:val="32"/>
          <w:szCs w:val="3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Osobą!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cz</w:t>
      </w:r>
      <w:r>
        <w:rPr>
          <w:rFonts w:ascii="Times New Roman" w:hAnsi="Times New Roman" w:cs="Times New Roman" w:eastAsia="Times New Roman"/>
          <w:sz w:val="32"/>
          <w:szCs w:val="32"/>
          <w:spacing w:val="3"/>
          <w:w w:val="100"/>
        </w:rPr>
        <w:t>y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32"/>
          <w:szCs w:val="3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zastosowanie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85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Bóg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bardzo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konkretnie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okazuje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oje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uczucia,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ją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tęsknotę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człowiekie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bardzo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konkretne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pragnienie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(pragnie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ie),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stał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konkret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człowieki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m,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Jezusem,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m.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Często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tej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Bóg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Bogiem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nami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Niego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Boga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mkni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tego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pust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raju,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odgrodzonego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ząc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eczami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cherubów.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Zapo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RELANEJ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OBECNOŚCI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międz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woim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ludem.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Traktuj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BEZOSO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OWO,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siłę,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energię.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76" w:right="356" w:firstLine="-360"/>
        <w:jc w:val="left"/>
        <w:tabs>
          <w:tab w:pos="4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–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hodzim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propozycją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uczynienia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krótkiego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ACH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NKU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SUMIENIA,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tego,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czy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życiu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taram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trakt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Boga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jak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artnera,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czy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jestem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Jego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BA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DZO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KONKRETNEJ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OSOBOWOŚCI.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mienić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tej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pra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ie?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Sz w:w="11900" w:h="16840"/>
          <w:pgMar w:top="1060" w:bottom="280" w:left="1020" w:right="1020"/>
        </w:sectPr>
      </w:pPr>
      <w:rPr/>
    </w:p>
    <w:p>
      <w:pPr>
        <w:spacing w:before="70" w:after="0" w:line="240" w:lineRule="auto"/>
        <w:ind w:left="476" w:right="45" w:firstLine="-360"/>
        <w:jc w:val="left"/>
        <w:tabs>
          <w:tab w:pos="4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–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Uła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wić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list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sany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tórą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sknię.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koniec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potk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nia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kich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eślili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ię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oso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której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dreso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ali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sali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sne,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ejscu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odpisu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ali: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BÓG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sób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przeczytali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obie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76" w:right="243" w:firstLine="-360"/>
        <w:jc w:val="left"/>
        <w:tabs>
          <w:tab w:pos="4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–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Niech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ażdy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ciszy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nad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</w:rPr>
        <w:t>jed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pragnieni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które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jego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życiu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takie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eckie”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ważył,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może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pro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adzić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poza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doczesność.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ilę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czasie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ńco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ej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każdy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ękuje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Bogu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ecz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może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aczyć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dlaczego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kurat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tą).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Podzie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taki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sób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bardzo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kretnie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ocnej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doracji.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Jeż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toś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„nie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dzi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niczego”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lub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chce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rum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niech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prostu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Bogu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ękuję”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co.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ład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(raczej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dla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anim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tora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niż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dla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uczestników,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przestraszyć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:D):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476" w:right="21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„Panie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Boże,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dziękuję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całego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serca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wlewasz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moje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serce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pragnienie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cenioną,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podziwianą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szanowaną,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ponieważ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pozwalasz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dostrzec,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estem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Twoim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dzieł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ym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szacunku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uwagi,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nikim,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oraz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pozwala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ufać,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właśnie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mnie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patrz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sz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wagą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łos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podziwem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sectPr>
      <w:pgSz w:w="11900" w:h="16840"/>
      <w:pgMar w:top="1340" w:bottom="280" w:left="102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238"/>
    <w:family w:val="roman"/>
    <w:pitch w:val="variable"/>
  </w:font>
  <w:font w:name="Arial">
    <w:charset w:val="238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trzęsiok</dc:creator>
  <dcterms:created xsi:type="dcterms:W3CDTF">2014-08-30T09:21:29Z</dcterms:created>
  <dcterms:modified xsi:type="dcterms:W3CDTF">2014-08-30T09:21:29Z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2007-10-05T00:00:00Z</vt:filetime>
  </property>
  <property fmtid="{D5CDD505-2E9C-101B-9397-08002B2CF9AE}" pid="3" name="LastSaved">
    <vt:filetime>2014-08-30T00:00:00Z</vt:filetime>
  </property>
</Properties>
</file>