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6" w:after="0" w:line="372" w:lineRule="auto"/>
        <w:ind w:left="3054" w:right="3053" w:firstLine="2"/>
        <w:jc w:val="center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41"/>
          <w:szCs w:val="41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41"/>
          <w:szCs w:val="41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41"/>
          <w:szCs w:val="4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41"/>
          <w:szCs w:val="41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41"/>
          <w:szCs w:val="41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sz w:val="41"/>
          <w:szCs w:val="4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41"/>
          <w:szCs w:val="41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  <w:t>?</w:t>
      </w:r>
    </w:p>
    <w:p>
      <w:pPr>
        <w:spacing w:before="9" w:after="0" w:line="240" w:lineRule="auto"/>
        <w:ind w:left="3543" w:right="3538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9" w:lineRule="exact"/>
        <w:ind w:left="3254" w:right="3244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bi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-1"/>
        </w:rPr>
        <w:t>2008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6"/>
          <w:szCs w:val="2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p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k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730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ilu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omi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ków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3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4"/>
          <w:w w:val="101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-8"/>
          <w:w w:val="101"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1"/>
        </w:rPr>
        <w:t>r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196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ólno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Spotk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inno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go.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left="130" w:right="107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4"/>
          <w:w w:val="97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7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umi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h!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ii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pun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1"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od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1"/>
        </w:rPr>
        <w:t>l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4"/>
          <w:w w:val="101"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-3"/>
          <w:w w:val="101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105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6"/>
          <w:szCs w:val="26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6"/>
          <w:szCs w:val="2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p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z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u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k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u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j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ą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c</w:t>
      </w:r>
      <w:r>
        <w:rPr>
          <w:rFonts w:ascii="Times New Roman" w:hAnsi="Times New Roman" w:cs="Times New Roman" w:eastAsia="Times New Roman"/>
          <w:sz w:val="26"/>
          <w:szCs w:val="26"/>
          <w:spacing w:val="-7"/>
          <w:w w:val="101"/>
        </w:rPr>
        <w:t>y</w:t>
      </w:r>
      <w:r>
        <w:rPr>
          <w:rFonts w:ascii="Times New Roman" w:hAnsi="Times New Roman" w:cs="Times New Roman" w:eastAsia="Times New Roman"/>
          <w:sz w:val="26"/>
          <w:szCs w:val="26"/>
          <w:spacing w:val="-3"/>
          <w:w w:val="101"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”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Jak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ym”?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33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kuj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iu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30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130" w:right="9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3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tku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upio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łoby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left="130" w:right="8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iu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łko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np.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akie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ób?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511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97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7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ny.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odn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60" w:bottom="280" w:left="1720" w:right="1720"/>
        </w:sectPr>
      </w:pPr>
      <w:rPr/>
    </w:p>
    <w:p>
      <w:pPr>
        <w:spacing w:before="7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dpo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6"/>
          <w:szCs w:val="2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6"/>
          <w:szCs w:val="2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z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u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k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1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795" w:right="507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uka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uka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ale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akie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abi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u?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akie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dla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4" w:lineRule="auto"/>
        <w:ind w:left="111" w:right="5371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póln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9" w:lineRule="exact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kupi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3" w:after="0" w:line="261" w:lineRule="auto"/>
        <w:ind w:left="795" w:right="395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kup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onu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aki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uki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ania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ka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iada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14" w:right="-20"/>
        <w:jc w:val="left"/>
        <w:tabs>
          <w:tab w:pos="1840" w:val="left"/>
          <w:tab w:pos="3160" w:val="left"/>
          <w:tab w:pos="4500" w:val="left"/>
          <w:tab w:pos="6500" w:val="left"/>
        </w:tabs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W!</w:t>
      </w:r>
      <w:r>
        <w:rPr>
          <w:rFonts w:ascii="Times New Roman" w:hAnsi="Times New Roman" w:cs="Times New Roman" w:eastAsia="Times New Roman"/>
          <w:sz w:val="22"/>
          <w:szCs w:val="22"/>
          <w:spacing w:val="-4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ja!</w:t>
      </w:r>
      <w:r>
        <w:rPr>
          <w:rFonts w:ascii="Times New Roman" w:hAnsi="Times New Roman" w:cs="Times New Roman" w:eastAsia="Times New Roman"/>
          <w:sz w:val="22"/>
          <w:szCs w:val="22"/>
          <w:spacing w:val="-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0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%</w:t>
      </w:r>
      <w:r>
        <w:rPr>
          <w:rFonts w:ascii="Times New Roman" w:hAnsi="Times New Roman" w:cs="Times New Roman" w:eastAsia="Times New Roman"/>
          <w:sz w:val="22"/>
          <w:szCs w:val="22"/>
          <w:spacing w:val="-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-5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Jak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aj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pan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ko: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u w:val="single" w:color="0000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6.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dpo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ź</w:t>
      </w:r>
      <w:r>
        <w:rPr>
          <w:rFonts w:ascii="Times New Roman" w:hAnsi="Times New Roman" w:cs="Times New Roman" w:eastAsia="Times New Roman"/>
          <w:sz w:val="26"/>
          <w:szCs w:val="2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6"/>
          <w:szCs w:val="2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z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uk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Ja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ada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oga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179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póln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6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ytu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a”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10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4)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Ja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aj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ada?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Ja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i?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648" w:firstLine="33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ko: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u w:val="single" w:color="0000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5" w:lineRule="auto"/>
        <w:ind w:left="130" w:right="9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bko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la?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łym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la?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ann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940" w:bottom="280" w:left="1720" w:right="1720"/>
        </w:sectPr>
      </w:pPr>
      <w:rPr/>
    </w:p>
    <w:p>
      <w:pPr>
        <w:spacing w:before="70" w:after="0" w:line="245" w:lineRule="auto"/>
        <w:ind w:left="130" w:right="19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nne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ym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ykład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ni)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pol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ga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b/>
          <w:bCs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o?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130" w:right="183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aga: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ów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lu.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ator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iało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obi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130" w:right="241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nipu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6"/>
          <w:szCs w:val="2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8"/>
          <w:w w:val="100"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6"/>
          <w:szCs w:val="2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89"/>
        </w:rPr>
        <w:t>Ŝ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89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11"/>
          <w:w w:val="89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6"/>
          <w:szCs w:val="2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c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h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c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ę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11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3"/>
          <w:i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72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i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i/>
        </w:rPr>
        <w:t>ów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9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  <w:i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72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py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at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i/>
        </w:rPr>
        <w:t>na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  <w:i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  <w:i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i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5" w:lineRule="auto"/>
        <w:ind w:left="130" w:right="318" w:firstLine="33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oduk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469" w:right="10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nam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bu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y?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3" w:after="0" w:line="252" w:lineRule="auto"/>
        <w:ind w:left="795" w:right="226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onu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unk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Plików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P3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2" w:after="0" w:line="243" w:lineRule="auto"/>
        <w:ind w:left="807" w:right="555" w:firstLine="-1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Plot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$#^&amp;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%@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i/>
        </w:rPr>
        <w:t>: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3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1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kna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1062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tkie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dnio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lub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8.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ó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6"/>
          <w:szCs w:val="2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89"/>
        </w:rPr>
        <w:t>Ŝ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89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8"/>
          <w:w w:val="89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6"/>
          <w:szCs w:val="2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-9"/>
          <w:w w:val="100"/>
        </w:rPr>
        <w:t>y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6"/>
          <w:szCs w:val="2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„</w:t>
      </w:r>
      <w:r>
        <w:rPr>
          <w:rFonts w:ascii="Times New Roman" w:hAnsi="Times New Roman" w:cs="Times New Roman" w:eastAsia="Times New Roman"/>
          <w:sz w:val="26"/>
          <w:szCs w:val="26"/>
          <w:spacing w:val="-3"/>
          <w:w w:val="101"/>
        </w:rPr>
        <w:t>B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”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8" w:after="0" w:line="250" w:lineRule="auto"/>
        <w:ind w:left="130" w:right="154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pu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!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a.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dpow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  <w:i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72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u,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3"/>
          <w:i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3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72"/>
        </w:rPr>
        <w:t>Ŝ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i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3"/>
          <w:i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i/>
        </w:rPr>
        <w:t>up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3"/>
          <w:i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  <w:i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220" w:firstLine="66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nipul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tii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unku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ód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nim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mi.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5" w:lineRule="auto"/>
        <w:ind w:left="130" w:right="166" w:firstLine="66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96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ynno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óbu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łó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i,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ła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97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  <w:b/>
          <w:bCs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7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ami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y”.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lny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holo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„p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200" w:bottom="280" w:left="1720" w:right="1720"/>
        </w:sectPr>
      </w:pPr>
      <w:rPr/>
    </w:p>
    <w:p>
      <w:pPr>
        <w:spacing w:before="71" w:after="0" w:line="245" w:lineRule="auto"/>
        <w:ind w:left="130" w:right="20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ład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upie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onim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unki,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dów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7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7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9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ymi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dów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pobo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h”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iu!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19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aj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ład: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Załó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84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4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84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iada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dla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a?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Zai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a”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15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Słonio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j”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pat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ogo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poda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iad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23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  <w:i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uka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…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i/>
        </w:rPr>
        <w:t>…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?”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odnal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i!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pot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6" w:lineRule="auto"/>
        <w:ind w:left="130" w:right="215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w w:val="102"/>
          <w:i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podob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ób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bana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h”,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  <w:u w:val="single" w:color="0000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u w:val="single" w:color="0000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u w:val="single" w:color="0000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  <w:u w:val="single" w:color="00000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71"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2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2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  <w:u w:val="single" w:color="0000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aby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ania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ił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obod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upu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62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kl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  <w:position w:val="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kł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4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40" w:lineRule="auto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62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du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olo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oim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pod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position w:val="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position w:val="1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2"/>
          <w:position w:val="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position w:val="1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4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/kl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kole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ntów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Pi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kn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pomn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7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niu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40" w:lineRule="auto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mnie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u,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pi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miło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position w:val="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position w:val="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o”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odl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  <w:position w:val="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  <w:position w:val="1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pi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Sp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  <w:position w:val="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  <w:position w:val="1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pokłó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position w:val="1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pok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0"/>
          <w:position w:val="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bi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7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ź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40" w:lineRule="auto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St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bilno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kto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  <w:position w:val="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9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nud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ił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obotni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ór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kto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moim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81"/>
          <w:position w:val="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7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40" w:lineRule="auto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ń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940" w:bottom="280" w:left="1720" w:right="1720"/>
        </w:sectPr>
      </w:pPr>
      <w:rPr/>
    </w:p>
    <w:p>
      <w:pPr>
        <w:spacing w:before="71" w:after="0" w:line="240" w:lineRule="auto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obl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ów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Spotk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1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inki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position w:val="1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position w:val="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ku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position w:val="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7" w:after="0" w:line="240" w:lineRule="auto"/>
        <w:ind w:left="795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4" w:after="0" w:line="240" w:lineRule="auto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position w:val="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position w:val="1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position w:val="1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position w:val="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um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position w:val="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position w:val="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59" w:lineRule="exact"/>
        <w:ind w:left="11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Courier New" w:hAnsi="Courier New" w:cs="Courier New" w:eastAsia="Courier New"/>
          <w:sz w:val="22"/>
          <w:szCs w:val="22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2"/>
          <w:szCs w:val="22"/>
          <w:spacing w:val="5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position w:val="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position w:val="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position w:val="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7" w:after="0" w:line="240" w:lineRule="auto"/>
        <w:ind w:left="758" w:right="599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dopodobnie</w:t>
      </w:r>
      <w:r>
        <w:rPr>
          <w:rFonts w:ascii="Times New Roman" w:hAnsi="Times New Roman" w:cs="Times New Roman" w:eastAsia="Times New Roman"/>
          <w:sz w:val="22"/>
          <w:szCs w:val="22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9.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Pod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u</w:t>
      </w:r>
      <w:r>
        <w:rPr>
          <w:rFonts w:ascii="Times New Roman" w:hAnsi="Times New Roman" w:cs="Times New Roman" w:eastAsia="Times New Roman"/>
          <w:sz w:val="26"/>
          <w:szCs w:val="26"/>
          <w:spacing w:val="-6"/>
          <w:w w:val="101"/>
        </w:rPr>
        <w:t>m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1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3"/>
          <w:w w:val="101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pyt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469" w:right="2648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ła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iadało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anie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ka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ada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ał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anie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o?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5" w:lineRule="auto"/>
        <w:ind w:left="130" w:right="11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tanie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ogi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tyle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imy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my.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imy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93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odk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nimi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6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ia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udn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kó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ukuj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…</w:t>
      </w:r>
      <w:r>
        <w:rPr>
          <w:rFonts w:ascii="Times New Roman" w:hAnsi="Times New Roman" w:cs="Times New Roman" w:eastAsia="Times New Roman"/>
          <w:sz w:val="22"/>
          <w:szCs w:val="22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6" w:lineRule="auto"/>
        <w:ind w:left="469" w:right="25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oim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gi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pi</w:t>
      </w:r>
      <w:r>
        <w:rPr>
          <w:rFonts w:ascii="Times New Roman" w:hAnsi="Times New Roman" w:cs="Times New Roman" w:eastAsia="Times New Roman"/>
          <w:sz w:val="22"/>
          <w:szCs w:val="22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ó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1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uda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na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łn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Sł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oim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ógł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i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30,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11–14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i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5" w:lineRule="auto"/>
        <w:ind w:left="130" w:right="899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łn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2"/>
          <w:szCs w:val="22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2"/>
          <w:szCs w:val="22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tko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96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96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6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9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„nie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ba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uka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dal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o”?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do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iad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yli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3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aki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90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9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ukali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„dal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ko”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było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koło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10.</w:t>
      </w:r>
      <w:r>
        <w:rPr>
          <w:rFonts w:ascii="Times New Roman" w:hAnsi="Times New Roman" w:cs="Times New Roman" w:eastAsia="Times New Roman"/>
          <w:sz w:val="26"/>
          <w:szCs w:val="2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Z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1"/>
        </w:rPr>
        <w:t>t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s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o</w:t>
      </w:r>
      <w:r>
        <w:rPr>
          <w:rFonts w:ascii="Times New Roman" w:hAnsi="Times New Roman" w:cs="Times New Roman" w:eastAsia="Times New Roman"/>
          <w:sz w:val="26"/>
          <w:szCs w:val="26"/>
          <w:spacing w:val="-1"/>
          <w:w w:val="101"/>
        </w:rPr>
        <w:t>w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a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1"/>
        </w:rPr>
        <w:t>n</w:t>
      </w:r>
      <w:r>
        <w:rPr>
          <w:rFonts w:ascii="Times New Roman" w:hAnsi="Times New Roman" w:cs="Times New Roman" w:eastAsia="Times New Roman"/>
          <w:sz w:val="26"/>
          <w:szCs w:val="26"/>
          <w:spacing w:val="1"/>
          <w:w w:val="101"/>
        </w:rPr>
        <w:t>i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0" w:right="1061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obie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ntu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kol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22"/>
          <w:szCs w:val="22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tu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3"/>
        </w:rPr>
        <w:t>Ŝ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3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4"/>
          <w:w w:val="102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9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az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2"/>
          <w:szCs w:val="22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az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ał.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ym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2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2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2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2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2"/>
          <w:b/>
          <w:bCs/>
        </w:rPr>
        <w:t>?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940" w:bottom="280" w:left="1720" w:right="1720"/>
        </w:sectPr>
      </w:pPr>
      <w:rPr/>
    </w:p>
    <w:p>
      <w:pPr>
        <w:spacing w:before="70" w:after="0" w:line="240" w:lineRule="auto"/>
        <w:ind w:left="498" w:right="-20"/>
        <w:jc w:val="left"/>
        <w:rPr>
          <w:rFonts w:ascii="Times New Roman" w:hAnsi="Times New Roman" w:cs="Times New Roman" w:eastAsia="Times New Roman"/>
          <w:sz w:val="26"/>
          <w:szCs w:val="26"/>
        </w:rPr>
      </w:pPr>
      <w:rPr/>
      <w:r>
        <w:rPr>
          <w:rFonts w:ascii="Times New Roman" w:hAnsi="Times New Roman" w:cs="Times New Roman" w:eastAsia="Times New Roman"/>
          <w:sz w:val="26"/>
          <w:szCs w:val="26"/>
          <w:spacing w:val="0"/>
          <w:w w:val="109"/>
        </w:rPr>
        <w:t>ll.Modlitwa</w:t>
      </w:r>
      <w:r>
        <w:rPr>
          <w:rFonts w:ascii="Times New Roman" w:hAnsi="Times New Roman" w:cs="Times New Roman" w:eastAsia="Times New Roman"/>
          <w:sz w:val="26"/>
          <w:szCs w:val="26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26"/>
          <w:szCs w:val="26"/>
          <w:spacing w:val="0"/>
          <w:w w:val="100"/>
        </w:rPr>
        <w:t>koncowa</w:t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5" w:lineRule="auto"/>
        <w:ind w:left="138" w:right="614" w:firstLine="331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Zakonczrn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spotkanie</w:t>
      </w:r>
      <w:r>
        <w:rPr>
          <w:rFonts w:ascii="Times New Roman" w:hAnsi="Times New Roman" w:cs="Times New Roman" w:eastAsia="Times New Roman"/>
          <w:sz w:val="22"/>
          <w:szCs w:val="22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2"/>
        </w:rPr>
        <w:t>rnodlitw&lt;t</w:t>
      </w:r>
      <w:r>
        <w:rPr>
          <w:rFonts w:ascii="Times New Roman" w:hAnsi="Times New Roman" w:cs="Times New Roman" w:eastAsia="Times New Roman"/>
          <w:sz w:val="22"/>
          <w:szCs w:val="22"/>
          <w:spacing w:val="-12"/>
          <w:w w:val="9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2"/>
        </w:rPr>
        <w:t>spontaniczn&lt;t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2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Najpier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niec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bydzie</w:t>
      </w:r>
      <w:r>
        <w:rPr>
          <w:rFonts w:ascii="Times New Roman" w:hAnsi="Times New Roman" w:cs="Times New Roman" w:eastAsia="Times New Roman"/>
          <w:sz w:val="22"/>
          <w:szCs w:val="22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rnodlitwa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dziykczynienia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jestesrn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9"/>
        </w:rPr>
        <w:t>,poszukuj&lt;tcyrni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Boga</w:t>
      </w:r>
      <w:r>
        <w:rPr>
          <w:rFonts w:ascii="Times New Roman" w:hAnsi="Times New Roman" w:cs="Times New Roman" w:eastAsia="Times New Roman"/>
          <w:sz w:val="22"/>
          <w:szCs w:val="22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5"/>
        </w:rPr>
        <w:t>,poszukiwanyrni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6"/>
        </w:rPr>
        <w:t>"</w:t>
      </w:r>
      <w:r>
        <w:rPr>
          <w:rFonts w:ascii="Times New Roman" w:hAnsi="Times New Roman" w:cs="Times New Roman" w:eastAsia="Times New Roman"/>
          <w:sz w:val="22"/>
          <w:szCs w:val="22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przez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Boga.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Jezeli</w:t>
      </w:r>
      <w:r>
        <w:rPr>
          <w:rFonts w:ascii="Times New Roman" w:hAnsi="Times New Roman" w:cs="Times New Roman" w:eastAsia="Times New Roman"/>
          <w:sz w:val="22"/>
          <w:szCs w:val="22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cza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pozwoli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95"/>
        </w:rPr>
        <w:t>p6Zniej</w:t>
      </w:r>
      <w:r>
        <w:rPr>
          <w:rFonts w:ascii="Times New Roman" w:hAnsi="Times New Roman" w:cs="Times New Roman" w:eastAsia="Times New Roman"/>
          <w:sz w:val="22"/>
          <w:szCs w:val="22"/>
          <w:spacing w:val="8"/>
          <w:w w:val="95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rnodlitwa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prosby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kt6rej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poprosirn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Ducha</w:t>
      </w:r>
      <w:r>
        <w:rPr>
          <w:rFonts w:ascii="Times New Roman" w:hAnsi="Times New Roman" w:cs="Times New Roman" w:eastAsia="Times New Roman"/>
          <w:sz w:val="22"/>
          <w:szCs w:val="22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Swiytego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38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prowadzenie</w:t>
      </w:r>
      <w:r>
        <w:rPr>
          <w:rFonts w:ascii="Times New Roman" w:hAnsi="Times New Roman" w:cs="Times New Roman" w:eastAsia="Times New Roman"/>
          <w:sz w:val="22"/>
          <w:szCs w:val="22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naszyr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1"/>
        </w:rPr>
        <w:t>poszukiwaniu.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sectPr>
      <w:pgSz w:w="12240" w:h="15840"/>
      <w:pgMar w:top="9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  <w:font w:name="Symbol">
    <w:charset w:val="2"/>
    <w:family w:val="roman"/>
    <w:pitch w:val="variable"/>
  </w:font>
  <w:font w:name="Courier New">
    <w:charset w:val="238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()</dc:title>
  <dcterms:created xsi:type="dcterms:W3CDTF">2014-08-30T09:26:22Z</dcterms:created>
  <dcterms:modified xsi:type="dcterms:W3CDTF">2014-08-30T09:26:22Z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2009-03-10T00:00:00Z</vt:filetime>
  </property>
  <property fmtid="{D5CDD505-2E9C-101B-9397-08002B2CF9AE}" pid="3" name="LastSaved">
    <vt:filetime>2014-08-30T00:00:00Z</vt:filetime>
  </property>
</Properties>
</file>