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39" w:lineRule="auto"/>
        <w:ind w:left="1703" w:right="1674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zień</w:t>
      </w:r>
      <w:r>
        <w:rPr>
          <w:rFonts w:ascii="Times New Roman" w:hAnsi="Times New Roman" w:cs="Times New Roman" w:eastAsia="Times New Roman"/>
          <w:sz w:val="44"/>
          <w:szCs w:val="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III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Niespok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jne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52"/>
          <w:szCs w:val="52"/>
          <w:spacing w:val="-8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52"/>
          <w:szCs w:val="5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e,</w:t>
      </w:r>
      <w:r>
        <w:rPr>
          <w:rFonts w:ascii="Times New Roman" w:hAnsi="Times New Roman" w:cs="Times New Roman" w:eastAsia="Times New Roman"/>
          <w:sz w:val="52"/>
          <w:szCs w:val="5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póki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nie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spocznie</w:t>
      </w:r>
      <w:r>
        <w:rPr>
          <w:rFonts w:ascii="Times New Roman" w:hAnsi="Times New Roman" w:cs="Times New Roman" w:eastAsia="Times New Roman"/>
          <w:sz w:val="52"/>
          <w:szCs w:val="52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48" w:right="3699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Rekolek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Babice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3532" w:right="3501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5-7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październik</w:t>
      </w:r>
      <w:r>
        <w:rPr>
          <w:rFonts w:ascii="Times New Roman" w:hAnsi="Times New Roman" w:cs="Times New Roman" w:eastAsia="Times New Roman"/>
          <w:sz w:val="32"/>
          <w:szCs w:val="3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2007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Spotka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ągnięcie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niosków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stwórcą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obiekt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ojego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otowan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żliwe)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codziennego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uwzględ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iającego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tałtow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odczuwać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Podkreślen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ora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Ostatn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naturalną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rozluźniania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się”.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grupowe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pełni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proponuje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konkretnego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analizowania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dzień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zatraci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„ostat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itwa</w:t>
      </w:r>
      <w:r>
        <w:rPr>
          <w:rFonts w:ascii="Times New Roman" w:hAnsi="Times New Roman" w:cs="Times New Roman" w:eastAsia="Times New Roman"/>
          <w:sz w:val="32"/>
          <w:szCs w:val="3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początkowa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Dziele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doświadczeniem</w:t>
      </w:r>
      <w:r>
        <w:rPr>
          <w:rFonts w:ascii="Times New Roman" w:hAnsi="Times New Roman" w:cs="Times New Roman" w:eastAsia="Times New Roman"/>
          <w:sz w:val="32"/>
          <w:szCs w:val="3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ionego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dnia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88" w:right="1020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liście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wczoraj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Jezusowi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sposó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0" w:after="0" w:line="240" w:lineRule="auto"/>
        <w:ind w:left="1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eniło?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1" w:lineRule="exact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5.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position w:val="-1"/>
        </w:rPr>
        <w:t>ś</w:t>
      </w:r>
      <w:r>
        <w:rPr>
          <w:rFonts w:ascii="Times New Roman" w:hAnsi="Times New Roman" w:cs="Times New Roman" w:eastAsia="Times New Roman"/>
          <w:sz w:val="32"/>
          <w:szCs w:val="32"/>
          <w:spacing w:val="-19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spacing w:val="-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Augus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yn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nie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przerekl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ował</w:t>
      </w:r>
      <w:r>
        <w:rPr>
          <w:rFonts w:ascii="Times New Roman" w:hAnsi="Times New Roman" w:cs="Times New Roman" w:eastAsia="Times New Roman"/>
          <w:sz w:val="32"/>
          <w:szCs w:val="32"/>
          <w:spacing w:val="-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Bog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00" w:h="16840"/>
          <w:pgMar w:top="1100" w:bottom="280" w:left="1020" w:right="1020"/>
        </w:sectPr>
      </w:pPr>
      <w:rPr/>
    </w:p>
    <w:p>
      <w:pPr>
        <w:spacing w:before="29" w:after="0" w:line="240" w:lineRule="auto"/>
        <w:ind w:left="116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45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skierowa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obie.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-61" w:right="87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kojne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póki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right="86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ugus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9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00" w:h="16840"/>
          <w:pgMar w:top="1100" w:bottom="280" w:left="1020" w:right="1020"/>
          <w:cols w:num="2" w:equalWidth="0">
            <w:col w:w="1609" w:space="2083"/>
            <w:col w:w="6168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czoraj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wszelk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rozterki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zaspokojon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iło?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100" w:bottom="280" w:left="1020" w:right="1020"/>
        </w:sectPr>
      </w:pPr>
      <w:rPr/>
    </w:p>
    <w:p>
      <w:pPr>
        <w:spacing w:before="74" w:after="0" w:line="240" w:lineRule="auto"/>
        <w:ind w:left="116" w:right="5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pojawi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istotą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pojawienie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teoria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„ład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Boże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działa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2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6.700001pt;margin-top:69.003098pt;width:481.9pt;height:.1pt;mso-position-horizontal-relative:page;mso-position-vertical-relative:paragraph;z-index:-196" coordorigin="1134,1380" coordsize="9638,2">
            <v:group style="position:absolute;left:5952;top:1380;width:4820;height:2" coordorigin="5952,1380" coordsize="4820,2">
              <v:shape style="position:absolute;left:5952;top:1380;width:4820;height:2" coordorigin="5952,1380" coordsize="4820,0" path="m5952,1380l10772,1380e" filled="f" stroked="t" strokeweight="0pt" strokecolor="#000000">
                <v:path arrowok="t"/>
              </v:shape>
            </v:group>
            <v:group style="position:absolute;left:1134;top:1380;width:4818;height:2" coordorigin="1134,1380" coordsize="4818,2">
              <v:shape style="position:absolute;left:1134;top:1380;width:4818;height:2" coordorigin="1134,1380" coordsize="4818,0" path="m1134,1380l5952,1380e" filled="f" stroked="t" strokeweight="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dziecko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(pragnie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czegoś).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dziecka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wodów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edług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dziecka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(twor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ądającą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3.999996" w:type="dxa"/>
      </w:tblPr>
      <w:tblGrid/>
      <w:tr>
        <w:trPr>
          <w:trHeight w:val="388" w:hRule="exact"/>
        </w:trPr>
        <w:tc>
          <w:tcPr>
            <w:tcW w:w="4818" w:type="dxa"/>
            <w:tcBorders>
              <w:top w:val="nil" w:sz="6" w:space="0" w:color="auto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150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  <w:u w:val="single" w:color="000000"/>
              </w:rPr>
              <w:t>Pragnie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99"/>
                <w:u w:val="single" w:color="0000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9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u w:val="single" w:color="000000"/>
              </w:rPr>
              <w:t>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4"/>
                <w:w w:val="10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4"/>
                <w:w w:val="10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u w:val="single" w:color="0000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u w:val="single" w:color="0000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u w:val="single" w:color="000000"/>
              </w:rPr>
              <w:t>iecka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820" w:type="dxa"/>
            <w:tcBorders>
              <w:top w:val="nil" w:sz="6" w:space="0" w:color="auto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1590" w:right="156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  <w:t>Powód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4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4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u w:val="single" w:color="000000"/>
              </w:rPr>
              <w:t>od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  <w:u w:val="single" w:color="0000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u w:val="single" w:color="0000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u w:val="single" w:color="0000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u w:val="single" w:color="0000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38" w:hRule="exact"/>
        </w:trPr>
        <w:tc>
          <w:tcPr>
            <w:tcW w:w="4818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się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ciep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żelazkiem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820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67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że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pragnienie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zi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ego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ż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lazko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słu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ż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zaba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</w:p>
        </w:tc>
      </w:tr>
      <w:tr>
        <w:trPr>
          <w:trHeight w:val="940" w:hRule="exact"/>
        </w:trPr>
        <w:tc>
          <w:tcPr>
            <w:tcW w:w="4818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Chcę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pooglądać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niu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820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265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Pragnienie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dobre,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osiągnięci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ego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ecko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powinno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oglądać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scen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więc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aktualnie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14" w:hRule="exact"/>
        </w:trPr>
        <w:tc>
          <w:tcPr>
            <w:tcW w:w="4818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dostać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500dg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cukierków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820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56" w:after="0" w:line="240" w:lineRule="auto"/>
              <w:ind w:left="58" w:right="4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Pragnienie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zł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awi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ż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za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2h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ostanie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tort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zin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winno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niego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zostawić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ejsce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brzuchu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88" w:hRule="exact"/>
        </w:trPr>
        <w:tc>
          <w:tcPr>
            <w:tcW w:w="4818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/>
            <w:rPr/>
          </w:p>
        </w:tc>
        <w:tc>
          <w:tcPr>
            <w:tcW w:w="4820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/>
            <w:rPr/>
          </w:p>
        </w:tc>
      </w:tr>
    </w:tbl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ażne,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nakierować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grupę,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najmniej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y!</w:t>
      </w:r>
    </w:p>
    <w:p>
      <w:pPr>
        <w:spacing w:before="0" w:after="0" w:line="240" w:lineRule="auto"/>
        <w:ind w:left="116" w:right="81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Grupa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AKŻE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dając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kład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4" w:after="0" w:line="550" w:lineRule="atLeast"/>
        <w:ind w:left="116" w:right="16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Wniose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nieskończe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ądroś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lepsze.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270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ienia?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Mógł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wkładać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pasowali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yskusja)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Boże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działa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32"/>
          <w:szCs w:val="3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eniać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stworzeni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pragnął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(choć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łowieka).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obecnie?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odpowiada!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297" w:right="85" w:firstLine="1032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Raduj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serca.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wierz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Panu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zaufaj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dzi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4-5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działał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jpierw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drogę.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ogól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oddałeś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sowi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Dzisiaj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kontekście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ekcji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moj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własn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akurat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kwestii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najtrudniejsz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58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ukształtowane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szczęśli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„pra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ubogaceniem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grupą!)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Boże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działa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odpowiedzi</w:t>
      </w:r>
      <w:r>
        <w:rPr>
          <w:rFonts w:ascii="Times New Roman" w:hAnsi="Times New Roman" w:cs="Times New Roman" w:eastAsia="Times New Roman"/>
          <w:sz w:val="32"/>
          <w:szCs w:val="3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opowiedzieć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ejscu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(znaną)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oczystego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śniadania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okazji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godów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małżeńskich,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pomyślała: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ćdziesięciu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odstępuje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mężowi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górną,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chrupi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część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ucztę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ulubionym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smakołyk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iem”.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ęła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górę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bułki,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dół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podała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żowi.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radością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ucałow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rękę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wyznał: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„Kochanie,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gotow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łaś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ęćdziesiąt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jadł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spodniej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części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bułeczki,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lubię.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myślałem,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pierw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zeństwo”.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ieniach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szechwie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wolność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działać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mowa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hodzi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„naturalna”.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lną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ową.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skona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zagłębienia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litwę!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(trud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potkania!)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3-5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rozezn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jpil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obgada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wzajemnie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głos.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Niedo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yt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zi</w:t>
      </w:r>
      <w:r>
        <w:rPr>
          <w:rFonts w:ascii="Times New Roman" w:hAnsi="Times New Roman" w:cs="Times New Roman" w:eastAsia="Times New Roman"/>
          <w:sz w:val="32"/>
          <w:szCs w:val="32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natur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odezwał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słowami: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8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rzyodziani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białe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szaty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kąd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przybyli?»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łem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9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«Pan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wiesz».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rzekł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4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rzychodzą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ucisku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opłukali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7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Baranka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wybielili.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świątyni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oddają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noc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Zasiadają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zciąg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namiot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nimi.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1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łaknąć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pragnąć,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słońce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żaden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upał,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2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nek,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środku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rowadzi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ródeł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wód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łzę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7,13-17)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gwarantuje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pragnąć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prawdziwe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słowa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Augus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88" w:right="1392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niespełnie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ziemi?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521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ożesz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espełnione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867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(niespełnione)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(konkret!)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2" w:right="4892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Zastosowanie</w:t>
      </w:r>
      <w:r>
        <w:rPr>
          <w:rFonts w:ascii="Times New Roman" w:hAnsi="Times New Roman" w:cs="Times New Roman" w:eastAsia="Times New Roman"/>
          <w:sz w:val="32"/>
          <w:szCs w:val="3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rola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spóln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99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mowan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łku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1oo%”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trudne.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dosłownie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Chcieli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ekcjach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„dotknąć”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zestnicy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adania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zisiej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ień,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kazdy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jedno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prakt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duch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Zadania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związ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rekolekcji.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adania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przyjęcie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no”).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punktu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lności)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pozn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hrystusa.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2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eży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ślenie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zestnik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zadań.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zykład: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ne: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iesz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odsuniesz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jdz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kapli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świadectwa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woli)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Duchowe: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babicach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otwor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06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trzęsiok</dc:creator>
  <dcterms:created xsi:type="dcterms:W3CDTF">2014-08-30T09:21:39Z</dcterms:created>
  <dcterms:modified xsi:type="dcterms:W3CDTF">2014-08-30T09:21:39Z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2007-10-05T00:00:00Z</vt:filetime>
  </property>
  <property fmtid="{D5CDD505-2E9C-101B-9397-08002B2CF9AE}" pid="3" name="LastSaved">
    <vt:filetime>2014-08-30T00:00:00Z</vt:filetime>
  </property>
</Properties>
</file>