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5" w:after="0" w:line="240" w:lineRule="auto"/>
        <w:ind w:left="3946" w:right="3922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Dzie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44"/>
          <w:szCs w:val="4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98" w:lineRule="exact"/>
        <w:ind w:left="1574" w:right="1549"/>
        <w:jc w:val="center"/>
        <w:rPr>
          <w:rFonts w:ascii="Times New Roman" w:hAnsi="Times New Roman" w:cs="Times New Roman" w:eastAsia="Times New Roman"/>
          <w:sz w:val="52"/>
          <w:szCs w:val="52"/>
        </w:rPr>
      </w:pPr>
      <w:rPr/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52"/>
          <w:szCs w:val="52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52"/>
          <w:szCs w:val="52"/>
          <w:spacing w:val="-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52"/>
          <w:szCs w:val="52"/>
          <w:spacing w:val="-3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52"/>
          <w:szCs w:val="52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52"/>
          <w:szCs w:val="5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116" w:right="309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2006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6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ra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56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9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Dobro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4" w:right="4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Dobro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4" w:right="17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w w:val="99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dany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psz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orsz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Adama,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ama,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Adama,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Abrahama,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sug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dozna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82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godny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8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…..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Ref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„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”</w:t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3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21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rozmo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oby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gadan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ogół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napra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drug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91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type w:val="continuous"/>
          <w:pgSz w:w="11900" w:h="16840"/>
          <w:pgMar w:top="860" w:bottom="280" w:left="1300" w:right="1300"/>
        </w:sectPr>
      </w:pPr>
      <w:rPr/>
    </w:p>
    <w:p>
      <w:pPr>
        <w:spacing w:before="76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138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1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1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9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9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9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4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sów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doskon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wdop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4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wdopodob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4" w:right="32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w w:val="112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w w:val="99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a”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zgodz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osobo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um,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hsz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right="91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-1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6" w:right="53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87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7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87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5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Cec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Pra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4" w:right="202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ygo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unki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7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k!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u)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3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3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56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9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50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320" w:bottom="280" w:left="1300" w:right="1300"/>
        </w:sectPr>
      </w:pPr>
      <w:rPr/>
    </w:p>
    <w:p>
      <w:pPr>
        <w:spacing w:before="76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487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a”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139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osob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gam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8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okr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osob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ór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8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13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rozk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…)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orod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osoby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…)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spro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osowne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87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8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4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87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8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9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…do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….odpow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sób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y”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2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napra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zdum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58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am…Bóg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….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82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….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820" w:bottom="280" w:left="1300" w:right="1320"/>
        </w:sectPr>
      </w:pPr>
      <w:rPr/>
    </w:p>
    <w:p>
      <w:pPr>
        <w:spacing w:before="73" w:after="0" w:line="240" w:lineRule="auto"/>
        <w:ind w:left="435" w:right="362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cze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iec”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4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Ŝ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cza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4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</w:rPr>
        <w:t>Ŝ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icz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4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56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óbow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0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TYKA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ków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4" w:right="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4" w:right="28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7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….n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9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9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480" w:lineRule="auto"/>
        <w:ind w:left="116" w:right="51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820" w:bottom="280" w:left="1300" w:right="1320"/>
        </w:sectPr>
      </w:pPr>
      <w:rPr/>
    </w:p>
    <w:p>
      <w:pPr>
        <w:spacing w:before="76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36" w:right="50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7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36" w:right="507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a”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36" w:right="159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osob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gam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8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okr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osob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ór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8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1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rozk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…)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69"/>
        </w:rPr>
        <w:t>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orod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osoby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…)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spro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sectPr>
      <w:pgSz w:w="11900" w:h="16840"/>
      <w:pgMar w:top="8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\376\377\000A\000d\000m\000i\000n\000i\000s\000t\000r\000a\000t\000o\000r</dc:creator>
  <dc:title>\376\377\000b\000a\000b\000i\000c\000e\0002\0000\0000\0006\000-\000j\000e\000s\000i\000e\000n\000-\000k\000n\000u\000r\000o\000w</dc:title>
  <dcterms:created xsi:type="dcterms:W3CDTF">2014-08-30T09:19:22Z</dcterms:created>
  <dcterms:modified xsi:type="dcterms:W3CDTF">2014-08-30T09:19:22Z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2006-11-17T00:00:00Z</vt:filetime>
  </property>
  <property fmtid="{D5CDD505-2E9C-101B-9397-08002B2CF9AE}" pid="3" name="LastSaved">
    <vt:filetime>2014-08-30T00:00:00Z</vt:filetime>
  </property>
</Properties>
</file>