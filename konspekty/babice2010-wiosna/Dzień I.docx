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6" w:after="0" w:line="240" w:lineRule="auto"/>
        <w:ind w:left="3888" w:right="3854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ień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I</w:t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617" w:right="2594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2"/>
          <w:szCs w:val="52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</w:rPr>
        <w:t>istocie</w:t>
      </w:r>
      <w:r>
        <w:rPr>
          <w:rFonts w:ascii="Times New Roman" w:hAnsi="Times New Roman" w:cs="Times New Roman" w:eastAsia="Times New Roman"/>
          <w:sz w:val="52"/>
          <w:szCs w:val="52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9"/>
          <w:w w:val="99"/>
          <w:b/>
          <w:bCs/>
        </w:rPr>
        <w:t>w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</w:rPr>
        <w:t>olności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11" w:right="369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978" w:right="395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2010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37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48"/>
          <w:szCs w:val="48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16" w:right="51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7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48"/>
          <w:szCs w:val="48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1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7" w:right="-20"/>
        <w:jc w:val="left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48"/>
          <w:szCs w:val="48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-1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9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dę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</w:p>
    <w:p>
      <w:pPr>
        <w:jc w:val="both"/>
        <w:spacing w:after="0"/>
        <w:sectPr>
          <w:type w:val="continuous"/>
          <w:pgSz w:w="11920" w:h="16840"/>
          <w:pgMar w:top="1340" w:bottom="280" w:left="1300" w:right="1300"/>
        </w:sectPr>
      </w:pPr>
      <w:rPr/>
    </w:p>
    <w:p>
      <w:pPr>
        <w:spacing w:before="31" w:after="0" w:line="242" w:lineRule="auto"/>
        <w:ind w:left="837" w:right="19"/>
        <w:jc w:val="left"/>
        <w:tabs>
          <w:tab w:pos="1840" w:val="left"/>
          <w:tab w:pos="3520" w:val="left"/>
          <w:tab w:pos="4660" w:val="left"/>
          <w:tab w:pos="6140" w:val="left"/>
          <w:tab w:pos="846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4.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ym</w:t>
        <w:tab/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la</w:t>
        <w:tab/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oso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iście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48"/>
          <w:szCs w:val="48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5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ść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idua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6" w:right="-20"/>
        <w:jc w:val="left"/>
        <w:tabs>
          <w:tab w:pos="91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6" w:right="-20"/>
        <w:jc w:val="left"/>
        <w:tabs>
          <w:tab w:pos="78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71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5"/>
          <w:u w:val="single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u w:val="single" w:color="0000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9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u w:val="single" w:color="0000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u w:val="single" w:color="000000"/>
          <w:position w:val="-1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9"/>
          <w:u w:val="single" w:color="0000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8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6" w:right="55" w:firstLine="4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7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</w:p>
    <w:p>
      <w:pPr>
        <w:spacing w:before="0" w:after="0" w:line="274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2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6" w:right="6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7" w:right="-20"/>
        <w:jc w:val="left"/>
        <w:tabs>
          <w:tab w:pos="146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5.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ościół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66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nioną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umie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nienia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innego,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ięc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iebie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ań.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olnej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1731)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823" w:right="514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88.823997pt;margin-top:-.79689pt;width:11.04pt;height:43.95pt;mso-position-horizontal-relative:page;mso-position-vertical-relative:paragraph;z-index:-215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74" w:lineRule="exact"/>
        <w:ind w:left="837" w:right="61" w:firstLine="-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ią?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91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-1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i/>
        </w:rPr>
      </w:r>
      <w:r>
        <w:rPr>
          <w:rFonts w:ascii="Times New Roman" w:hAnsi="Times New Roman" w:cs="Times New Roman" w:eastAsia="Times New Roman"/>
          <w:sz w:val="24"/>
          <w:szCs w:val="24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tyl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łu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iedli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bór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niepo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1733)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9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oje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olne.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tęp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1734)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Sz w:w="11920" w:h="16840"/>
          <w:pgMar w:top="1360" w:bottom="280" w:left="1300" w:right="1300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88.823997pt;margin-top:-.796899pt;width:11.04pt;height:29.28pt;mso-position-horizontal-relative:page;mso-position-vertical-relative:paragraph;z-index:-214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iegoś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1" w:after="0" w:line="274" w:lineRule="exact"/>
        <w:ind w:left="837" w:right="65" w:firstLine="-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K)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ą?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69" w:lineRule="exact"/>
        <w:ind w:left="83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42" w:lineRule="exact"/>
        <w:ind w:left="823" w:right="-20"/>
        <w:jc w:val="left"/>
        <w:tabs>
          <w:tab w:pos="152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6.</w:t>
        <w:tab/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48"/>
          <w:szCs w:val="48"/>
          <w:spacing w:val="-29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ol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ość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  <w:position w:val="-1"/>
        </w:rPr>
        <w:t>ola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6" w:right="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837" w:right="62" w:firstLine="-3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ał,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0" w:after="0" w:line="274" w:lineRule="exact"/>
        <w:ind w:left="837" w:right="61" w:firstLine="-3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width:11.04pt;height:14.64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iwa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  <w:position w:val="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ić,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position w:val="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position w:val="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274" w:lineRule="exact"/>
        <w:ind w:left="116" w:right="28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uto"/>
        <w:ind w:left="544" w:right="72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ło.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6"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70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0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5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oddam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olę.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10.209999pt;margin-top:-.796884pt;width:11.04pt;height:29.28pt;mso-position-horizontal-relative:page;mso-position-vertical-relative:paragraph;z-index:-213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auto"/>
        <w:ind w:left="126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ówi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16"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ną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6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10.209999pt;margin-top:-.79688pt;width:11.04pt;height:43.94pt;mso-position-horizontal-relative:page;mso-position-vertical-relative:paragraph;z-index:-212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54" w:lineRule="auto"/>
        <w:ind w:left="1264" w:right="10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wybór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”,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108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0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hu.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34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300" w:bottom="280" w:left="1300" w:right="1300"/>
        </w:sectPr>
      </w:pPr>
      <w:rPr/>
    </w:p>
    <w:p>
      <w:pPr>
        <w:spacing w:before="70" w:after="0" w:line="240" w:lineRule="auto"/>
        <w:ind w:left="827" w:right="5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hu.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teln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oddając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ądl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iom.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iedy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az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3" w:right="37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88.823997pt;margin-top:-.796882pt;width:11.04pt;height:29.28pt;mso-position-horizontal-relative:page;mso-position-vertical-relative:paragraph;z-index:-211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yłem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iedyś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auto"/>
        <w:ind w:left="823" w:right="277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3" w:right="1956"/>
        <w:jc w:val="both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6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stn</w:t>
      </w:r>
      <w:r>
        <w:rPr>
          <w:rFonts w:ascii="Times New Roman" w:hAnsi="Times New Roman" w:cs="Times New Roman" w:eastAsia="Times New Roman"/>
          <w:sz w:val="48"/>
          <w:szCs w:val="48"/>
          <w:spacing w:val="6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ów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3" w:right="2290"/>
        <w:jc w:val="both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8.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1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5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iedz</w:t>
      </w:r>
      <w:r>
        <w:rPr>
          <w:rFonts w:ascii="Times New Roman" w:hAnsi="Times New Roman" w:cs="Times New Roman" w:eastAsia="Times New Roman"/>
          <w:sz w:val="48"/>
          <w:szCs w:val="48"/>
          <w:spacing w:val="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?)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0"/>
        <w:jc w:val="both"/>
        <w:rPr>
          <w:rFonts w:ascii="Wingdings" w:hAnsi="Wingdings" w:cs="Wingdings" w:eastAsia="Wingdings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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uto"/>
        <w:ind w:left="116"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i?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46" w:right="6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ił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atem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ajcie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ajcie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68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12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16" w:right="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683" w:right="6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moimi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niami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8,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31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344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awdę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Sz w:w="11920" w:h="16840"/>
          <w:pgMar w:top="1320" w:bottom="280" w:left="1300" w:right="1300"/>
        </w:sectPr>
      </w:pPr>
      <w:rPr/>
    </w:p>
    <w:p>
      <w:pPr>
        <w:spacing w:before="74" w:after="0" w:line="271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awani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awdy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wid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b/>
          <w:bCs/>
          <w:u w:val="thick" w:color="0000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ogę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woln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b/>
          <w:bCs/>
          <w:u w:val="thick" w:color="000000"/>
          <w:position w:val="-1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b/>
          <w:bCs/>
          <w:u w:val="thick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  <w:t>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b/>
          <w:bCs/>
          <w:u w:val="thick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6"/>
          <w:b/>
          <w:bCs/>
          <w:u w:val="thick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16" w:right="46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3" w:right="-20"/>
        <w:jc w:val="left"/>
        <w:tabs>
          <w:tab w:pos="1520" w:val="left"/>
        </w:tabs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8.</w:t>
        <w:tab/>
      </w:r>
      <w:r>
        <w:rPr>
          <w:rFonts w:ascii="Times New Roman" w:hAnsi="Times New Roman" w:cs="Times New Roman" w:eastAsia="Times New Roman"/>
          <w:sz w:val="48"/>
          <w:szCs w:val="48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48"/>
          <w:szCs w:val="48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6" w:right="4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sectPr>
      <w:pgSz w:w="11920" w:h="16840"/>
      <w:pgMar w:top="132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Wingdings"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BKupka</dc:creator>
  <dcterms:created xsi:type="dcterms:W3CDTF">2014-08-30T09:32:31Z</dcterms:created>
  <dcterms:modified xsi:type="dcterms:W3CDTF">2014-08-30T09:32:31Z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2010-03-12T00:00:00Z</vt:filetime>
  </property>
  <property fmtid="{D5CDD505-2E9C-101B-9397-08002B2CF9AE}" pid="3" name="LastSaved">
    <vt:filetime>2014-08-30T00:00:00Z</vt:filetime>
  </property>
</Properties>
</file>