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 w:after="0" w:line="372" w:lineRule="auto"/>
        <w:ind w:left="3306" w:right="3307" w:firstLine="2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?</w:t>
      </w:r>
    </w:p>
    <w:p>
      <w:pPr>
        <w:spacing w:before="9" w:after="0" w:line="240" w:lineRule="auto"/>
        <w:ind w:left="3543" w:right="353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9" w:lineRule="exact"/>
        <w:ind w:left="3254" w:right="32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  <w:t>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730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8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211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ników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inna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Spotk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ótki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około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około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dyby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od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105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ę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795" w:right="16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udało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było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dało?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4" w:lineRule="exact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ogli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6"/>
          <w:szCs w:val="26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6"/>
          <w:szCs w:val="26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ą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-9"/>
          <w:w w:val="101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!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273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795" w:right="434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5" w:lineRule="auto"/>
        <w:ind w:left="795" w:right="49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go: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795" w:right="30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Znam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oje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60" w:bottom="280" w:left="1720" w:right="1720"/>
        </w:sectPr>
      </w:pPr>
      <w:rPr/>
    </w:p>
    <w:p>
      <w:pPr>
        <w:spacing w:before="71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7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-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3,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14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16)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Sz w:w="12240" w:h="15840"/>
          <w:pgMar w:top="940" w:bottom="280" w:left="1720" w:right="1720"/>
          <w:cols w:num="2" w:equalWidth="0">
            <w:col w:w="3568" w:space="3880"/>
            <w:col w:w="1352"/>
          </w:cols>
        </w:sectPr>
      </w:pPr>
      <w:rPr/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5" w:lineRule="auto"/>
        <w:ind w:left="130" w:right="214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42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albo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nim?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aul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1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oboj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jonal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inny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9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uj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”.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2" w:after="0" w:line="240" w:lineRule="auto"/>
        <w:ind w:right="122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5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tpli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óbo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pogl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53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a?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”?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ania?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30" w:right="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dokum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ygod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ania”?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ykład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go?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11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60" w:bottom="280" w:left="1720" w:right="1720"/>
        </w:sectPr>
      </w:pPr>
      <w:rPr/>
    </w:p>
    <w:p>
      <w:pPr>
        <w:spacing w:before="78" w:after="0" w:line="245" w:lineRule="auto"/>
        <w:ind w:left="795" w:right="120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oku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3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”,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dnak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ku?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10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/kogo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130" w:right="12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h: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nikó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48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kania/o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ania?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130" w:right="3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dnio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odl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ogó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uk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8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?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152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opniu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bko,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klop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ntu: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33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podda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6" w:lineRule="auto"/>
        <w:ind w:left="795" w:right="1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dnak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nadal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ji.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pół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00" w:bottom="280" w:left="1720" w:right="1720"/>
        </w:sectPr>
      </w:pPr>
      <w:rPr/>
    </w:p>
    <w:p>
      <w:pPr>
        <w:spacing w:before="71" w:after="0" w:line="245" w:lineRule="auto"/>
        <w:ind w:left="795" w:right="4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ógłby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iata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gijno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124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795" w:right="2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a?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ogo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iał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łnie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1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ubione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ódła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i”?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np.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ny,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iki,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oog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34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dnio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  <w:u w:val="single" w:color="00000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„aha!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20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uje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ódł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iu,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unku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okół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modlimy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modlit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……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121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795" w:right="137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”)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8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tanie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[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10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dnio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2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795" w:right="23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odd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dł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nali.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tał: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i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?»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utn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11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Mu: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»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Zap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tał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h: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«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go?»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Mu: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«To,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ludu;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6" w:lineRule="auto"/>
        <w:ind w:left="795" w:right="17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dali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  <w:u w:val="single" w:color="00000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84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84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right="122"/>
        <w:jc w:val="righ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13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21)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right"/>
        <w:spacing w:after="0"/>
        <w:sectPr>
          <w:pgSz w:w="12240" w:h="15840"/>
          <w:pgMar w:top="940" w:bottom="280" w:left="1720" w:right="1720"/>
        </w:sectPr>
      </w:pPr>
      <w:rPr/>
    </w:p>
    <w:p>
      <w:pPr>
        <w:spacing w:before="78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oło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21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oka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bł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dni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ko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718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nnie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8" w:lineRule="auto"/>
        <w:ind w:left="795" w:right="95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dopóki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m?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416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anio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795" w:right="50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tałb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bał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5" w:lineRule="auto"/>
        <w:ind w:left="795" w:right="472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iał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adał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318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[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]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ł,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5" w:lineRule="auto"/>
        <w:ind w:left="795" w:right="334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dał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jał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iało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8" w:lineRule="auto"/>
        <w:ind w:left="795" w:right="561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1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60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795" w:right="534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dopu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795" w:right="59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go;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5" w:lineRule="auto"/>
        <w:ind w:left="795" w:right="477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pół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50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łada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taj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40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[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45" w:lineRule="auto"/>
        <w:ind w:left="795" w:right="471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oku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jd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konał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940" w:bottom="280" w:left="1720" w:right="1720"/>
        </w:sectPr>
      </w:pPr>
      <w:rPr/>
    </w:p>
    <w:p>
      <w:pPr>
        <w:spacing w:before="78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io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240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795" w:right="148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jakby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iadl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no;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3" w:lineRule="auto"/>
        <w:ind w:left="795" w:right="7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[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oba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]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naj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42" w:lineRule="auto"/>
        <w:ind w:left="795" w:right="-5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tał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nan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-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-1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  <w:position w:val="-1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  <w:position w:val="-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  <w:position w:val="-1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position w:val="-1"/>
        </w:rPr>
        <w:t>13)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Sz w:w="12240" w:h="15840"/>
          <w:pgMar w:top="940" w:bottom="280" w:left="1720" w:right="1720"/>
          <w:cols w:num="2" w:equalWidth="0">
            <w:col w:w="5234" w:space="2001"/>
            <w:col w:w="1565"/>
          </w:cols>
        </w:sectPr>
      </w:pPr>
      <w:rPr/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6" w:after="0" w:line="246" w:lineRule="auto"/>
        <w:ind w:left="130" w:right="14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kby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t!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795" w:right="55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”?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aliby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iło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130" w:right="8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iło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15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kby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obok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m…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159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iu.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niu)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10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1"/>
        </w:rPr>
        <w:t>.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od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130" w:right="18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nna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u)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pomn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type w:val="continuous"/>
      <w:pgSz w:w="12240" w:h="15840"/>
      <w:pgMar w:top="9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2014-08-30T09:26:37Z</dcterms:created>
  <dcterms:modified xsi:type="dcterms:W3CDTF">2014-08-30T09:26:37Z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2009-03-10T00:00:00Z</vt:filetime>
  </property>
  <property fmtid="{D5CDD505-2E9C-101B-9397-08002B2CF9AE}" pid="3" name="LastSaved">
    <vt:filetime>2014-08-30T00:00:00Z</vt:filetime>
  </property>
</Properties>
</file>