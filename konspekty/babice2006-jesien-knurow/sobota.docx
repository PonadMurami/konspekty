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4" w:after="0" w:line="240" w:lineRule="auto"/>
        <w:ind w:left="3070" w:right="300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EUCH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RYSTIA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POKARM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67" w:right="329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dzenie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atora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Celem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dzisiejs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3" w:lineRule="auto"/>
        <w:ind w:left="476" w:right="529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rócenie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chleb,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okar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zost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siebie;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2" w:lineRule="exact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ukazanie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tuacji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ncie,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znac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chleba,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Izra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miany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relacji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hryst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PRAWDZIWYM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3" w:lineRule="auto"/>
        <w:ind w:left="476" w:right="109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zadanie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rolę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Eucharystii,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przyjęcia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Jezusa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pogłębienie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ści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Eucha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ystii.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późno,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pieczeniu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wóch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punktów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odwoł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mierze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oparte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Pisma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jednak,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bko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przejść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najsz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następnego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dokładnie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omówić,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aśnić.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Pomocne,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zwłaszcza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grupach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młods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opowiedzenie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uacji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ukazanej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Piśm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bierze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udział,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mogło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lądać,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towar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emocje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itd.,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odwołanie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znaczen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nawet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jecie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lubicie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jbardziej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itp.”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odwołanie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pieczenia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ejsce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wcześniej.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piekarzem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Generalnie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dąż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116" w:right="1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najbardziej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ROZMOWĄ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solutnie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teologi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aniamtora.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ukazać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różnice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wnosi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stus.</w:t>
      </w:r>
    </w:p>
    <w:p>
      <w:pPr>
        <w:jc w:val="left"/>
        <w:spacing w:after="0"/>
        <w:sectPr>
          <w:type w:val="continuous"/>
          <w:pgSz w:w="11900" w:h="16840"/>
          <w:pgMar w:top="1060" w:bottom="280" w:left="1020" w:right="1060"/>
        </w:sectPr>
      </w:pPr>
      <w:rPr/>
    </w:p>
    <w:p>
      <w:pPr>
        <w:spacing w:before="70" w:after="0" w:line="240" w:lineRule="auto"/>
        <w:ind w:left="141" w:right="11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„Następnie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Elim.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Przybyło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romadzenie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zraelitów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pustynię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Sin,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położoną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między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Elim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Synajem,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piętnastego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drugiego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miesiąca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wyjścia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ziemi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egipskiej.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zaczęło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szemrać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styni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romadzenie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Izraelitów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Mojżeszowi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przeciw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Aaronowi.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zraelici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«Oby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marli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ręki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egipskiej,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zieśmy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asiadali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garnk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mięsa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jadali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sytości!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yprowadziliś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stynię,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głodem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zeszę».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wów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Mojżesza: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ślę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nieba,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ztałt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deszczu.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wychodził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bierał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według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zeby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ziennej.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doświadczyć,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pójdą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moimi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rozkazami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dniu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zóstym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zrobią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zyniosą,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podwójna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ilość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zbierać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codziennie».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Mojżesz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Aaron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powiedzieli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społeczności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zraelitów: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«Tego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wieczora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ujrzycie,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wyprowa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ził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egipskiej.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ujrzycie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chwałę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słyszał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Panu.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Czymże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jesteśmy,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nam?»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powiedział: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czorem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jedzenia,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sytości,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zemranie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Niemu.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Czymże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bowiem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jesteśmy?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raliście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przeciwko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zeciw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Panu!»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11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Mojżesz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zekł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Aarona: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«Powiedz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całemu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romadzeniu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Izraelitów: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Zbliżcie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słyszał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szemrania».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czasie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mowy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Aarona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całego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groma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zraelitów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spojrzeli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styni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ukazała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obłoku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chwała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Pana.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przemówił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słowami: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«Słyszałem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raelitów.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zmierzchu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będziecie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mięso,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nasycicie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chlebem.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Poznacie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wtedy,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waszym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Bogiem».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Rzeczywiście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wieczorem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przyleciały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rzepiórki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pokryły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obóz,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zajutrz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stwa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leżała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dokoła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obozu.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stwa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uniosła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wów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pustyni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leżało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drobnego,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ziarnistego,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ziemi.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widok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zraelici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wzajemnie: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«Co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jest?»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wiedzieli,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było.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Mojże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pokarm.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nakazał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zbierze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według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potrzeby,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głowę.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zyniesie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według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liczby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osób,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należą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namiotu».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Izraelici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uczynili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zebrali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dużo,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ało.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swój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zbiór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merem,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wiele,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3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bywającego,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mało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zebrał,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żadnego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braku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zebrał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według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swych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potrzeb.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[..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zraelici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annę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czterdzieści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lat,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zybyli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amieszkałej.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mannę,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zybyli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ranic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Kanaan.”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8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1-18.35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3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Izraeli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przeciw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pokarmu,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chleba.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ważają,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lepiej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Egipcie,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zagwarantowan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okazji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warto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porozmawiać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ląda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Izrealu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(podpło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k)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(ew.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podstawowe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kładniki.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Najprostsze.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przaś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Paschy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zakwasu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ciasta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pozostałej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poprzedniego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ieku),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wody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pieczeniu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powinni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świadomość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chleba.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początku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podzielą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wiadczen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akich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doznali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podczas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piecze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chleba.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prostotę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podstawow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wielu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zwłaszacza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ubogich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(gdzie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jednocześnie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składnikiem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enia).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najczęściej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proszą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(oprócz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pienięd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porozmaw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traktowa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12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dużo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chleba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naszych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wane?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szych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panuje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podejście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chleba?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podchodz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nkiem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chleba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(tradycja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rozpo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szechniona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Śląs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troszc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doczesny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jcze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340" w:bottom="280" w:left="1020" w:right="1040"/>
        </w:sectPr>
      </w:pPr>
      <w:rPr/>
    </w:p>
    <w:p>
      <w:pPr>
        <w:spacing w:before="74" w:after="0" w:line="240" w:lineRule="auto"/>
        <w:ind w:left="116" w:right="5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powszedni,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rozum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mski).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łuchuje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Izraelitów,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księgi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jśc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zwróć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wagę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pierwsze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Izraelici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?”,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zjawisko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niezw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nowe.</w:t>
      </w:r>
    </w:p>
    <w:p>
      <w:pPr>
        <w:spacing w:before="0" w:after="0" w:line="240" w:lineRule="auto"/>
        <w:ind w:left="116" w:right="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mógł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zebrać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najeść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pozwala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nikomu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głodn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Porozmaw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kuki.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luźna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rozmowa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temat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entu.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ożna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psalmu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78: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39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ystawi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próbę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sercach,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żądając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rawy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żądania.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727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przeciw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rzekli: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potrafi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nakryć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stół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pustyni?»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skałę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zył,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popłynęły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wytrysnęły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strumienie: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«Czy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potrafi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41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ludowi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swemu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zygotować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mięso?»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Toteż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usły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zał,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apalił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gniewem,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ogień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rozg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przeciw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Jakubowi,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76" w:right="5294" w:firstLine="-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&lt;i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gniew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powstał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rzeciw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zraelowi&gt;,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uwierzyli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zaufali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pomocy.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61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wydał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zkaz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chmurom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nieba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otwo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zył,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puścił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deszcz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mannę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jedzenia: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nieba.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627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spożywał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żywności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zesłał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syta.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24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78,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18-25)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zsyła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realitom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reakcja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realitów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zenie?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1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zachowują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wobec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zeniu?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stępowanie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ienia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znaczy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okr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ślenie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„chleb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rzy”?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24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Powracając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ntu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księgi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Wyjścia: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długo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raelici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żywali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Pana?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Dlaczego?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Odkryć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znaczenie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boliczne: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wędrówka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całe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Kanaan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niebo,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wspo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jeszcze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Ciele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Chrystusa.)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naród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edrówkę,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drogę.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pozwala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iść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celu,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przeznacz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ednak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Izraelici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przestają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szemr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wątpić.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Dlatego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większość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pomar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doszła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obiecanej.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9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wiecie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[Słow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Nie,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poznał.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683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Przyszło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swojej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własności,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rzyjęli.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7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Wszys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jednak,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zyjęli,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dało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oc,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ziećmi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Bożymi,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wierzą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imię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krwi,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74" w:after="0" w:line="240" w:lineRule="auto"/>
        <w:ind w:left="116" w:right="795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żądzy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męża,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725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zili.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amieszkało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wśród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oglądaliśmy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chwałę,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509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chwałę,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Jednorodzony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zymuje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Ojca,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pełen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łaski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295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10-14)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25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oparciu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oraz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Namiot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porozmawia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Euchar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Chlebie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Niech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podzielą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swoimi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4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nalogie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iędzy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szym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wędrówką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zraelitów?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Zwró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uwagę,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była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odpowiedzią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ludzi.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Scana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iotu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odbywa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żeniu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chleba,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zus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wyrzuca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ludzio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idą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dlatego,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najedli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syta,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iast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szczą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wieczne.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stępuje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żnica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ędzy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Starym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mant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owy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Zastanów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stępujemy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dlatego,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ajeść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syta?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Nawiąż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rawdę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zyjęcie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spożywanie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Ciała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rwi?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wiele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większy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tylko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doczesn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miało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miejsce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znacza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wieczne,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oznacza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zjednoczenie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rystus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5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(o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jutro,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więc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zwijajmy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wątku),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znacza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zcie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IAŁ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OFIERZE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CHRYSTUSA,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zadatek,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nieba.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jest?”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=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„lecz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znał”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26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pragnął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pozostać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chciał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zostawić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sierota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amieszkało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wśród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nas.”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chwilę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pozostał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pozwolił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2" w:right="85" w:firstLine="7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Chrystus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chciał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stawić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zbawienie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woim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Ciele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Krwi.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Dlaczego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żywać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swoje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Krew?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pokorny.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Gdyby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pokorny,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oglibyśmy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spożywać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pić.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Patrz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nieskończoność: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początku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1,1).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Pokarm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wiekuisty: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pożywają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aniołowie,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pożywają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najwyż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duchy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niebieskie.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żywając,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nabierają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mocy,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nasyceniem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radością,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pozostaje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ruszony.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Otóż,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człowiekowi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Pokarmu?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znajdzie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serce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stosowane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2" w:right="3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Pokarmu?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mleko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przemienił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dostosował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maluczkich.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Mądr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mem: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„Słowo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zamie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zkało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śród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1,14).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Patrzcie,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ra!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„Dałeś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nieba,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aniołów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(Ps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77,24).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Słowo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zedwieczne,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żywią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aniołowie,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równe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Ojcu,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pożywane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człowieka.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„istniejąc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staci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Bożej,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skorzystał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822" w:right="1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posobności,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równi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Bogiem”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właśnie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żywią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aniołowie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„lecz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ogołocił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mógł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spożywać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aniołów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rzyjąwszy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sługi,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stawszy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podobnym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ludzi.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zewnętrznym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rzejawie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uznany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100"/>
        </w:sectPr>
      </w:pPr>
      <w:rPr/>
    </w:p>
    <w:p>
      <w:pPr>
        <w:spacing w:before="74" w:after="0" w:line="240" w:lineRule="auto"/>
        <w:ind w:left="822" w:right="17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człowieka,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uniżył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słusznym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mierci,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mierci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zyżu”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(Flp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—8)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—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abyśmy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rzyża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otrzymali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Ciało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Krew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Pańską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nową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ofiarę.”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15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Augustyn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pozostać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przejaw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miłości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łował,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pragnie,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dostąpić,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chociaż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częściowo,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czeka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niebie.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Chrześcijanin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trują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powtórnego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Zbawici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wpatrzo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niebo.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oczekiwania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znoś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zostawił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Ciało,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potrafili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czekać.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11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współczesny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zjednoczenia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Bogi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największe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ragnienie?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Euch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rystia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ródłem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szczyt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chrześciajanina,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najwa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niejszym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rzede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wszystk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zjedno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zenia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woim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Zbawcą,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najważniejsz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celem.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Stawi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pytanie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ajważniejszy.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Jeśli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popatrz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sytuację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rony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dostrzeże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ważniejszego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zjedno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swo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lude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swo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stworzeni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  <w:i/>
        </w:rPr>
        <w:t>ogołocił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siebie,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óc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i!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Paweł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apisał: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Eucharystii,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różnieniu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każdego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innego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akramentu,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tajamnica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[komuni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skonała,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prowa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zczytu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szelkich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dóbr: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najduje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zelkie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ragnienie,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otrzymujemy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wchodzi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skonałe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zjednoczenie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nami.”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2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naczy,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Eucharystia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zytem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ześcijanina,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ponieważ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doko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uje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największe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ragnienie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ześcijanina: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jednoczy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8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„Posłuchajcie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ałej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dziewczynce,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nalazłam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ulic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Kalkuty.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Miała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lat,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twarze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znałam,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głodna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jadła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kilku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dni.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Dałam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kromkę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chleba,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zaczęła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jeść,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powoli,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jednym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okruszku.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Powiedziałam: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jedz.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Dziecko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powiedziało: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Boję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skończy,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nowu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będę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głodna”.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89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powiedź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Matki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Teresy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Kalkuty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codziennego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pokarmu,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chrześcijanin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Ciała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Krwi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tusa.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wając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34" w:right="51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obawa,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chleb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kończy,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znów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będzi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głodni?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eliśmy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życiu,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brakowało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Poka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czuj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kiedy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przyjąć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zusa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serca?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53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gę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robić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coś,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żeby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prawić,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tych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resów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było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mniej?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Postanowienia: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postaram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pokarmu,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konieczne);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241" w:lineRule="auto"/>
        <w:ind w:left="476" w:right="679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postaram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uniknąć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jbliżs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i/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iąca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okresów,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komun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(rozwiązaniem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uacji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sakrame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np.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.)</w:t>
      </w:r>
    </w:p>
    <w:p>
      <w:pPr>
        <w:jc w:val="left"/>
        <w:spacing w:after="0"/>
        <w:sectPr>
          <w:pgSz w:w="11900" w:h="16840"/>
          <w:pgMar w:top="1060" w:bottom="280" w:left="1020" w:right="10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sectPr>
      <w:pgSz w:w="1190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2014-08-30T09:19:35Z</dcterms:created>
  <dcterms:modified xsi:type="dcterms:W3CDTF">2014-08-30T09:19:35Z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2006-11-17T00:00:00Z</vt:filetime>
  </property>
  <property fmtid="{D5CDD505-2E9C-101B-9397-08002B2CF9AE}" pid="3" name="LastSaved">
    <vt:filetime>2014-08-30T00:00:00Z</vt:filetime>
  </property>
</Properties>
</file>