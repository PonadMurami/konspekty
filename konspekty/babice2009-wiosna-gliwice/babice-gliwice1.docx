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6" w:after="0" w:line="240" w:lineRule="auto"/>
        <w:ind w:left="2941" w:right="2937"/>
        <w:jc w:val="center"/>
        <w:rPr>
          <w:rFonts w:ascii="Times New Roman" w:hAnsi="Times New Roman" w:cs="Times New Roman" w:eastAsia="Times New Roman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34"/>
          <w:szCs w:val="3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34"/>
          <w:szCs w:val="3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4"/>
          <w:szCs w:val="34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4"/>
          <w:szCs w:val="34"/>
          <w:spacing w:val="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34"/>
          <w:szCs w:val="3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34"/>
          <w:szCs w:val="3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4"/>
          <w:szCs w:val="34"/>
          <w:spacing w:val="-5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4"/>
          <w:szCs w:val="34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2"/>
          <w:w w:val="99"/>
          <w:b/>
          <w:bCs/>
        </w:rPr>
        <w:t>p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34"/>
          <w:szCs w:val="34"/>
          <w:spacing w:val="2"/>
          <w:w w:val="111"/>
        </w:rPr>
        <w:t>ą</w:t>
      </w:r>
      <w:r>
        <w:rPr>
          <w:rFonts w:ascii="Times New Roman" w:hAnsi="Times New Roman" w:cs="Times New Roman" w:eastAsia="Times New Roman"/>
          <w:sz w:val="34"/>
          <w:szCs w:val="34"/>
          <w:spacing w:val="3"/>
          <w:w w:val="99"/>
          <w:b/>
          <w:bCs/>
        </w:rPr>
        <w:t>t</w:t>
      </w:r>
      <w:r>
        <w:rPr>
          <w:rFonts w:ascii="Times New Roman" w:hAnsi="Times New Roman" w:cs="Times New Roman" w:eastAsia="Times New Roman"/>
          <w:sz w:val="34"/>
          <w:szCs w:val="34"/>
          <w:spacing w:val="-3"/>
          <w:w w:val="99"/>
          <w:b/>
          <w:bCs/>
        </w:rPr>
        <w:t>k</w:t>
      </w:r>
      <w:r>
        <w:rPr>
          <w:rFonts w:ascii="Times New Roman" w:hAnsi="Times New Roman" w:cs="Times New Roman" w:eastAsia="Times New Roman"/>
          <w:sz w:val="34"/>
          <w:szCs w:val="34"/>
          <w:spacing w:val="-1"/>
          <w:w w:val="99"/>
          <w:b/>
          <w:bCs/>
        </w:rPr>
        <w:t>o</w:t>
      </w:r>
      <w:r>
        <w:rPr>
          <w:rFonts w:ascii="Times New Roman" w:hAnsi="Times New Roman" w:cs="Times New Roman" w:eastAsia="Times New Roman"/>
          <w:sz w:val="34"/>
          <w:szCs w:val="34"/>
          <w:spacing w:val="3"/>
          <w:w w:val="99"/>
          <w:b/>
          <w:bCs/>
        </w:rPr>
        <w:t>w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99"/>
          <w:b/>
          <w:bCs/>
        </w:rPr>
        <w:t>y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2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exact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40" w:lineRule="auto"/>
        <w:ind w:left="41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tkie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pó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exact"/>
        <w:ind w:left="93" w:right="690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2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130" w:right="82" w:firstLine="11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ły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nik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iony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469" w:right="51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l: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była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nij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45" w:lineRule="auto"/>
        <w:ind w:left="469" w:right="23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ygoto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l: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8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klnij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45" w:lineRule="auto"/>
        <w:ind w:left="130" w:right="9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bór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gó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upy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ialno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j?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łi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bór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to: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lano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80" w:bottom="280" w:left="1720" w:right="1720"/>
        </w:sectPr>
      </w:pPr>
      <w:rPr/>
    </w:p>
    <w:p>
      <w:pPr>
        <w:spacing w:before="86" w:after="0" w:line="240" w:lineRule="auto"/>
        <w:ind w:left="130" w:right="413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0" w:right="51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bór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40" w:lineRule="auto"/>
        <w:ind w:left="130" w:right="191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lne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dki)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8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ipun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mnie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tnio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0" w:right="538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papi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130" w:right="85" w:firstLine="11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upio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klni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8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pliko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8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óg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publi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lku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0" w:right="65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8" w:lineRule="auto"/>
        <w:ind w:left="807" w:right="85" w:firstLine="-338"/>
        <w:jc w:val="left"/>
        <w:tabs>
          <w:tab w:pos="8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ów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1" w:lineRule="exact"/>
        <w:ind w:left="469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807" w:right="84" w:firstLine="-338"/>
        <w:jc w:val="left"/>
        <w:tabs>
          <w:tab w:pos="800" w:val="left"/>
          <w:tab w:pos="1360" w:val="left"/>
          <w:tab w:pos="2120" w:val="left"/>
          <w:tab w:pos="3480" w:val="left"/>
          <w:tab w:pos="4520" w:val="left"/>
          <w:tab w:pos="5680" w:val="left"/>
          <w:tab w:pos="6620" w:val="left"/>
          <w:tab w:pos="74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469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oim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exact"/>
        <w:ind w:left="130" w:right="723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45" w:lineRule="auto"/>
        <w:ind w:left="130" w:right="82" w:firstLine="67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ji,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toi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130" w:right="82" w:firstLine="67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pgSz w:w="12240" w:h="15840"/>
      <w:pgMar w:top="12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()</dc:title>
  <dcterms:created xsi:type="dcterms:W3CDTF">2014-08-30T09:30:02Z</dcterms:created>
  <dcterms:modified xsi:type="dcterms:W3CDTF">2014-08-30T09:30:02Z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2009-03-10T00:00:00Z</vt:filetime>
  </property>
  <property fmtid="{D5CDD505-2E9C-101B-9397-08002B2CF9AE}" pid="3" name="LastSaved">
    <vt:filetime>2014-08-30T00:00:00Z</vt:filetime>
  </property>
</Properties>
</file>