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7" w:after="0" w:line="371" w:lineRule="auto"/>
        <w:ind w:left="3222" w:right="3215" w:firstLine="1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zień</w:t>
      </w:r>
      <w:r>
        <w:rPr>
          <w:rFonts w:ascii="Times New Roman" w:hAnsi="Times New Roman" w:cs="Times New Roman" w:eastAsia="Times New Roman"/>
          <w:sz w:val="44"/>
          <w:szCs w:val="4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44"/>
          <w:szCs w:val="4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44"/>
          <w:szCs w:val="4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śmy</w:t>
      </w:r>
      <w:r>
        <w:rPr>
          <w:rFonts w:ascii="Times New Roman" w:hAnsi="Times New Roman" w:cs="Times New Roman" w:eastAsia="Times New Roman"/>
          <w:sz w:val="44"/>
          <w:szCs w:val="4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Oa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99"/>
        </w:rPr>
        <w:t>zą!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</w:r>
    </w:p>
    <w:p>
      <w:pPr>
        <w:spacing w:before="10" w:after="0" w:line="240" w:lineRule="auto"/>
        <w:ind w:left="3731" w:right="372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Diecezja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gliwicka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3394" w:right="344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Rekolekcje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Babice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2006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4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Cel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23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Pokierować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jrzenia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grupę,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rekolekcje,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spólnotę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parafialną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13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nalogia: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dowiadujem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akiś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prezent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prostu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ciesz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99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zobacz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(czy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książka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itp.).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ogląda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eszcze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szczegółowo!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nazwę.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Modlitwa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ostosowana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możliwości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Największe</w:t>
      </w:r>
      <w:r>
        <w:rPr>
          <w:rFonts w:ascii="Times New Roman" w:hAnsi="Times New Roman" w:cs="Times New Roman" w:eastAsia="Times New Roman"/>
          <w:sz w:val="28"/>
          <w:szCs w:val="28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wartości”</w:t>
      </w:r>
      <w:r>
        <w:rPr>
          <w:rFonts w:ascii="Times New Roman" w:hAnsi="Times New Roman" w:cs="Times New Roman" w:eastAsia="Times New Roman"/>
          <w:sz w:val="28"/>
          <w:szCs w:val="28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ych</w:t>
      </w:r>
      <w:r>
        <w:rPr>
          <w:rFonts w:ascii="Times New Roman" w:hAnsi="Times New Roman" w:cs="Times New Roman" w:eastAsia="Times New Roman"/>
          <w:sz w:val="28"/>
          <w:szCs w:val="2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teraz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8"/>
          <w:szCs w:val="2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udział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mator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towuje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dużą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kartkę.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08" w:right="47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ieńmy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apiszmy)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rtości/rzeczy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prawiają,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rekolekcji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niezwykły.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157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wdopodobne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wiedzi: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Pismo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Kościół,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sza,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wdopodobnie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nikt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napisze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sami”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pólnota”.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Należ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wrócić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uwagę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wyj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tkowość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faktu,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21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tpliwie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zdecydowa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większość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dziś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nazywa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ozmo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ałoby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trafniej,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dokładnym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sensie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słowa,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okre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gadanina.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ogół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ludzie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mówią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naprawdę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siebie;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dy,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chociaż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zwrócony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drugiego,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60" w:right="15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ówi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zeczywist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fikcyjn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instancji,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istnienie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wyczerpuje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wysłuchaniu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right="89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Martin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Buber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0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doświadczeń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takiego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prawdziwego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człowiekiem?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25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ożna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poddać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„kr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jrzeniu”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kontakt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otwarcia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podstawow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Oazie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pociąga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(mniej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bardziej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tutaj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naprawdę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rozmaw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ysk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zza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baszt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wojego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0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„weterani”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azowi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patrzymy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ogóle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wdzięcznością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spólnotę?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380" w:bottom="280" w:left="1320" w:right="1300"/>
        </w:sectPr>
      </w:pPr>
      <w:rPr/>
    </w:p>
    <w:p>
      <w:pPr>
        <w:spacing w:before="78" w:after="0" w:line="240" w:lineRule="auto"/>
        <w:ind w:left="808" w:right="8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doceniamy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rawdę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niezwykłego,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drugi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ozmawiać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czymś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więcej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cenach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nowych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mentów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telefonów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komórkowych?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już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zawdzięczamy</w:t>
      </w:r>
      <w:r>
        <w:rPr>
          <w:rFonts w:ascii="Times New Roman" w:hAnsi="Times New Roman" w:cs="Times New Roman" w:eastAsia="Times New Roman"/>
          <w:sz w:val="28"/>
          <w:szCs w:val="28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wspólnocie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5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Jeżeli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źle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nawet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zauważać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wtedy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szans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dzięcz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72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suje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kartce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mator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rozeznać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wspólnej,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tnej)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edług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miejsca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spólnota.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Zastosowanie: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96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utrzejsza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doskonałą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stała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dziękc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ubogacenie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waszego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„Dotknięcie”</w:t>
      </w:r>
      <w:r>
        <w:rPr>
          <w:rFonts w:ascii="Times New Roman" w:hAnsi="Times New Roman" w:cs="Times New Roman" w:eastAsia="Times New Roman"/>
          <w:sz w:val="28"/>
          <w:szCs w:val="28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wartości</w:t>
      </w:r>
      <w:r>
        <w:rPr>
          <w:rFonts w:ascii="Times New Roman" w:hAnsi="Times New Roman" w:cs="Times New Roman" w:eastAsia="Times New Roman"/>
          <w:sz w:val="28"/>
          <w:szCs w:val="28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wspólno</w:t>
      </w:r>
      <w:r>
        <w:rPr>
          <w:rFonts w:ascii="Times New Roman" w:hAnsi="Times New Roman" w:cs="Times New Roman" w:eastAsia="Times New Roman"/>
          <w:sz w:val="28"/>
          <w:szCs w:val="28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y</w:t>
      </w:r>
    </w:p>
    <w:p>
      <w:pPr>
        <w:spacing w:before="58" w:after="0" w:line="552" w:lineRule="exact"/>
        <w:ind w:left="100" w:right="32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zasadnicza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cześć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winien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położo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więks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akcent)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Wspólnota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dużo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większą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wartością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rekolekcji/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konspekt.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18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jwięcej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dać.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Chcieli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position w:val="1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teraz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„ud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wodnić”.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550" w:lineRule="atLeast"/>
        <w:ind w:left="100" w:right="103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nawet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prowadzone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sensu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Oaza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eżeli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zbudowania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drugich.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początku,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pierws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dniu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świad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mić.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08" w:right="44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żdy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apisze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jedno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pytanie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zadać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całej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grupie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(włącznie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sobą).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łatwe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zadanie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musimy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rozeznać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00"/>
          <w:w w:val="99"/>
          <w:i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00"/>
          <w:w w:val="99"/>
          <w:i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u w:val="single" w:color="0000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zapytać,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zięki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niemu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szyscy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szli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bogatsi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(co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znacza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akręcone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pytanie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filozoficzne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08" w:right="30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stępnie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będziemy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odpowiadać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pytania.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Jednak,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rozcieńczać”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umó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ramy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odpowiedzieć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daniach!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pewno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wystarczą,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chwałę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zbudować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bliźniego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jeżeli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tylko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staramy.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Podsu</w:t>
      </w:r>
      <w:r>
        <w:rPr>
          <w:rFonts w:ascii="Times New Roman" w:hAnsi="Times New Roman" w:cs="Times New Roman" w:eastAsia="Times New Roman"/>
          <w:sz w:val="28"/>
          <w:szCs w:val="28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owanie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cienia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ironii: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1" w:right="111" w:firstLine="252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Trzymajmy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niewzru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zenie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nadziei,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wyznajemy,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godny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zaufania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który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dał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obietnicę.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roszczmy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zajemnie,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achęcać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miłości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dobrych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uczynków.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szczajmy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naszych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wspólnych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rań,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stało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wyczajem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niektórych,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zachęcajmy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nawzajem,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ziej,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wyraźniej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widzicie,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zbliża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dzień”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right="89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Hbr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23-25</w:t>
      </w:r>
    </w:p>
    <w:p>
      <w:pPr>
        <w:jc w:val="right"/>
        <w:spacing w:after="0"/>
        <w:sectPr>
          <w:pgSz w:w="11900" w:h="16840"/>
          <w:pgMar w:top="1340" w:bottom="280" w:left="1320" w:right="1300"/>
        </w:sectPr>
      </w:pPr>
      <w:rPr/>
    </w:p>
    <w:p>
      <w:pPr>
        <w:spacing w:before="78" w:after="0" w:line="240" w:lineRule="auto"/>
        <w:ind w:left="100" w:right="4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Bez”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spektu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potrafiliś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głęboko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ubogacić.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Wspólnota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olbrz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wartość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jeżeli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podchodzi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ada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„dla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drugiego”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przed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drug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trudna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354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właśnie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dlatego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radością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„Jesteś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Oazą!”.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  <w:t>astosowania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157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intencja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jutrzejsz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warto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jeszcze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dodać.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sectPr>
      <w:pgSz w:w="11900" w:h="16840"/>
      <w:pgMar w:top="134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trzesiok</dc:creator>
  <dc:title>Dzień I</dc:title>
  <dcterms:created xsi:type="dcterms:W3CDTF">2014-08-30T09:17:47Z</dcterms:created>
  <dcterms:modified xsi:type="dcterms:W3CDTF">2014-08-30T09:17:47Z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2007-03-23T00:00:00Z</vt:filetime>
  </property>
  <property fmtid="{D5CDD505-2E9C-101B-9397-08002B2CF9AE}" pid="3" name="LastSaved">
    <vt:filetime>2014-08-30T00:00:00Z</vt:filetime>
  </property>
</Properties>
</file>