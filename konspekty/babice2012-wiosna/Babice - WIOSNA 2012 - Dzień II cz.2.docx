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3035" w:right="3018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Rekolekcje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“Ogień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wiary”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40" w:lineRule="auto"/>
        <w:ind w:left="3648" w:right="362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Gliwice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wiosna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868" w:right="3850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Dzień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II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cz.2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8" w:after="0" w:line="316" w:lineRule="exact"/>
        <w:ind w:left="2498" w:right="2483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Kim</w:t>
      </w:r>
      <w:r>
        <w:rPr>
          <w:rFonts w:ascii="Arial" w:hAnsi="Arial" w:cs="Arial" w:eastAsia="Arial"/>
          <w:sz w:val="28"/>
          <w:szCs w:val="28"/>
          <w:spacing w:val="-5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jest</w:t>
      </w:r>
      <w:r>
        <w:rPr>
          <w:rFonts w:ascii="Arial" w:hAnsi="Arial" w:cs="Arial" w:eastAsia="Arial"/>
          <w:sz w:val="28"/>
          <w:szCs w:val="28"/>
          <w:spacing w:val="-5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jak</w:t>
      </w:r>
      <w:r>
        <w:rPr>
          <w:rFonts w:ascii="Arial" w:hAnsi="Arial" w:cs="Arial" w:eastAsia="Arial"/>
          <w:sz w:val="28"/>
          <w:szCs w:val="28"/>
          <w:spacing w:val="-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działa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position w:val="-1"/>
        </w:rPr>
        <w:t>Duch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  <w:position w:val="-1"/>
        </w:rPr>
        <w:t>Święty?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00" w:right="78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Czas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1h10min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41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Pomoc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wydruk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demotywatora,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układanka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siglami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8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Wproawdzenie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dla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animatora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wydawać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krótkie.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czasowy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odnośnie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całych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rekolekcji,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popytać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grupę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działanie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wyjdzie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rozmowa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charyzmatach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epifanijnych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itd.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Myślę,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potrzeba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tutaj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elastyczności.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560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Nawiązanie</w:t>
      </w:r>
      <w:r>
        <w:rPr>
          <w:rFonts w:ascii="Arial" w:hAnsi="Arial" w:cs="Arial" w:eastAsia="Arial"/>
          <w:sz w:val="24"/>
          <w:szCs w:val="24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tego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już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było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65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Namiot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dzielenie.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157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Przypomnienie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podstawowych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faktów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tym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kim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jest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Duch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Święt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Zanim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sięgniemy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Pismo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spróbujmy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“zagaić”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zadać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kilka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pytań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odwołujących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dotychczasowej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uczestników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osobie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(panując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czasem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pilnując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popłynąć”):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Duchu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Świętym?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postać?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Czemu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taka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ważna?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temat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powiedzielibyśmy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mając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czynienia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fanem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Wikipedii?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Pismo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skarbnicą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wiedzy,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sięgnijmy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zatem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Niego,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przypomnieć,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odświeżyć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odkryć.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Przeczytamy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kilka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fragmentów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Starego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Testamentu.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Animator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przygotowane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puzzle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sygnaturką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(patrz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załącznik).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Wyciąga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kolejno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puzzle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(uczestnicy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widzą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animator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jeszcze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wszyscy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czytają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fragment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podany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czym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zapisują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pustym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miejscu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puzzla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“co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wiemy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Świętym”.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5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Duch</w:t>
      </w:r>
      <w:r>
        <w:rPr>
          <w:rFonts w:ascii="Arial" w:hAnsi="Arial" w:cs="Arial" w:eastAsia="Arial"/>
          <w:sz w:val="22"/>
          <w:szCs w:val="22"/>
          <w:spacing w:val="-1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Święty</w:t>
      </w:r>
      <w:r>
        <w:rPr>
          <w:rFonts w:ascii="Arial" w:hAnsi="Arial" w:cs="Arial" w:eastAsia="Arial"/>
          <w:sz w:val="22"/>
          <w:szCs w:val="22"/>
          <w:spacing w:val="-7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ST: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Boży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wodami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Rdz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4"/>
          <w:position w:val="6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248" w:lineRule="exact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opadające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wody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potopu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Rdz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8,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4"/>
          <w:position w:val="6"/>
        </w:rPr>
        <w:t>3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2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2.974079pt;width:140.4pt;height:.1pt;mso-position-horizontal-relative:page;mso-position-vertical-relative:paragraph;z-index:-362" coordorigin="1440,-59" coordsize="2808,2">
            <v:shape style="position:absolute;left:1440;top:-59;width:2808;height:2" coordorigin="1440,-59" coordsize="2808,0" path="m1440,-59l4248,-59e" filled="f" stroked="t" strokeweight="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..Gołąb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którego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hoduje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Ojciec,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samotnie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wychowujący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Syna!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:)”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Szymon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Hołownia</w:t>
      </w:r>
    </w:p>
    <w:p>
      <w:pPr>
        <w:spacing w:before="57" w:after="0" w:line="284" w:lineRule="auto"/>
        <w:ind w:left="100" w:right="9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14"/>
          <w:szCs w:val="14"/>
          <w:spacing w:val="36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“Ziemia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zaś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była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bezładem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pustkowiem: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ciemność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była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powierzchnią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bezmiaru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wód,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Boży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unosił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wodami.”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" w:after="0" w:line="283" w:lineRule="auto"/>
        <w:ind w:left="100" w:right="4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3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14"/>
          <w:szCs w:val="14"/>
          <w:spacing w:val="36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“Ale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Bóg,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pamiętając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Noem,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wszystkich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istotach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żywych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wszystkich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zwierzętach,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które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były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arce,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sprawił,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że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powiał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wiatr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całą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ziemią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wody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zaczęły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opadać.“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340" w:right="1340"/>
        </w:sectPr>
      </w:pPr>
      <w:rPr/>
    </w:p>
    <w:p>
      <w:pPr>
        <w:spacing w:before="76" w:after="0" w:line="248" w:lineRule="exact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namaszczenie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Dawida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Sm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16,1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3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4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Duch</w:t>
      </w:r>
      <w:r>
        <w:rPr>
          <w:rFonts w:ascii="Arial" w:hAnsi="Arial" w:cs="Arial" w:eastAsia="Arial"/>
          <w:sz w:val="22"/>
          <w:szCs w:val="22"/>
          <w:spacing w:val="-1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NT: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wydarzenie-klucz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chrzest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Jordanie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21-2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4"/>
          <w:position w:val="6"/>
        </w:rPr>
        <w:t>5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znajdujemy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też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szczegółów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dotyczących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niektóre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nich: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156" w:firstLine="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osobą,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abstrakcją: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6</w:t>
      </w:r>
      <w:r>
        <w:rPr>
          <w:rFonts w:ascii="Arial" w:hAnsi="Arial" w:cs="Arial" w:eastAsia="Arial"/>
          <w:sz w:val="14"/>
          <w:szCs w:val="14"/>
          <w:spacing w:val="25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(ma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intelekt);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Kor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12,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7</w:t>
      </w:r>
      <w:r>
        <w:rPr>
          <w:rFonts w:ascii="Arial" w:hAnsi="Arial" w:cs="Arial" w:eastAsia="Arial"/>
          <w:sz w:val="14"/>
          <w:szCs w:val="14"/>
          <w:spacing w:val="25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(ma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wolę);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15,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0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8</w:t>
      </w:r>
      <w:r>
        <w:rPr>
          <w:rFonts w:ascii="Arial" w:hAnsi="Arial" w:cs="Arial" w:eastAsia="Arial"/>
          <w:sz w:val="14"/>
          <w:szCs w:val="14"/>
          <w:spacing w:val="25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(miłuje)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Bogiem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równym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Ojcu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Synowi: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28,1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9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9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1289" w:firstLine="360"/>
        <w:jc w:val="left"/>
        <w:tabs>
          <w:tab w:pos="8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Chrystusa,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napełniony,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namaszczony,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kieruje: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1.14.16-1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8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Chrystus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(namaszczony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Św.)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posyła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Św.,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</w:p>
    <w:p>
      <w:pPr>
        <w:spacing w:before="38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dopełnił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dzieła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zbawienia: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14,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16-17.2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11</w:t>
      </w:r>
      <w:r>
        <w:rPr>
          <w:rFonts w:ascii="Arial" w:hAnsi="Arial" w:cs="Arial" w:eastAsia="Arial"/>
          <w:sz w:val="14"/>
          <w:szCs w:val="14"/>
          <w:spacing w:val="19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;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Dz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1,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8</w:t>
      </w:r>
      <w:r>
        <w:rPr>
          <w:rFonts w:ascii="Arial" w:hAnsi="Arial" w:cs="Arial" w:eastAsia="Arial"/>
          <w:sz w:val="14"/>
          <w:szCs w:val="14"/>
          <w:spacing w:val="0"/>
          <w:w w:val="104"/>
          <w:position w:val="6"/>
        </w:rPr>
        <w:t>12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564088pt;width:140.4pt;height:.1pt;mso-position-horizontal-relative:page;mso-position-vertical-relative:paragraph;z-index:-361" coordorigin="1440,-111" coordsize="2808,2">
            <v:shape style="position:absolute;left:1440;top:-111;width:2808;height:2" coordorigin="1440,-111" coordsize="2808,0" path="m1440,-111l4248,-111e" filled="f" stroked="t" strokeweight="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4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14"/>
          <w:szCs w:val="14"/>
          <w:spacing w:val="36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rzekł: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Wstań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namaść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go,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ten.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7F"/>
          <w:spacing w:val="0"/>
          <w:w w:val="100"/>
          <w:position w:val="0"/>
        </w:rPr>
        <w:t>(13)</w:t>
      </w:r>
      <w:r>
        <w:rPr>
          <w:rFonts w:ascii="Arial" w:hAnsi="Arial" w:cs="Arial" w:eastAsia="Arial"/>
          <w:sz w:val="20"/>
          <w:szCs w:val="20"/>
          <w:color w:val="00007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Wziął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więc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Samuel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róg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z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oliwą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namaścił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go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pośrodku</w:t>
      </w:r>
    </w:p>
    <w:p>
      <w:pPr>
        <w:spacing w:before="43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jego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braci.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Począwszy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tego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dnia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Pański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opanował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Dawida.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Samuel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zaś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udał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powrotem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</w:p>
    <w:p>
      <w:pPr>
        <w:spacing w:before="34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Rama.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80" w:lineRule="auto"/>
        <w:ind w:left="100" w:right="9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5</w:t>
      </w:r>
      <w:r>
        <w:rPr>
          <w:rFonts w:ascii="Arial" w:hAnsi="Arial" w:cs="Arial" w:eastAsia="Arial"/>
          <w:sz w:val="14"/>
          <w:szCs w:val="14"/>
          <w:spacing w:val="20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color w:val="00007F"/>
          <w:spacing w:val="0"/>
          <w:w w:val="100"/>
          <w:position w:val="0"/>
        </w:rPr>
        <w:t>21)</w:t>
      </w:r>
      <w:r>
        <w:rPr>
          <w:rFonts w:ascii="Arial" w:hAnsi="Arial" w:cs="Arial" w:eastAsia="Arial"/>
          <w:sz w:val="20"/>
          <w:szCs w:val="20"/>
          <w:color w:val="00007F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Kiedy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cały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lud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przystępował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chrztu,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Jezus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także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przyjął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chrzest.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gdy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modlił,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otworzyło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niebo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7F"/>
          <w:spacing w:val="0"/>
          <w:w w:val="100"/>
          <w:position w:val="0"/>
        </w:rPr>
        <w:t>(22)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Duch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Święty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zstąpił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na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Niego,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postaci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cielesnej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niby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gołębica,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nieba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odezwał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głos: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Tyś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jest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mój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Syn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umiłowany,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Tobie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mam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  <w:t>upodobanie.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1" w:after="0" w:line="284" w:lineRule="auto"/>
        <w:ind w:left="100" w:right="3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Kto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zaś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ludzi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zna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to,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ludzkie,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jeżeli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który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jest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człowieku?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Podobnie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tego,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Boskie,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zna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nikt,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tylko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Boży.”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7</w:t>
      </w:r>
      <w:r>
        <w:rPr>
          <w:rFonts w:ascii="Arial" w:hAnsi="Arial" w:cs="Arial" w:eastAsia="Arial"/>
          <w:sz w:val="14"/>
          <w:szCs w:val="14"/>
          <w:spacing w:val="20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Wszystko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zaś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sprawia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jeden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ten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sam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udzielając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każdemu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tak,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jak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chce.”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7" w:after="0" w:line="283" w:lineRule="auto"/>
        <w:ind w:left="100" w:right="8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8</w:t>
      </w:r>
      <w:r>
        <w:rPr>
          <w:rFonts w:ascii="Arial" w:hAnsi="Arial" w:cs="Arial" w:eastAsia="Arial"/>
          <w:sz w:val="14"/>
          <w:szCs w:val="14"/>
          <w:spacing w:val="20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“Proszę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więc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was,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bracia,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przez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Pana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naszego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Jezusa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Chrystusa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przez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miłość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Ducha,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abyście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udzielili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wsparcia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modłami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waszymi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Boga”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9</w:t>
      </w:r>
      <w:r>
        <w:rPr>
          <w:rFonts w:ascii="Arial" w:hAnsi="Arial" w:cs="Arial" w:eastAsia="Arial"/>
          <w:sz w:val="14"/>
          <w:szCs w:val="14"/>
          <w:spacing w:val="20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Idźcie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więc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nauczajcie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wszystkie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narody4,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udzielając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chrztu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imię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Ojca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Syna,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Świętego.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7" w:after="0" w:line="277" w:lineRule="auto"/>
        <w:ind w:left="100" w:right="4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10</w:t>
      </w:r>
      <w:r>
        <w:rPr>
          <w:rFonts w:ascii="Arial" w:hAnsi="Arial" w:cs="Arial" w:eastAsia="Arial"/>
          <w:sz w:val="14"/>
          <w:szCs w:val="14"/>
          <w:spacing w:val="23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Pełen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Świętego,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powrócił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Jezus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znad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Jordanu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przebywał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[Świętym]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pustyni.Potem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powrócił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Jezus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mocy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Ducha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Galilei,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wieść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Nim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rozeszła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całej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okolicy.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Przyszedł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również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Nazaretu,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gdzie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wychował.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dzień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szabatu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udał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swoim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zwyczajem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synagogi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powstał,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aby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czytać.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Podano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Mu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księgę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proroka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Izajasza.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Rozwinąwszy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księgę,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natrafił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miejsce,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gdzie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było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napisane: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Pański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spoczywa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Mnie,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29" w:lineRule="exact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ponieważ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Mnie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namaścił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posłał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Mnie,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abym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ubogim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niósł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dobrą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nowinę,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więźniom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głosił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wolność,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</w:p>
    <w:p>
      <w:pPr>
        <w:spacing w:before="34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niewidomym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przejrzenie;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abym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uciśnionych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odsyłał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wolnymi,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9" w:after="0" w:line="278" w:lineRule="auto"/>
        <w:ind w:left="100" w:right="25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11</w:t>
      </w:r>
      <w:r>
        <w:rPr>
          <w:rFonts w:ascii="Arial" w:hAnsi="Arial" w:cs="Arial" w:eastAsia="Arial"/>
          <w:sz w:val="14"/>
          <w:szCs w:val="14"/>
          <w:spacing w:val="22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zaś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będę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prosił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Ojca,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innego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Pocieszyciela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wam,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aby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wami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był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zawsze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Prawdy,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którego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świat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przyjąć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może,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ponieważ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Go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widzi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zna.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Go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znacie,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ponieważ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przebywa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będzie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Pocieszyciel,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Święty,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którego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Ojciec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pośle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moim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imieniu,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wszystkiego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nauczy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przypomni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wszystko,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powiedziałem.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3" w:after="0" w:line="277" w:lineRule="auto"/>
        <w:ind w:left="100" w:right="41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12</w:t>
      </w:r>
      <w:r>
        <w:rPr>
          <w:rFonts w:ascii="Arial" w:hAnsi="Arial" w:cs="Arial" w:eastAsia="Arial"/>
          <w:sz w:val="14"/>
          <w:szCs w:val="14"/>
          <w:spacing w:val="23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«Słyszeliście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niej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[mówił]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Jan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chrzcił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wodą,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wkrótce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zostaniecie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ochrzczeni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Duchem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Świętym».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Zapytywali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Go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zebrani: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«Panie,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czy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tym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czasie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przywrócisz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królestwo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Izraela?»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Odpowiedział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im: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«Nie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wasza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rzecz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znać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czasy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chwile,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które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Ojciec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ustalił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swoją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władzą,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gdy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Święty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zstąpi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was,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otrzymacie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Jego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będziecie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moimi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świadkami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Jerozolimie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całej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Judei,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Samarii,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aż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krańce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ziemi».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Sz w:w="12240" w:h="15840"/>
          <w:pgMar w:top="1360" w:bottom="280" w:left="1340" w:right="1340"/>
        </w:sectPr>
      </w:pPr>
      <w:rPr/>
    </w:p>
    <w:p>
      <w:pPr>
        <w:spacing w:before="76" w:after="0" w:line="276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Uczestnicy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czasie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odkrywania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kolejnych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puzzli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prawdopodobnie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będą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bieżąco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starali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układać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przeszkadzajmy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00" w:right="40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końcu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skończyły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puzzle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sygnaturkami,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puzzli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niektórych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brakuje.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dziury.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52" w:lineRule="auto"/>
        <w:ind w:left="820" w:right="472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Jakich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elementów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brakować?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Czemu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ich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mamy?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myślicie?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76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Tutaj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uczestnicy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mogą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iść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bardzo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różnymi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drogami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interpretacji.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Fajnie,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padły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herezje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(np.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“Pismo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kompletne”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:D)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wtedy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prostujcie.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Dwie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myśli,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wyłapujemy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naprowadzamy: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820" w:right="45" w:firstLine="-348"/>
        <w:jc w:val="both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Brakuje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tutaj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doświadczenia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można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czytać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dużo,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poznać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doświadczeniu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“cecha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Ducha”</w:t>
      </w:r>
    </w:p>
    <w:p>
      <w:pPr>
        <w:spacing w:before="1" w:after="0" w:line="276" w:lineRule="auto"/>
        <w:ind w:left="820" w:right="45" w:firstLine="-31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Brakuje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tutaj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niektórych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puzzli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nikt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mają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kształt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czym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są.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jedną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ważną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cechę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nieuchwytny.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Nawet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Kościół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wszystkiego.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tajemnica.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Wymaka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nieustannie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naszym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próbą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usystematyzowania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temat.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Dlatego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ożywia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zaskakuje,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przynosi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nieznane.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rozumiecie?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48" w:lineRule="exact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i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  <w:position w:val="-1"/>
        </w:rPr>
        <w:t>(niepozorne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u w:val="thick" w:color="0000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  <w:position w:val="-1"/>
        </w:rPr>
        <w:t>pytanie,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  <w:u w:val="thick" w:color="0000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  <w:position w:val="-1"/>
        </w:rPr>
        <w:t>ale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u w:val="thick" w:color="0000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  <w:position w:val="-1"/>
        </w:rPr>
        <w:t>kluczowe!)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Was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znaczy?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i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</w:rPr>
        <w:t>(niepozorne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</w:rPr>
        <w:t>pytanie,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</w:rPr>
        <w:t>ale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</w:rPr>
        <w:t>kluczowe!)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459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Duch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nadaje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odkrywa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przed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nami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sens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0" w:right="4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Możnaby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jeszcze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wiele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Duchu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powiedzieć,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potrzeby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zaakcentujmy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szczególnie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ostatni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fakt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Duch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Święty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jako</w:t>
      </w:r>
      <w:r>
        <w:rPr>
          <w:rFonts w:ascii="Arial" w:hAnsi="Arial" w:cs="Arial" w:eastAsia="Arial"/>
          <w:sz w:val="22"/>
          <w:szCs w:val="22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ten,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którego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dostajemy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po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to,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aby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uzdolnił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nas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wiary</w:t>
      </w:r>
      <w:r>
        <w:rPr>
          <w:rFonts w:ascii="Arial" w:hAnsi="Arial" w:cs="Arial" w:eastAsia="Arial"/>
          <w:sz w:val="22"/>
          <w:szCs w:val="22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(“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otrzymacie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Jego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moc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będziecie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moimi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świadkami...”),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brakujący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element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układanki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jaką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wiara,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bez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którego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pozostaje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pobożną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gadaniną,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czymś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powtarzać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czując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kompletnie.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np.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demotywatora: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360" w:bottom="280" w:left="1340" w:right="1340"/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53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5.070334pt;height:263.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76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ekstremalny,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przejaskrawiony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łagodniejszymi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przykładami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spotykamy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dzień)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przykład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dzieje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umyśle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człowieka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nieznającego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nieprzyjmującego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działania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CHRZEŚCIJAŃSTWO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nigdy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nabierze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sensu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jeśli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zabraknie.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2" w:after="0" w:line="582" w:lineRule="exact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Wtedy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dopiero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dojrzałej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wierze,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której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sprawcą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Narzędziem,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Kościół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posługuje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celem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poprowadzenia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takiej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właśnie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dojrzałości</w:t>
      </w:r>
    </w:p>
    <w:p>
      <w:pPr>
        <w:spacing w:before="0" w:after="0" w:line="221" w:lineRule="exact"/>
        <w:ind w:left="100"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wierze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sakrament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BIERZMOWANIA.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Potwierdzeniem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przypieczętowaniem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osobistego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76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otwarcia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kandydata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przyjęcie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są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liturgii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sakramentu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słowa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zależności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uczestników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można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także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odwołać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zapytać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znają/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pamiętają)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454" w:right="442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Pragniemy,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aby</w:t>
      </w:r>
      <w:r>
        <w:rPr>
          <w:rFonts w:ascii="Arial" w:hAnsi="Arial" w:cs="Arial" w:eastAsia="Arial"/>
          <w:sz w:val="28"/>
          <w:szCs w:val="28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Duch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Święty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którego</w:t>
      </w:r>
      <w:r>
        <w:rPr>
          <w:rFonts w:ascii="Arial" w:hAnsi="Arial" w:cs="Arial" w:eastAsia="Arial"/>
          <w:sz w:val="28"/>
          <w:szCs w:val="28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otrzymamy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umocnił</w:t>
      </w:r>
      <w:r>
        <w:rPr>
          <w:rFonts w:ascii="Arial" w:hAnsi="Arial" w:cs="Arial" w:eastAsia="Arial"/>
          <w:sz w:val="28"/>
          <w:szCs w:val="28"/>
          <w:spacing w:val="-11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nas</w:t>
      </w:r>
      <w:r>
        <w:rPr>
          <w:rFonts w:ascii="Arial" w:hAnsi="Arial" w:cs="Arial" w:eastAsia="Arial"/>
          <w:sz w:val="28"/>
          <w:szCs w:val="28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  <w:i/>
        </w:rPr>
        <w:t>do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mężnego</w:t>
      </w:r>
      <w:r>
        <w:rPr>
          <w:rFonts w:ascii="Arial" w:hAnsi="Arial" w:cs="Arial" w:eastAsia="Arial"/>
          <w:sz w:val="28"/>
          <w:szCs w:val="28"/>
          <w:spacing w:val="-12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wyznawania</w:t>
      </w:r>
      <w:r>
        <w:rPr>
          <w:rFonts w:ascii="Arial" w:hAnsi="Arial" w:cs="Arial" w:eastAsia="Arial"/>
          <w:sz w:val="28"/>
          <w:szCs w:val="28"/>
          <w:spacing w:val="-16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wiary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do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postępowania</w:t>
      </w:r>
      <w:r>
        <w:rPr>
          <w:rFonts w:ascii="Arial" w:hAnsi="Arial" w:cs="Arial" w:eastAsia="Arial"/>
          <w:sz w:val="28"/>
          <w:szCs w:val="28"/>
          <w:spacing w:val="-19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według</w:t>
      </w:r>
      <w:r>
        <w:rPr>
          <w:rFonts w:ascii="Arial" w:hAnsi="Arial" w:cs="Arial" w:eastAsia="Arial"/>
          <w:sz w:val="28"/>
          <w:szCs w:val="28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  <w:i/>
        </w:rPr>
        <w:t>jej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  <w:i/>
        </w:rPr>
        <w:t>zasad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położony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akcent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tych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słowach?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1" w:right="10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szczególne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związane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uzdalnianiem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umacnianiem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44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Pragniemy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sprawił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mocno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czuł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nigdy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zapomniał,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unosił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wodami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głosi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Księga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Rodzaju...-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emocje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“mężne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wyznawanie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wiary”)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10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Od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słuchania</w:t>
      </w:r>
      <w:r>
        <w:rPr>
          <w:rFonts w:ascii="Arial" w:hAnsi="Arial" w:cs="Arial" w:eastAsia="Arial"/>
          <w:sz w:val="24"/>
          <w:szCs w:val="24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czytania</w:t>
      </w:r>
      <w:r>
        <w:rPr>
          <w:rFonts w:ascii="Arial" w:hAnsi="Arial" w:cs="Arial" w:eastAsia="Arial"/>
          <w:sz w:val="24"/>
          <w:szCs w:val="2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wołania!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340" w:bottom="280" w:left="1340" w:right="1340"/>
        </w:sectPr>
      </w:pPr>
      <w:rPr/>
    </w:p>
    <w:p>
      <w:pPr>
        <w:spacing w:before="76" w:after="0" w:line="276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wynika?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tutaj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tych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rekolekcjach.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Spróbujmy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zebrać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jakoś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razem.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Przeczytam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kilka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konkluzji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dochodzimy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powoli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majaczą.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będą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zdania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konspektu,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jesteśmy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małą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grupą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spróbujemy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przełożyć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język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dotychczasowe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doświadczenie.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Spróbujemy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punkt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odpowiedzieć,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krótko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zgadzamy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znaczy.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45" w:firstLine="-29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wiarą,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przyjmowaniem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jej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prawd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anormalne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zjawisko,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powinniśmy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wstydzić,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gorsza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tłamsić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twierdzić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naprawdę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porządku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właśnie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potrzeba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właśnie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tam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wypełnia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swoje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zadanie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zrobić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porządek,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umocnić,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utwierdzić.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0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więcej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ciekawiej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przynosi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żadnej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nowej,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olśniewającej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treści,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jedynie</w:t>
      </w:r>
    </w:p>
    <w:p>
      <w:pPr>
        <w:spacing w:before="38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(albo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aż!)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porządkuje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45" w:firstLine="-29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zatem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także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uzdalnia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przyjęcia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zmartwychwstania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jako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radosnej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prawdy,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zmienia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44" w:firstLine="-28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Dzięki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Niemu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musisz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rozumieć,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bardziej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zaczynasz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oddawać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wierzyć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właśnie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dlatego,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ogarniasz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zmysłami.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naprawdę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łaska.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Wierzyć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pomimo,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wierzyć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trochę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wbrew.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0" w:right="45" w:firstLine="-354"/>
        <w:jc w:val="both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myśl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przyszłość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próbujmy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bez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zrozumieć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chrześcijaństwa,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sensu.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Przed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modlitwa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wieczorna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wołaniem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Świętego.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Skoro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doszliśmy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nieuchwytny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definicje,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próbujmy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koniec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robić.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miejscu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opowiemy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zdefiniujemy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takiej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modlitwy,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jej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cech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charakterystycznych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nakreślimy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wykresu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“żaru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modlitwy”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kolejnych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minutach.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miejsce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świadectwo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animatora.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Cel?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Zaświadczyć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radykalnie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zmienia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życiu,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rodzi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nowo,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rozpala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ogień,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zmienia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optykę,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wlewa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gorliwość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zapał,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przemienia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serca,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uzdalnia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wiary,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prowadzi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miejsca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wcześniej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byśmy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pomyśleli,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podtrzymuje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stworzenie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istnieniu,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nieustannie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łączy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Kościół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więzami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miłości,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kruszy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niewiarę,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pomaga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głoszeniu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Chrystusa,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potrafimy...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wszystko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zaczyna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zawołania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“Przybądź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Stworzycielu!”.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twórcy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konspektu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głębokie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przekonanie,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wybierać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pewno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wybrać.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Powodzenia!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075" w:right="16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myślisz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jesteś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stanie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przyjść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modlitwę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bez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pomysłu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będzie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wyglądała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poprowadzisz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tylko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dając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poprowadzić?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729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Podsumowanie: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końcu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powinno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jeszcze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wybrzmieć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kilka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elementów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układanki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zostało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pustych.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Niech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wieńczy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konkluzja,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możemy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"dokończyć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Nieuchwytnego",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są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obszary,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cechy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umiemy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podać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talerzu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grupowym.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Elementy,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poznasz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relacji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Duchem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będą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“wasze”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poznania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jesteśmy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zaproszeni.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nami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współpracować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pokazywać,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360" w:bottom="280" w:left="1340" w:right="1340"/>
        </w:sectPr>
      </w:pPr>
      <w:rPr/>
    </w:p>
    <w:p>
      <w:pPr>
        <w:spacing w:before="73" w:after="0" w:line="276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zawsze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czeka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zawołanie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sercem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“Przyjdź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Święty”.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zawołanie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możliwe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dzisiaj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wieczorem.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747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7.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Zastosowanie: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Zastanów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nazwij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imieniu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sprawę/obszar/rzecz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Twoim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życiu,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końca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jeszcze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gotowy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otwartym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działanie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nazwiesz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otwarcie,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powiedz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Bogu,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prostu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np.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“Panie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Boże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wiem,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sprawie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…...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wydaje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najmniej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potrafię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otworzyć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działanie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Twojego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świadomość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Tobą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staje.”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Bóg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Cię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pogoni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....On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lubi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ceni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szczerość.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udało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zrobić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dowolnej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chwili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modlitwą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wieczorną.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694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7.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Modlitwa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końcowa: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osoba,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radykalnie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otwarta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przynosił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jej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Maryja.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Dlatego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zakończymy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różańca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dopowiedzeniam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4"/>
          <w:position w:val="6"/>
        </w:rPr>
        <w:t>13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2122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574079pt;width:140.4pt;height:.1pt;mso-position-horizontal-relative:page;mso-position-vertical-relative:paragraph;z-index:-360" coordorigin="1440,-111" coordsize="2808,2">
            <v:shape style="position:absolute;left:1440;top:-111;width:2808;height:2" coordorigin="1440,-111" coordsize="2808,0" path="m1440,-111l4248,-111e" filled="f" stroked="t" strokeweight="1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13</w:t>
      </w:r>
      <w:r>
        <w:rPr>
          <w:rFonts w:ascii="Arial" w:hAnsi="Arial" w:cs="Arial" w:eastAsia="Arial"/>
          <w:sz w:val="14"/>
          <w:szCs w:val="14"/>
          <w:spacing w:val="22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Jeśli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animator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uzna,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że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dopowiedzenia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wypalą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można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nich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zrezygnować.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Sz w:w="12240" w:h="15840"/>
          <w:pgMar w:top="1360" w:bottom="280" w:left="1340" w:right="1340"/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auto"/>
        <w:ind w:left="3280" w:right="-20"/>
        <w:jc w:val="left"/>
        <w:rPr>
          <w:rFonts w:ascii="Arial" w:hAnsi="Arial" w:cs="Arial" w:eastAsia="Arial"/>
          <w:sz w:val="46"/>
          <w:szCs w:val="46"/>
        </w:rPr>
      </w:pPr>
      <w:rPr/>
      <w:r>
        <w:rPr>
          <w:rFonts w:ascii="Arial" w:hAnsi="Arial" w:cs="Arial" w:eastAsia="Arial"/>
          <w:sz w:val="46"/>
          <w:szCs w:val="46"/>
          <w:color w:val="313131"/>
          <w:w w:val="128"/>
        </w:rPr>
        <w:t>t.k4,</w:t>
      </w:r>
      <w:r>
        <w:rPr>
          <w:rFonts w:ascii="Arial" w:hAnsi="Arial" w:cs="Arial" w:eastAsia="Arial"/>
          <w:sz w:val="46"/>
          <w:szCs w:val="46"/>
          <w:color w:val="313131"/>
          <w:spacing w:val="-68"/>
          <w:w w:val="100"/>
        </w:rPr>
        <w:t> </w:t>
      </w:r>
      <w:r>
        <w:rPr>
          <w:rFonts w:ascii="Arial" w:hAnsi="Arial" w:cs="Arial" w:eastAsia="Arial"/>
          <w:sz w:val="46"/>
          <w:szCs w:val="46"/>
          <w:color w:val="313131"/>
          <w:spacing w:val="-34"/>
          <w:w w:val="132"/>
        </w:rPr>
        <w:t>1</w:t>
      </w:r>
      <w:r>
        <w:rPr>
          <w:rFonts w:ascii="Arial" w:hAnsi="Arial" w:cs="Arial" w:eastAsia="Arial"/>
          <w:sz w:val="46"/>
          <w:szCs w:val="46"/>
          <w:color w:val="595757"/>
          <w:spacing w:val="1"/>
          <w:w w:val="86"/>
        </w:rPr>
        <w:t>.</w:t>
      </w:r>
      <w:r>
        <w:rPr>
          <w:rFonts w:ascii="Arial" w:hAnsi="Arial" w:cs="Arial" w:eastAsia="Arial"/>
          <w:sz w:val="46"/>
          <w:szCs w:val="46"/>
          <w:color w:val="313131"/>
          <w:spacing w:val="0"/>
          <w:w w:val="114"/>
        </w:rPr>
        <w:t>1</w:t>
      </w:r>
      <w:r>
        <w:rPr>
          <w:rFonts w:ascii="Arial" w:hAnsi="Arial" w:cs="Arial" w:eastAsia="Arial"/>
          <w:sz w:val="46"/>
          <w:szCs w:val="46"/>
          <w:color w:val="313131"/>
          <w:spacing w:val="-8"/>
          <w:w w:val="114"/>
        </w:rPr>
        <w:t>4</w:t>
      </w:r>
      <w:r>
        <w:rPr>
          <w:rFonts w:ascii="Arial" w:hAnsi="Arial" w:cs="Arial" w:eastAsia="Arial"/>
          <w:sz w:val="46"/>
          <w:szCs w:val="46"/>
          <w:color w:val="595757"/>
          <w:spacing w:val="1"/>
          <w:w w:val="86"/>
        </w:rPr>
        <w:t>.</w:t>
      </w:r>
      <w:r>
        <w:rPr>
          <w:rFonts w:ascii="Arial" w:hAnsi="Arial" w:cs="Arial" w:eastAsia="Arial"/>
          <w:sz w:val="46"/>
          <w:szCs w:val="46"/>
          <w:color w:val="313131"/>
          <w:spacing w:val="0"/>
          <w:w w:val="108"/>
        </w:rPr>
        <w:t>16-18</w:t>
      </w:r>
      <w:r>
        <w:rPr>
          <w:rFonts w:ascii="Arial" w:hAnsi="Arial" w:cs="Arial" w:eastAsia="Arial"/>
          <w:sz w:val="46"/>
          <w:szCs w:val="4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519" w:lineRule="exact"/>
        <w:ind w:left="6160" w:right="-20"/>
        <w:jc w:val="left"/>
        <w:rPr>
          <w:rFonts w:ascii="Arial" w:hAnsi="Arial" w:cs="Arial" w:eastAsia="Arial"/>
          <w:sz w:val="46"/>
          <w:szCs w:val="46"/>
        </w:rPr>
      </w:pPr>
      <w:rPr/>
      <w:r>
        <w:rPr>
          <w:rFonts w:ascii="Arial" w:hAnsi="Arial" w:cs="Arial" w:eastAsia="Arial"/>
          <w:sz w:val="46"/>
          <w:szCs w:val="46"/>
          <w:color w:val="313131"/>
          <w:spacing w:val="0"/>
          <w:w w:val="100"/>
          <w:position w:val="-2"/>
        </w:rPr>
        <w:t>Dz</w:t>
      </w:r>
      <w:r>
        <w:rPr>
          <w:rFonts w:ascii="Arial" w:hAnsi="Arial" w:cs="Arial" w:eastAsia="Arial"/>
          <w:sz w:val="46"/>
          <w:szCs w:val="46"/>
          <w:color w:val="313131"/>
          <w:spacing w:val="34"/>
          <w:w w:val="100"/>
          <w:position w:val="-2"/>
        </w:rPr>
        <w:t> </w:t>
      </w:r>
      <w:r>
        <w:rPr>
          <w:rFonts w:ascii="Arial" w:hAnsi="Arial" w:cs="Arial" w:eastAsia="Arial"/>
          <w:sz w:val="46"/>
          <w:szCs w:val="46"/>
          <w:color w:val="313131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46"/>
          <w:szCs w:val="46"/>
          <w:color w:val="313131"/>
          <w:spacing w:val="0"/>
          <w:w w:val="100"/>
          <w:position w:val="-2"/>
        </w:rPr>
        <w:t>,</w:t>
      </w:r>
      <w:r>
        <w:rPr>
          <w:rFonts w:ascii="Arial" w:hAnsi="Arial" w:cs="Arial" w:eastAsia="Arial"/>
          <w:sz w:val="46"/>
          <w:szCs w:val="46"/>
          <w:color w:val="313131"/>
          <w:spacing w:val="-4"/>
          <w:w w:val="100"/>
          <w:position w:val="-2"/>
        </w:rPr>
        <w:t> </w:t>
      </w:r>
      <w:r>
        <w:rPr>
          <w:rFonts w:ascii="Arial" w:hAnsi="Arial" w:cs="Arial" w:eastAsia="Arial"/>
          <w:sz w:val="46"/>
          <w:szCs w:val="46"/>
          <w:color w:val="313131"/>
          <w:spacing w:val="0"/>
          <w:w w:val="120"/>
          <w:position w:val="-2"/>
        </w:rPr>
        <w:t>4b-</w:t>
      </w:r>
      <w:r>
        <w:rPr>
          <w:rFonts w:ascii="Arial" w:hAnsi="Arial" w:cs="Arial" w:eastAsia="Arial"/>
          <w:sz w:val="46"/>
          <w:szCs w:val="46"/>
          <w:color w:val="313131"/>
          <w:spacing w:val="37"/>
          <w:w w:val="120"/>
          <w:position w:val="-2"/>
        </w:rPr>
        <w:t> </w:t>
      </w:r>
      <w:r>
        <w:rPr>
          <w:rFonts w:ascii="Arial" w:hAnsi="Arial" w:cs="Arial" w:eastAsia="Arial"/>
          <w:sz w:val="46"/>
          <w:szCs w:val="46"/>
          <w:color w:val="313131"/>
          <w:spacing w:val="0"/>
          <w:w w:val="120"/>
          <w:position w:val="-2"/>
        </w:rPr>
        <w:t>8</w:t>
      </w:r>
      <w:r>
        <w:rPr>
          <w:rFonts w:ascii="Arial" w:hAnsi="Arial" w:cs="Arial" w:eastAsia="Arial"/>
          <w:sz w:val="46"/>
          <w:szCs w:val="46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5" w:after="0" w:line="485" w:lineRule="exact"/>
        <w:ind w:left="260" w:right="-20"/>
        <w:jc w:val="left"/>
        <w:rPr>
          <w:rFonts w:ascii="Arial" w:hAnsi="Arial" w:cs="Arial" w:eastAsia="Arial"/>
          <w:sz w:val="43"/>
          <w:szCs w:val="43"/>
        </w:rPr>
      </w:pPr>
      <w:rPr/>
      <w:r>
        <w:rPr>
          <w:rFonts w:ascii="Arial" w:hAnsi="Arial" w:cs="Arial" w:eastAsia="Arial"/>
          <w:sz w:val="43"/>
          <w:szCs w:val="43"/>
          <w:color w:val="313131"/>
          <w:spacing w:val="0"/>
          <w:w w:val="100"/>
          <w:position w:val="-2"/>
        </w:rPr>
        <w:t>M</w:t>
      </w:r>
      <w:r>
        <w:rPr>
          <w:rFonts w:ascii="Arial" w:hAnsi="Arial" w:cs="Arial" w:eastAsia="Arial"/>
          <w:sz w:val="43"/>
          <w:szCs w:val="43"/>
          <w:color w:val="313131"/>
          <w:spacing w:val="0"/>
          <w:w w:val="100"/>
          <w:position w:val="-2"/>
        </w:rPr>
        <w:t>t</w:t>
      </w:r>
      <w:r>
        <w:rPr>
          <w:rFonts w:ascii="Arial" w:hAnsi="Arial" w:cs="Arial" w:eastAsia="Arial"/>
          <w:sz w:val="43"/>
          <w:szCs w:val="43"/>
          <w:color w:val="313131"/>
          <w:spacing w:val="106"/>
          <w:w w:val="100"/>
          <w:position w:val="-2"/>
        </w:rPr>
        <w:t> </w:t>
      </w:r>
      <w:r>
        <w:rPr>
          <w:rFonts w:ascii="Arial" w:hAnsi="Arial" w:cs="Arial" w:eastAsia="Arial"/>
          <w:sz w:val="43"/>
          <w:szCs w:val="43"/>
          <w:color w:val="424242"/>
          <w:spacing w:val="0"/>
          <w:w w:val="114"/>
          <w:position w:val="-2"/>
        </w:rPr>
        <w:t>28,19</w:t>
      </w:r>
      <w:r>
        <w:rPr>
          <w:rFonts w:ascii="Arial" w:hAnsi="Arial" w:cs="Arial" w:eastAsia="Arial"/>
          <w:sz w:val="43"/>
          <w:szCs w:val="43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Sz w:w="12240" w:h="15840"/>
          <w:pgMar w:top="1480" w:bottom="280" w:left="1660" w:right="1140"/>
        </w:sectPr>
      </w:pPr>
      <w:rPr/>
    </w:p>
    <w:p>
      <w:pPr>
        <w:spacing w:before="0" w:after="0" w:line="560" w:lineRule="exact"/>
        <w:ind w:left="1240" w:right="-114"/>
        <w:jc w:val="left"/>
        <w:rPr>
          <w:rFonts w:ascii="Arial" w:hAnsi="Arial" w:cs="Arial" w:eastAsia="Arial"/>
          <w:sz w:val="46"/>
          <w:szCs w:val="46"/>
        </w:rPr>
      </w:pPr>
      <w:rPr/>
      <w:r>
        <w:rPr/>
        <w:pict>
          <v:group style="position:absolute;margin-left:286pt;margin-top:38.714508pt;width:70pt;height:.1pt;mso-position-horizontal-relative:page;mso-position-vertical-relative:paragraph;z-index:-357" coordorigin="5720,774" coordsize="1400,2">
            <v:shape style="position:absolute;left:5720;top:774;width:1400;height:2" coordorigin="5720,774" coordsize="1400,0" path="m5720,774l7120,774e" filled="f" stroked="t" strokeweight="2pt" strokecolor="#383838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49"/>
          <w:szCs w:val="49"/>
          <w:color w:val="313131"/>
          <w:spacing w:val="0"/>
          <w:w w:val="100"/>
          <w:position w:val="-1"/>
        </w:rPr>
        <w:t>Rz</w:t>
      </w:r>
      <w:r>
        <w:rPr>
          <w:rFonts w:ascii="Times New Roman" w:hAnsi="Times New Roman" w:cs="Times New Roman" w:eastAsia="Times New Roman"/>
          <w:sz w:val="49"/>
          <w:szCs w:val="49"/>
          <w:color w:val="313131"/>
          <w:spacing w:val="27"/>
          <w:w w:val="100"/>
          <w:position w:val="-1"/>
        </w:rPr>
        <w:t> </w:t>
      </w:r>
      <w:r>
        <w:rPr>
          <w:rFonts w:ascii="Arial" w:hAnsi="Arial" w:cs="Arial" w:eastAsia="Arial"/>
          <w:sz w:val="46"/>
          <w:szCs w:val="46"/>
          <w:color w:val="313131"/>
          <w:spacing w:val="0"/>
          <w:w w:val="100"/>
          <w:position w:val="-1"/>
        </w:rPr>
        <w:t>15</w:t>
      </w:r>
      <w:r>
        <w:rPr>
          <w:rFonts w:ascii="Arial" w:hAnsi="Arial" w:cs="Arial" w:eastAsia="Arial"/>
          <w:sz w:val="46"/>
          <w:szCs w:val="46"/>
          <w:color w:val="313131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46"/>
          <w:szCs w:val="46"/>
          <w:color w:val="313131"/>
          <w:spacing w:val="30"/>
          <w:w w:val="100"/>
          <w:position w:val="-1"/>
        </w:rPr>
        <w:t> </w:t>
      </w:r>
      <w:r>
        <w:rPr>
          <w:rFonts w:ascii="Arial" w:hAnsi="Arial" w:cs="Arial" w:eastAsia="Arial"/>
          <w:sz w:val="46"/>
          <w:szCs w:val="46"/>
          <w:color w:val="313131"/>
          <w:spacing w:val="0"/>
          <w:w w:val="115"/>
          <w:position w:val="-1"/>
        </w:rPr>
        <w:t>30</w:t>
      </w:r>
      <w:r>
        <w:rPr>
          <w:rFonts w:ascii="Arial" w:hAnsi="Arial" w:cs="Arial" w:eastAsia="Arial"/>
          <w:sz w:val="46"/>
          <w:szCs w:val="46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5" w:lineRule="exact"/>
        <w:ind w:right="-20"/>
        <w:jc w:val="left"/>
        <w:rPr>
          <w:rFonts w:ascii="Arial" w:hAnsi="Arial" w:cs="Arial" w:eastAsia="Arial"/>
          <w:sz w:val="43"/>
          <w:szCs w:val="43"/>
        </w:rPr>
      </w:pPr>
      <w:rPr/>
      <w:r>
        <w:rPr/>
        <w:pict>
          <v:group style="position:absolute;margin-left:73pt;margin-top:54.166748pt;width:329pt;height:64pt;mso-position-horizontal-relative:page;mso-position-vertical-relative:paragraph;z-index:-358" coordorigin="1460,1083" coordsize="6580,1280">
            <v:shape style="position:absolute;left:5840;top:1083;width:2200;height:1280" type="#_x0000_t75">
              <v:imagedata r:id="rId8" o:title=""/>
            </v:shape>
            <v:group style="position:absolute;left:1480;top:2263;width:4440;height:2" coordorigin="1480,2263" coordsize="4440,2">
              <v:shape style="position:absolute;left:1480;top:2263;width:4440;height:2" coordorigin="1480,2263" coordsize="4440,0" path="m1480,2263l5920,2263e" filled="f" stroked="t" strokeweight="2pt" strokecolor="#282828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43"/>
          <w:szCs w:val="43"/>
          <w:color w:val="313131"/>
          <w:w w:val="117"/>
          <w:position w:val="-2"/>
        </w:rPr>
        <w:t>Rdz</w:t>
      </w:r>
      <w:r>
        <w:rPr>
          <w:rFonts w:ascii="Arial" w:hAnsi="Arial" w:cs="Arial" w:eastAsia="Arial"/>
          <w:sz w:val="43"/>
          <w:szCs w:val="43"/>
          <w:color w:val="313131"/>
          <w:spacing w:val="-38"/>
          <w:w w:val="117"/>
          <w:position w:val="-2"/>
        </w:rPr>
        <w:t>1</w:t>
      </w:r>
      <w:r>
        <w:rPr>
          <w:rFonts w:ascii="Arial" w:hAnsi="Arial" w:cs="Arial" w:eastAsia="Arial"/>
          <w:sz w:val="43"/>
          <w:szCs w:val="43"/>
          <w:color w:val="595757"/>
          <w:spacing w:val="0"/>
          <w:w w:val="112"/>
          <w:position w:val="-2"/>
        </w:rPr>
        <w:t>,2</w:t>
      </w:r>
      <w:r>
        <w:rPr>
          <w:rFonts w:ascii="Arial" w:hAnsi="Arial" w:cs="Arial" w:eastAsia="Arial"/>
          <w:sz w:val="43"/>
          <w:szCs w:val="43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660" w:right="1140"/>
          <w:cols w:num="2" w:equalWidth="0">
            <w:col w:w="3326" w:space="4474"/>
            <w:col w:w="164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68pt;margin-top:66pt;width:506pt;height:558pt;mso-position-horizontal-relative:page;mso-position-vertical-relative:page;z-index:-359" coordorigin="1360,1320" coordsize="10120,11160">
            <v:shape style="position:absolute;left:1360;top:1320;width:9760;height:2000" type="#_x0000_t75">
              <v:imagedata r:id="rId9" o:title=""/>
            </v:shape>
            <v:shape style="position:absolute;left:1360;top:3360;width:10120;height:8280" type="#_x0000_t75">
              <v:imagedata r:id="rId10" o:title=""/>
            </v:shape>
            <v:shape style="position:absolute;left:1760;top:11240;width:1040;height:1240" type="#_x0000_t75">
              <v:imagedata r:id="rId11" o:title=""/>
            </v:shape>
            <v:group style="position:absolute;left:7800;top:5240;width:3600;height:2" coordorigin="7800,5240" coordsize="3600,2">
              <v:shape style="position:absolute;left:7800;top:5240;width:3600;height:2" coordorigin="7800,5240" coordsize="3600,0" path="m7800,5240l11400,5240e" filled="f" stroked="t" strokeweight="3pt" strokecolor="#343434">
                <v:path arrowok="t"/>
              </v:shape>
            </v:group>
            <v:group style="position:absolute;left:11360;top:1440;width:2;height:4960" coordorigin="11360,1440" coordsize="2,4960">
              <v:shape style="position:absolute;left:11360;top:1440;width:2;height:4960" coordorigin="11360,1440" coordsize="0,4960" path="m11360,6400l11360,1440e" filled="f" stroked="t" strokeweight="2pt" strokecolor="#2B2B2B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5" w:after="0" w:line="240" w:lineRule="auto"/>
        <w:ind w:left="100" w:right="-20"/>
        <w:jc w:val="left"/>
        <w:rPr>
          <w:rFonts w:ascii="Arial" w:hAnsi="Arial" w:cs="Arial" w:eastAsia="Arial"/>
          <w:sz w:val="43"/>
          <w:szCs w:val="43"/>
        </w:rPr>
      </w:pPr>
      <w:rPr/>
      <w:r>
        <w:rPr/>
        <w:pict>
          <v:group style="position:absolute;margin-left:149pt;margin-top:-19.583252pt;width:177pt;height:.1pt;mso-position-horizontal-relative:page;mso-position-vertical-relative:paragraph;z-index:-356" coordorigin="2980,-392" coordsize="3540,2">
            <v:shape style="position:absolute;left:2980;top:-392;width:3540;height:2" coordorigin="2980,-392" coordsize="3540,0" path="m2980,-392l6520,-392e" filled="f" stroked="t" strokeweight="3pt" strokecolor="#3B3B3B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43"/>
          <w:szCs w:val="43"/>
          <w:color w:val="313131"/>
          <w:spacing w:val="0"/>
          <w:w w:val="141"/>
        </w:rPr>
        <w:t>1</w:t>
      </w:r>
      <w:r>
        <w:rPr>
          <w:rFonts w:ascii="Arial" w:hAnsi="Arial" w:cs="Arial" w:eastAsia="Arial"/>
          <w:sz w:val="43"/>
          <w:szCs w:val="43"/>
          <w:color w:val="313131"/>
          <w:spacing w:val="-91"/>
          <w:w w:val="141"/>
        </w:rPr>
        <w:t> </w:t>
      </w:r>
      <w:r>
        <w:rPr>
          <w:rFonts w:ascii="Arial" w:hAnsi="Arial" w:cs="Arial" w:eastAsia="Arial"/>
          <w:sz w:val="43"/>
          <w:szCs w:val="43"/>
          <w:color w:val="313131"/>
          <w:spacing w:val="0"/>
          <w:w w:val="100"/>
        </w:rPr>
        <w:t>Ko</w:t>
      </w:r>
      <w:r>
        <w:rPr>
          <w:rFonts w:ascii="Arial" w:hAnsi="Arial" w:cs="Arial" w:eastAsia="Arial"/>
          <w:sz w:val="43"/>
          <w:szCs w:val="43"/>
          <w:color w:val="313131"/>
          <w:spacing w:val="0"/>
          <w:w w:val="100"/>
        </w:rPr>
        <w:t>r</w:t>
      </w:r>
      <w:r>
        <w:rPr>
          <w:rFonts w:ascii="Arial" w:hAnsi="Arial" w:cs="Arial" w:eastAsia="Arial"/>
          <w:sz w:val="43"/>
          <w:szCs w:val="43"/>
          <w:color w:val="313131"/>
          <w:spacing w:val="108"/>
          <w:w w:val="100"/>
        </w:rPr>
        <w:t> </w:t>
      </w:r>
      <w:r>
        <w:rPr>
          <w:rFonts w:ascii="Arial" w:hAnsi="Arial" w:cs="Arial" w:eastAsia="Arial"/>
          <w:sz w:val="43"/>
          <w:szCs w:val="43"/>
          <w:color w:val="313131"/>
          <w:spacing w:val="0"/>
          <w:w w:val="100"/>
        </w:rPr>
        <w:t>12</w:t>
      </w:r>
      <w:r>
        <w:rPr>
          <w:rFonts w:ascii="Arial" w:hAnsi="Arial" w:cs="Arial" w:eastAsia="Arial"/>
          <w:sz w:val="43"/>
          <w:szCs w:val="43"/>
          <w:color w:val="313131"/>
          <w:spacing w:val="0"/>
          <w:w w:val="100"/>
        </w:rPr>
        <w:t>,</w:t>
      </w:r>
      <w:r>
        <w:rPr>
          <w:rFonts w:ascii="Arial" w:hAnsi="Arial" w:cs="Arial" w:eastAsia="Arial"/>
          <w:sz w:val="43"/>
          <w:szCs w:val="43"/>
          <w:color w:val="313131"/>
          <w:spacing w:val="40"/>
          <w:w w:val="100"/>
        </w:rPr>
        <w:t> </w:t>
      </w:r>
      <w:r>
        <w:rPr>
          <w:rFonts w:ascii="Arial" w:hAnsi="Arial" w:cs="Arial" w:eastAsia="Arial"/>
          <w:sz w:val="43"/>
          <w:szCs w:val="43"/>
          <w:color w:val="313131"/>
          <w:spacing w:val="0"/>
          <w:w w:val="125"/>
        </w:rPr>
        <w:t>11</w:t>
      </w:r>
      <w:r>
        <w:rPr>
          <w:rFonts w:ascii="Arial" w:hAnsi="Arial" w:cs="Arial" w:eastAsia="Arial"/>
          <w:sz w:val="43"/>
          <w:szCs w:val="43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660" w:right="1140"/>
        </w:sectPr>
      </w:pPr>
      <w:rPr/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/>
        <w:pict>
          <v:group style="position:absolute;margin-left:0pt;margin-top:0pt;width:.1pt;height:.1pt;mso-position-horizontal-relative:page;mso-position-vertical-relative:page;z-index:-354" coordorigin="0,0" coordsize="2,2">
            <v:shape style="position:absolute;left:0;top:0;width:2;height:2" coordorigin="0,0" coordsize="0,0" path="m0,0l0,0e" filled="f" stroked="t" strokeweight="0pt" strokecolor="#000000">
              <v:path arrowok="t"/>
            </v:shape>
          </v:group>
          <w10:wrap type="none"/>
        </w:pict>
      </w:r>
      <w:r>
        <w:rPr/>
        <w:pict>
          <v:group style="position:absolute;margin-left:0pt;margin-top:0pt;width:.1pt;height:.1pt;mso-position-horizontal-relative:page;mso-position-vertical-relative:page;z-index:-353" coordorigin="0,0" coordsize="2,2">
            <v:shape style="position:absolute;left:0;top:0;width:2;height:2" coordorigin="0,0" coordsize="0,0" path="m0,0l0,0e" filled="f" stroked="t" strokeweight="0pt" strokecolor="#000000">
              <v:path arrowok="t"/>
            </v:shape>
          </v:group>
          <w10:wrap type="none"/>
        </w:pict>
      </w:r>
      <w:r>
        <w:rPr/>
        <w:pict>
          <v:group style="position:absolute;margin-left:0pt;margin-top:0pt;width:.1pt;height:.1pt;mso-position-horizontal-relative:page;mso-position-vertical-relative:page;z-index:-352" coordorigin="0,0" coordsize="2,2">
            <v:shape style="position:absolute;left:0;top:0;width:2;height:2" coordorigin="0,0" coordsize="0,0" path="m0,0l0,0e" filled="f" stroked="t" strokeweight="0pt" strokecolor="#000000">
              <v:path arrowok="t"/>
            </v:shape>
          </v:group>
          <w10:wrap type="none"/>
        </w:pict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68" w:lineRule="exact"/>
        <w:ind w:left="3230" w:right="2912"/>
        <w:jc w:val="center"/>
        <w:tabs>
          <w:tab w:pos="5260" w:val="left"/>
        </w:tabs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color w:val="F2F2F2"/>
          <w:spacing w:val="0"/>
          <w:w w:val="288"/>
          <w:position w:val="-3"/>
        </w:rPr>
        <w:t>,</w:t>
      </w:r>
      <w:r>
        <w:rPr>
          <w:rFonts w:ascii="Arial" w:hAnsi="Arial" w:cs="Arial" w:eastAsia="Arial"/>
          <w:sz w:val="52"/>
          <w:szCs w:val="52"/>
          <w:color w:val="F2F2F2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52"/>
          <w:szCs w:val="52"/>
          <w:color w:val="F2F2F2"/>
          <w:spacing w:val="0"/>
          <w:w w:val="288"/>
          <w:position w:val="-3"/>
        </w:rPr>
        <w:t>,</w:t>
      </w:r>
      <w:r>
        <w:rPr>
          <w:rFonts w:ascii="Arial" w:hAnsi="Arial" w:cs="Arial" w:eastAsia="Arial"/>
          <w:sz w:val="52"/>
          <w:szCs w:val="52"/>
          <w:color w:val="000000"/>
          <w:spacing w:val="0"/>
          <w:w w:val="100"/>
          <w:position w:val="0"/>
        </w:rPr>
      </w:r>
    </w:p>
    <w:p>
      <w:pPr>
        <w:spacing w:before="0" w:after="0" w:line="805" w:lineRule="exact"/>
        <w:ind w:left="679" w:right="670"/>
        <w:jc w:val="center"/>
        <w:rPr>
          <w:rFonts w:ascii="Arial" w:hAnsi="Arial" w:cs="Arial" w:eastAsia="Arial"/>
          <w:sz w:val="81"/>
          <w:szCs w:val="81"/>
        </w:rPr>
      </w:pPr>
      <w:rPr/>
      <w:r>
        <w:rPr/>
        <w:pict>
          <v:group style="position:absolute;margin-left:122.096497pt;margin-top:-31.374332pt;width:363.07235pt;height:330.684816pt;mso-position-horizontal-relative:page;mso-position-vertical-relative:paragraph;z-index:-351" coordorigin="2442,-627" coordsize="7261,6614">
            <v:group style="position:absolute;left:4997;top:-627;width:366;height:405" coordorigin="4997,-627" coordsize="366,405">
              <v:shape style="position:absolute;left:4997;top:-627;width:366;height:405" coordorigin="4997,-627" coordsize="366,405" path="m4997,-627l5363,-627,5363,-222,4997,-222,4997,-627xe" filled="t" fillcolor="#0A080A" stroked="f">
                <v:path arrowok="t"/>
                <v:fill/>
              </v:shape>
            </v:group>
            <v:group style="position:absolute;left:7037;top:-627;width:418;height:405" coordorigin="7037,-627" coordsize="418,405">
              <v:shape style="position:absolute;left:7037;top:-627;width:418;height:405" coordorigin="7037,-627" coordsize="418,405" path="m7037,-627l7455,-627,7455,-222,7037,-222,7037,-627xe" filled="t" fillcolor="#0A080A" stroked="f">
                <v:path arrowok="t"/>
                <v:fill/>
              </v:shape>
            </v:group>
            <v:group style="position:absolute;left:2442;top:-222;width:7261;height:1160" coordorigin="2442,-222" coordsize="7261,1160">
              <v:shape style="position:absolute;left:2442;top:-222;width:7261;height:1160" coordorigin="2442,-222" coordsize="7261,1160" path="m2442,-222l9703,-222,9703,938,2442,938,2442,-222e" filled="t" fillcolor="#0A080A" stroked="f">
                <v:path arrowok="t"/>
                <v:fill/>
              </v:shape>
            </v:group>
            <v:group style="position:absolute;left:2575;top:987;width:6979;height:559" coordorigin="2575,987" coordsize="6979,559">
              <v:shape style="position:absolute;left:2575;top:987;width:6979;height:559" coordorigin="2575,987" coordsize="6979,559" path="m2575,987l9555,987,9555,1546,2575,1546,2575,987e" filled="t" fillcolor="#0A080A" stroked="f">
                <v:path arrowok="t"/>
                <v:fill/>
              </v:shape>
            </v:group>
            <v:group style="position:absolute;left:3232;top:1467;width:1203;height:500" coordorigin="3232,1467" coordsize="1203,500">
              <v:shape style="position:absolute;left:3232;top:1467;width:1203;height:500" coordorigin="3232,1467" coordsize="1203,500" path="m3232,1467l4435,1467,4435,1967,3232,1967,3232,1467xe" filled="t" fillcolor="#0A080A" stroked="f">
                <v:path arrowok="t"/>
                <v:fill/>
              </v:shape>
            </v:group>
            <v:group style="position:absolute;left:4552;top:1412;width:873;height:555" coordorigin="4552,1412" coordsize="873,555">
              <v:shape style="position:absolute;left:4552;top:1412;width:873;height:555" coordorigin="4552,1412" coordsize="873,555" path="m4552,1412l5425,1412,5425,1967,4552,1967,4552,1412xe" filled="t" fillcolor="#0A080A" stroked="f">
                <v:path arrowok="t"/>
                <v:fill/>
              </v:shape>
            </v:group>
            <v:group style="position:absolute;left:5506;top:1467;width:3365;height:500" coordorigin="5506,1467" coordsize="3365,500">
              <v:shape style="position:absolute;left:5506;top:1467;width:3365;height:500" coordorigin="5506,1467" coordsize="3365,500" path="m5506,1467l8872,1467,8872,1967,5506,1967,5506,1467xe" filled="t" fillcolor="#0A080A" stroked="f">
                <v:path arrowok="t"/>
                <v:fill/>
              </v:shape>
            </v:group>
            <v:group style="position:absolute;left:3179;top:1967;width:5773;height:559" coordorigin="3179,1967" coordsize="5773,559">
              <v:shape style="position:absolute;left:3179;top:1967;width:5773;height:559" coordorigin="3179,1967" coordsize="5773,559" path="m3179,1967l8952,1967,8952,2526,3179,2526,3179,1967e" filled="t" fillcolor="#0A080A" stroked="f">
                <v:path arrowok="t"/>
                <v:fill/>
              </v:shape>
            </v:group>
            <v:group style="position:absolute;left:2553;top:2467;width:4453;height:480" coordorigin="2553,2467" coordsize="4453,480">
              <v:shape style="position:absolute;left:2553;top:2467;width:4453;height:480" coordorigin="2553,2467" coordsize="4453,480" path="m2553,2467l7006,2467,7006,2947,2553,2947,2553,2467xe" filled="t" fillcolor="#0A080A" stroked="f">
                <v:path arrowok="t"/>
                <v:fill/>
              </v:shape>
            </v:group>
            <v:group style="position:absolute;left:7097;top:2433;width:391;height:514" coordorigin="7097,2433" coordsize="391,514">
              <v:shape style="position:absolute;left:7097;top:2433;width:391;height:514" coordorigin="7097,2433" coordsize="391,514" path="m7097,2433l7487,2433,7487,2947,7097,2947,7097,2433xe" filled="t" fillcolor="#0A080A" stroked="f">
                <v:path arrowok="t"/>
                <v:fill/>
              </v:shape>
            </v:group>
            <v:group style="position:absolute;left:7565;top:2467;width:2004;height:480" coordorigin="7565,2467" coordsize="2004,480">
              <v:shape style="position:absolute;left:7565;top:2467;width:2004;height:480" coordorigin="7565,2467" coordsize="2004,480" path="m7565,2467l9569,2467,9569,2947,7565,2947,7565,2467xe" filled="t" fillcolor="#0A080A" stroked="f">
                <v:path arrowok="t"/>
                <v:fill/>
              </v:shape>
            </v:group>
            <v:group style="position:absolute;left:2527;top:2947;width:7169;height:559" coordorigin="2527,2947" coordsize="7169,559">
              <v:shape style="position:absolute;left:2527;top:2947;width:7169;height:559" coordorigin="2527,2947" coordsize="7169,559" path="m2527,2947l9696,2947,9696,3506,2527,3506,2527,2947e" filled="t" fillcolor="#0A080A" stroked="f">
                <v:path arrowok="t"/>
                <v:fill/>
              </v:shape>
            </v:group>
            <v:group style="position:absolute;left:2727;top:3447;width:6674;height:559" coordorigin="2727,3447" coordsize="6674,559">
              <v:shape style="position:absolute;left:2727;top:3447;width:6674;height:559" coordorigin="2727,3447" coordsize="6674,559" path="m2727,3447l9401,3447,9401,4006,2727,4006,2727,3447e" filled="t" fillcolor="#0A080A" stroked="f">
                <v:path arrowok="t"/>
                <v:fill/>
              </v:shape>
            </v:group>
            <v:group style="position:absolute;left:2953;top:3947;width:6213;height:559" coordorigin="2953,3947" coordsize="6213,559">
              <v:shape style="position:absolute;left:2953;top:3947;width:6213;height:559" coordorigin="2953,3947" coordsize="6213,559" path="m2953,3947l9166,3947,9166,4506,2953,4506,2953,3947e" filled="t" fillcolor="#0A080A" stroked="f">
                <v:path arrowok="t"/>
                <v:fill/>
              </v:shape>
            </v:group>
            <v:group style="position:absolute;left:3267;top:4447;width:5585;height:559" coordorigin="3267,4447" coordsize="5585,559">
              <v:shape style="position:absolute;left:3267;top:4447;width:5585;height:559" coordorigin="3267,4447" coordsize="5585,559" path="m3267,4447l8852,4447,8852,5006,3267,5006,3267,4447e" filled="t" fillcolor="#0A080A" stroked="f">
                <v:path arrowok="t"/>
                <v:fill/>
              </v:shape>
            </v:group>
            <v:group style="position:absolute;left:2873;top:4947;width:4921;height:559" coordorigin="2873,4947" coordsize="4921,559">
              <v:shape style="position:absolute;left:2873;top:4947;width:4921;height:559" coordorigin="2873,4947" coordsize="4921,559" path="m2873,4947l7794,4947,7794,5506,2873,5506,2873,4947e" filled="t" fillcolor="#0A080A" stroked="f">
                <v:path arrowok="t"/>
                <v:fill/>
              </v:shape>
            </v:group>
            <v:group style="position:absolute;left:7892;top:4892;width:829;height:535" coordorigin="7892,4892" coordsize="829,535">
              <v:shape style="position:absolute;left:7892;top:4892;width:829;height:535" coordorigin="7892,4892" coordsize="829,535" path="m7892,4892l8721,4892,8721,5427,7892,5427,7892,4892xe" filled="t" fillcolor="#0A080A" stroked="f">
                <v:path arrowok="t"/>
                <v:fill/>
              </v:shape>
            </v:group>
            <v:group style="position:absolute;left:8806;top:4947;width:448;height:480" coordorigin="8806,4947" coordsize="448,480">
              <v:shape style="position:absolute;left:8806;top:4947;width:448;height:480" coordorigin="8806,4947" coordsize="448,480" path="m8806,4947l9254,4947,9254,5427,8806,5427,8806,4947xe" filled="t" fillcolor="#0A080A" stroked="f">
                <v:path arrowok="t"/>
                <v:fill/>
              </v:shape>
            </v:group>
            <v:group style="position:absolute;left:2912;top:5427;width:6437;height:559" coordorigin="2912,5427" coordsize="6437,559">
              <v:shape style="position:absolute;left:2912;top:5427;width:6437;height:559" coordorigin="2912,5427" coordsize="6437,559" path="m2912,5427l9349,5427,9349,5986,2912,5986,2912,5427e" filled="t" fillcolor="#0A080A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81"/>
          <w:szCs w:val="81"/>
          <w:color w:val="F2F2F2"/>
          <w:spacing w:val="0"/>
          <w:w w:val="85"/>
          <w:b/>
          <w:bCs/>
          <w:position w:val="1"/>
        </w:rPr>
        <w:t>CHRZESCIJANSTWO:</w:t>
      </w:r>
      <w:r>
        <w:rPr>
          <w:rFonts w:ascii="Arial" w:hAnsi="Arial" w:cs="Arial" w:eastAsia="Arial"/>
          <w:sz w:val="81"/>
          <w:szCs w:val="81"/>
          <w:color w:val="000000"/>
          <w:spacing w:val="0"/>
          <w:w w:val="100"/>
          <w:position w:val="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1" w:lineRule="auto"/>
        <w:ind w:left="819" w:right="897"/>
        <w:jc w:val="center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color w:val="E2E1E2"/>
          <w:spacing w:val="0"/>
          <w:w w:val="88"/>
        </w:rPr>
        <w:t>Wiar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88"/>
        </w:rPr>
        <w:t>a</w:t>
      </w:r>
      <w:r>
        <w:rPr>
          <w:rFonts w:ascii="Arial" w:hAnsi="Arial" w:cs="Arial" w:eastAsia="Arial"/>
          <w:sz w:val="41"/>
          <w:szCs w:val="41"/>
          <w:color w:val="E2E1E2"/>
          <w:spacing w:val="-2"/>
          <w:w w:val="88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88"/>
        </w:rPr>
        <w:t>w</w:t>
      </w:r>
      <w:r>
        <w:rPr>
          <w:rFonts w:ascii="Arial" w:hAnsi="Arial" w:cs="Arial" w:eastAsia="Arial"/>
          <w:sz w:val="41"/>
          <w:szCs w:val="41"/>
          <w:color w:val="E2E1E2"/>
          <w:spacing w:val="-6"/>
          <w:w w:val="88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100"/>
        </w:rPr>
        <w:t>t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100"/>
        </w:rPr>
        <w:t>o</w:t>
      </w:r>
      <w:r>
        <w:rPr>
          <w:rFonts w:ascii="Arial" w:hAnsi="Arial" w:cs="Arial" w:eastAsia="Arial"/>
          <w:sz w:val="41"/>
          <w:szCs w:val="41"/>
          <w:color w:val="F2F2F2"/>
          <w:spacing w:val="-37"/>
          <w:w w:val="100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3"/>
        </w:rPr>
        <w:t>ze</w:t>
      </w:r>
      <w:r>
        <w:rPr>
          <w:rFonts w:ascii="Arial" w:hAnsi="Arial" w:cs="Arial" w:eastAsia="Arial"/>
          <w:sz w:val="41"/>
          <w:szCs w:val="41"/>
          <w:color w:val="F2F2F2"/>
          <w:spacing w:val="-21"/>
          <w:w w:val="93"/>
        </w:rPr>
        <w:t> </w:t>
      </w:r>
      <w:r>
        <w:rPr>
          <w:rFonts w:ascii="Arial" w:hAnsi="Arial" w:cs="Arial" w:eastAsia="Arial"/>
          <w:sz w:val="41"/>
          <w:szCs w:val="41"/>
          <w:color w:val="BABABC"/>
          <w:spacing w:val="-21"/>
          <w:w w:val="93"/>
        </w:rPr>
        <w:t>j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3"/>
        </w:rPr>
        <w:t>akies</w:t>
      </w:r>
      <w:r>
        <w:rPr>
          <w:rFonts w:ascii="Arial" w:hAnsi="Arial" w:cs="Arial" w:eastAsia="Arial"/>
          <w:sz w:val="41"/>
          <w:szCs w:val="41"/>
          <w:color w:val="E2E1E2"/>
          <w:spacing w:val="-24"/>
          <w:w w:val="93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3"/>
        </w:rPr>
        <w:t>kosmiczne</w:t>
      </w:r>
      <w:r>
        <w:rPr>
          <w:rFonts w:ascii="Arial" w:hAnsi="Arial" w:cs="Arial" w:eastAsia="Arial"/>
          <w:sz w:val="41"/>
          <w:szCs w:val="41"/>
          <w:color w:val="E2E1E2"/>
          <w:spacing w:val="-29"/>
          <w:w w:val="93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3"/>
        </w:rPr>
        <w:t>zydowskie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3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3"/>
        </w:rPr>
        <w:t>zombie</w:t>
      </w:r>
      <w:r>
        <w:rPr>
          <w:rFonts w:ascii="Arial" w:hAnsi="Arial" w:cs="Arial" w:eastAsia="Arial"/>
          <w:sz w:val="41"/>
          <w:szCs w:val="41"/>
          <w:color w:val="F2F2F2"/>
          <w:spacing w:val="-14"/>
          <w:w w:val="93"/>
        </w:rPr>
        <w:t> </w:t>
      </w:r>
      <w:r>
        <w:rPr>
          <w:rFonts w:ascii="Times New Roman" w:hAnsi="Times New Roman" w:cs="Times New Roman" w:eastAsia="Times New Roman"/>
          <w:sz w:val="47"/>
          <w:szCs w:val="47"/>
          <w:color w:val="E2E1E2"/>
          <w:spacing w:val="0"/>
          <w:w w:val="93"/>
          <w:i/>
        </w:rPr>
        <w:t>moie</w:t>
      </w:r>
      <w:r>
        <w:rPr>
          <w:rFonts w:ascii="Times New Roman" w:hAnsi="Times New Roman" w:cs="Times New Roman" w:eastAsia="Times New Roman"/>
          <w:sz w:val="47"/>
          <w:szCs w:val="47"/>
          <w:color w:val="E2E1E2"/>
          <w:spacing w:val="-7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3"/>
        </w:rPr>
        <w:t>dac</w:t>
      </w:r>
      <w:r>
        <w:rPr>
          <w:rFonts w:ascii="Arial" w:hAnsi="Arial" w:cs="Arial" w:eastAsia="Arial"/>
          <w:sz w:val="41"/>
          <w:szCs w:val="41"/>
          <w:color w:val="E2E1E2"/>
          <w:spacing w:val="-25"/>
          <w:w w:val="93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10"/>
          <w:w w:val="100"/>
        </w:rPr>
        <w:t>c</w:t>
      </w:r>
      <w:r>
        <w:rPr>
          <w:rFonts w:ascii="Arial" w:hAnsi="Arial" w:cs="Arial" w:eastAsia="Arial"/>
          <w:sz w:val="41"/>
          <w:szCs w:val="41"/>
          <w:color w:val="BABABC"/>
          <w:spacing w:val="0"/>
          <w:w w:val="100"/>
        </w:rPr>
        <w:t>i</w:t>
      </w:r>
      <w:r>
        <w:rPr>
          <w:rFonts w:ascii="Arial" w:hAnsi="Arial" w:cs="Arial" w:eastAsia="Arial"/>
          <w:sz w:val="41"/>
          <w:szCs w:val="41"/>
          <w:color w:val="BABABC"/>
          <w:spacing w:val="-25"/>
          <w:w w:val="10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wieczne</w:t>
      </w:r>
      <w:r>
        <w:rPr>
          <w:rFonts w:ascii="Arial" w:hAnsi="Arial" w:cs="Arial" w:eastAsia="Arial"/>
          <w:sz w:val="41"/>
          <w:szCs w:val="41"/>
          <w:color w:val="E2E1E2"/>
          <w:spacing w:val="-23"/>
          <w:w w:val="9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zycie</w:t>
      </w:r>
      <w:r>
        <w:rPr>
          <w:rFonts w:ascii="Arial" w:hAnsi="Arial" w:cs="Arial" w:eastAsia="Arial"/>
          <w:sz w:val="41"/>
          <w:szCs w:val="41"/>
          <w:color w:val="E2E1E2"/>
          <w:spacing w:val="21"/>
          <w:w w:val="9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106"/>
        </w:rPr>
        <w:t>jeieli</w:t>
      </w:r>
      <w:r>
        <w:rPr>
          <w:rFonts w:ascii="Arial" w:hAnsi="Arial" w:cs="Arial" w:eastAsia="Arial"/>
          <w:sz w:val="41"/>
          <w:szCs w:val="41"/>
          <w:color w:val="E2E1E2"/>
          <w:spacing w:val="-71"/>
          <w:w w:val="10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symbolicznie</w:t>
      </w:r>
      <w:r>
        <w:rPr>
          <w:rFonts w:ascii="Arial" w:hAnsi="Arial" w:cs="Arial" w:eastAsia="Arial"/>
          <w:sz w:val="41"/>
          <w:szCs w:val="41"/>
          <w:color w:val="E2E1E2"/>
          <w:spacing w:val="68"/>
          <w:w w:val="90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0"/>
        </w:rPr>
        <w:t>zjesz</w:t>
      </w:r>
      <w:r>
        <w:rPr>
          <w:rFonts w:ascii="Arial" w:hAnsi="Arial" w:cs="Arial" w:eastAsia="Arial"/>
          <w:sz w:val="41"/>
          <w:szCs w:val="41"/>
          <w:color w:val="F2F2F2"/>
          <w:spacing w:val="-19"/>
          <w:w w:val="90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0"/>
        </w:rPr>
        <w:t>jego</w:t>
      </w:r>
      <w:r>
        <w:rPr>
          <w:rFonts w:ascii="Arial" w:hAnsi="Arial" w:cs="Arial" w:eastAsia="Arial"/>
          <w:sz w:val="41"/>
          <w:szCs w:val="41"/>
          <w:color w:val="F2F2F2"/>
          <w:spacing w:val="5"/>
          <w:w w:val="9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cia{o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</w:rPr>
      </w:r>
    </w:p>
    <w:p>
      <w:pPr>
        <w:spacing w:before="32" w:after="0" w:line="480" w:lineRule="exact"/>
        <w:ind w:left="785" w:right="822" w:firstLine="-31"/>
        <w:jc w:val="center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color w:val="E2E1E2"/>
          <w:w w:val="166"/>
        </w:rPr>
        <w:t>i</w:t>
      </w:r>
      <w:r>
        <w:rPr>
          <w:rFonts w:ascii="Arial" w:hAnsi="Arial" w:cs="Arial" w:eastAsia="Arial"/>
          <w:sz w:val="41"/>
          <w:szCs w:val="41"/>
          <w:color w:val="E2E1E2"/>
          <w:spacing w:val="-65"/>
          <w:w w:val="100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0"/>
        </w:rPr>
        <w:t>telepatyczni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0"/>
        </w:rPr>
        <w:t>e</w:t>
      </w:r>
      <w:r>
        <w:rPr>
          <w:rFonts w:ascii="Arial" w:hAnsi="Arial" w:cs="Arial" w:eastAsia="Arial"/>
          <w:sz w:val="41"/>
          <w:szCs w:val="41"/>
          <w:color w:val="F2F2F2"/>
          <w:spacing w:val="1"/>
          <w:w w:val="9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3"/>
        </w:rPr>
        <w:t>powiesz</w:t>
      </w:r>
      <w:r>
        <w:rPr>
          <w:rFonts w:ascii="Arial" w:hAnsi="Arial" w:cs="Arial" w:eastAsia="Arial"/>
          <w:sz w:val="41"/>
          <w:szCs w:val="41"/>
          <w:color w:val="E2E1E2"/>
          <w:spacing w:val="-50"/>
          <w:w w:val="100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4"/>
        </w:rPr>
        <w:t>mu</w:t>
      </w:r>
      <w:r>
        <w:rPr>
          <w:rFonts w:ascii="Arial" w:hAnsi="Arial" w:cs="Arial" w:eastAsia="Arial"/>
          <w:sz w:val="41"/>
          <w:szCs w:val="41"/>
          <w:color w:val="F2F2F2"/>
          <w:spacing w:val="-22"/>
          <w:w w:val="94"/>
        </w:rPr>
        <w:t> </w:t>
      </w:r>
      <w:r>
        <w:rPr>
          <w:rFonts w:ascii="Times New Roman" w:hAnsi="Times New Roman" w:cs="Times New Roman" w:eastAsia="Times New Roman"/>
          <w:sz w:val="45"/>
          <w:szCs w:val="45"/>
          <w:color w:val="E2E1E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45"/>
          <w:szCs w:val="45"/>
          <w:color w:val="E2E1E2"/>
          <w:spacing w:val="2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1"/>
        </w:rPr>
        <w:t>akceptujesz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1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100"/>
        </w:rPr>
        <w:t>go</w:t>
      </w:r>
      <w:r>
        <w:rPr>
          <w:rFonts w:ascii="Arial" w:hAnsi="Arial" w:cs="Arial" w:eastAsia="Arial"/>
          <w:sz w:val="41"/>
          <w:szCs w:val="41"/>
          <w:color w:val="E2E1E2"/>
          <w:spacing w:val="-34"/>
          <w:w w:val="10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2"/>
        </w:rPr>
        <w:t>jako</w:t>
      </w:r>
      <w:r>
        <w:rPr>
          <w:rFonts w:ascii="Arial" w:hAnsi="Arial" w:cs="Arial" w:eastAsia="Arial"/>
          <w:sz w:val="41"/>
          <w:szCs w:val="41"/>
          <w:color w:val="E2E1E2"/>
          <w:spacing w:val="-4"/>
          <w:w w:val="92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2"/>
        </w:rPr>
        <w:t>swego</w:t>
      </w:r>
      <w:r>
        <w:rPr>
          <w:rFonts w:ascii="Arial" w:hAnsi="Arial" w:cs="Arial" w:eastAsia="Arial"/>
          <w:sz w:val="41"/>
          <w:szCs w:val="41"/>
          <w:color w:val="E2E1E2"/>
          <w:spacing w:val="-27"/>
          <w:w w:val="92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2"/>
        </w:rPr>
        <w:t>zbawiciela</w:t>
      </w:r>
      <w:r>
        <w:rPr>
          <w:rFonts w:ascii="Arial" w:hAnsi="Arial" w:cs="Arial" w:eastAsia="Arial"/>
          <w:sz w:val="41"/>
          <w:szCs w:val="41"/>
          <w:color w:val="F2F2F2"/>
          <w:spacing w:val="-23"/>
          <w:w w:val="92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2"/>
        </w:rPr>
        <w:t>po</w:t>
      </w:r>
      <w:r>
        <w:rPr>
          <w:rFonts w:ascii="Arial" w:hAnsi="Arial" w:cs="Arial" w:eastAsia="Arial"/>
          <w:sz w:val="41"/>
          <w:szCs w:val="41"/>
          <w:color w:val="E2E1E2"/>
          <w:spacing w:val="-3"/>
          <w:w w:val="92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100"/>
        </w:rPr>
        <w:t>t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100"/>
        </w:rPr>
        <w:t>o</w:t>
      </w:r>
      <w:r>
        <w:rPr>
          <w:rFonts w:ascii="Arial" w:hAnsi="Arial" w:cs="Arial" w:eastAsia="Arial"/>
          <w:sz w:val="41"/>
          <w:szCs w:val="41"/>
          <w:color w:val="E2E1E2"/>
          <w:spacing w:val="-27"/>
          <w:w w:val="10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aby</w:t>
      </w:r>
      <w:r>
        <w:rPr>
          <w:rFonts w:ascii="Arial" w:hAnsi="Arial" w:cs="Arial" w:eastAsia="Arial"/>
          <w:sz w:val="41"/>
          <w:szCs w:val="41"/>
          <w:color w:val="E2E1E2"/>
          <w:spacing w:val="-11"/>
          <w:w w:val="9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5"/>
        </w:rPr>
        <w:t>usunql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</w:rPr>
      </w:r>
    </w:p>
    <w:p>
      <w:pPr>
        <w:spacing w:before="19" w:after="0" w:line="243" w:lineRule="auto"/>
        <w:ind w:left="979" w:right="1039"/>
        <w:jc w:val="center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color w:val="E2E1E2"/>
          <w:w w:val="93"/>
        </w:rPr>
        <w:t>grzech</w:t>
      </w:r>
      <w:r>
        <w:rPr>
          <w:rFonts w:ascii="Arial" w:hAnsi="Arial" w:cs="Arial" w:eastAsia="Arial"/>
          <w:sz w:val="41"/>
          <w:szCs w:val="41"/>
          <w:color w:val="E2E1E2"/>
          <w:spacing w:val="-58"/>
          <w:w w:val="10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1"/>
        </w:rPr>
        <w:t>pierworodny</w:t>
      </w:r>
      <w:r>
        <w:rPr>
          <w:rFonts w:ascii="Arial" w:hAnsi="Arial" w:cs="Arial" w:eastAsia="Arial"/>
          <w:sz w:val="41"/>
          <w:szCs w:val="41"/>
          <w:color w:val="E2E1E2"/>
          <w:spacing w:val="73"/>
          <w:w w:val="91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1"/>
        </w:rPr>
        <w:t>z</w:t>
      </w:r>
      <w:r>
        <w:rPr>
          <w:rFonts w:ascii="Arial" w:hAnsi="Arial" w:cs="Arial" w:eastAsia="Arial"/>
          <w:sz w:val="41"/>
          <w:szCs w:val="41"/>
          <w:color w:val="E2E1E2"/>
          <w:spacing w:val="-29"/>
          <w:w w:val="91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1"/>
        </w:rPr>
        <w:t>twoje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1"/>
        </w:rPr>
        <w:t>j</w:t>
      </w:r>
      <w:r>
        <w:rPr>
          <w:rFonts w:ascii="Arial" w:hAnsi="Arial" w:cs="Arial" w:eastAsia="Arial"/>
          <w:sz w:val="41"/>
          <w:szCs w:val="41"/>
          <w:color w:val="E2E1E2"/>
          <w:spacing w:val="26"/>
          <w:w w:val="91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1"/>
        </w:rPr>
        <w:t>duszy</w:t>
      </w:r>
      <w:r>
        <w:rPr>
          <w:rFonts w:ascii="Arial" w:hAnsi="Arial" w:cs="Arial" w:eastAsia="Arial"/>
          <w:sz w:val="41"/>
          <w:szCs w:val="41"/>
          <w:color w:val="E2E1E2"/>
          <w:spacing w:val="-12"/>
          <w:w w:val="91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5"/>
        </w:rPr>
        <w:t>kt6ry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5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100"/>
        </w:rPr>
        <w:t>t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100"/>
        </w:rPr>
        <w:t>o</w:t>
      </w:r>
      <w:r>
        <w:rPr>
          <w:rFonts w:ascii="Arial" w:hAnsi="Arial" w:cs="Arial" w:eastAsia="Arial"/>
          <w:sz w:val="41"/>
          <w:szCs w:val="41"/>
          <w:color w:val="F2F2F2"/>
          <w:spacing w:val="-42"/>
          <w:w w:val="10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-17"/>
          <w:w w:val="94"/>
        </w:rPr>
        <w:t>g</w:t>
      </w:r>
      <w:r>
        <w:rPr>
          <w:rFonts w:ascii="Arial" w:hAnsi="Arial" w:cs="Arial" w:eastAsia="Arial"/>
          <w:sz w:val="41"/>
          <w:szCs w:val="41"/>
          <w:color w:val="BABABC"/>
          <w:spacing w:val="1"/>
          <w:w w:val="94"/>
        </w:rPr>
        <w:t>r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4"/>
        </w:rPr>
        <w:t>zech</w:t>
      </w:r>
      <w:r>
        <w:rPr>
          <w:rFonts w:ascii="Arial" w:hAnsi="Arial" w:cs="Arial" w:eastAsia="Arial"/>
          <w:sz w:val="41"/>
          <w:szCs w:val="41"/>
          <w:color w:val="E2E1E2"/>
          <w:spacing w:val="-18"/>
          <w:w w:val="94"/>
        </w:rPr>
        <w:t> </w:t>
      </w:r>
      <w:r>
        <w:rPr>
          <w:rFonts w:ascii="Arial" w:hAnsi="Arial" w:cs="Arial" w:eastAsia="Arial"/>
          <w:sz w:val="41"/>
          <w:szCs w:val="41"/>
          <w:color w:val="BABABC"/>
          <w:spacing w:val="-24"/>
          <w:w w:val="166"/>
        </w:rPr>
        <w:t>l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4"/>
        </w:rPr>
        <w:t>udzkosc</w:t>
      </w:r>
      <w:r>
        <w:rPr>
          <w:rFonts w:ascii="Arial" w:hAnsi="Arial" w:cs="Arial" w:eastAsia="Arial"/>
          <w:sz w:val="41"/>
          <w:szCs w:val="41"/>
          <w:color w:val="F2F2F2"/>
          <w:spacing w:val="-23"/>
          <w:w w:val="100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1"/>
        </w:rPr>
        <w:t>posiada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1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1"/>
        </w:rPr>
        <w:t>poniewaz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1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89"/>
        </w:rPr>
        <w:t>stworzon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89"/>
        </w:rPr>
        <w:t>a</w:t>
      </w:r>
      <w:r>
        <w:rPr>
          <w:rFonts w:ascii="Arial" w:hAnsi="Arial" w:cs="Arial" w:eastAsia="Arial"/>
          <w:sz w:val="41"/>
          <w:szCs w:val="41"/>
          <w:color w:val="E2E1E2"/>
          <w:spacing w:val="35"/>
          <w:w w:val="89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89"/>
        </w:rPr>
        <w:t>z</w:t>
      </w:r>
      <w:r>
        <w:rPr>
          <w:rFonts w:ascii="Arial" w:hAnsi="Arial" w:cs="Arial" w:eastAsia="Arial"/>
          <w:sz w:val="41"/>
          <w:szCs w:val="41"/>
          <w:color w:val="E2E1E2"/>
          <w:spacing w:val="-24"/>
          <w:w w:val="89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89"/>
        </w:rPr>
        <w:t>zebra</w:t>
      </w:r>
      <w:r>
        <w:rPr>
          <w:rFonts w:ascii="Arial" w:hAnsi="Arial" w:cs="Arial" w:eastAsia="Arial"/>
          <w:sz w:val="41"/>
          <w:szCs w:val="41"/>
          <w:color w:val="E2E1E2"/>
          <w:spacing w:val="-11"/>
          <w:w w:val="89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89"/>
        </w:rPr>
        <w:t>kobiet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89"/>
        </w:rPr>
        <w:t>a</w:t>
      </w:r>
      <w:r>
        <w:rPr>
          <w:rFonts w:ascii="Arial" w:hAnsi="Arial" w:cs="Arial" w:eastAsia="Arial"/>
          <w:sz w:val="41"/>
          <w:szCs w:val="41"/>
          <w:color w:val="E2E1E2"/>
          <w:spacing w:val="27"/>
          <w:w w:val="89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89"/>
        </w:rPr>
        <w:t>zostata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89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nam6</w:t>
      </w:r>
      <w:r>
        <w:rPr>
          <w:rFonts w:ascii="Arial" w:hAnsi="Arial" w:cs="Arial" w:eastAsia="Arial"/>
          <w:sz w:val="41"/>
          <w:szCs w:val="41"/>
          <w:color w:val="E2E1E2"/>
          <w:spacing w:val="10"/>
          <w:w w:val="90"/>
        </w:rPr>
        <w:t>w</w:t>
      </w:r>
      <w:r>
        <w:rPr>
          <w:rFonts w:ascii="Arial" w:hAnsi="Arial" w:cs="Arial" w:eastAsia="Arial"/>
          <w:sz w:val="41"/>
          <w:szCs w:val="41"/>
          <w:color w:val="AAAAAA"/>
          <w:spacing w:val="-22"/>
          <w:w w:val="90"/>
        </w:rPr>
        <w:t>i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ona</w:t>
      </w:r>
      <w:r>
        <w:rPr>
          <w:rFonts w:ascii="Arial" w:hAnsi="Arial" w:cs="Arial" w:eastAsia="Arial"/>
          <w:sz w:val="41"/>
          <w:szCs w:val="41"/>
          <w:color w:val="E2E1E2"/>
          <w:spacing w:val="43"/>
          <w:w w:val="9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przez</w:t>
      </w:r>
      <w:r>
        <w:rPr>
          <w:rFonts w:ascii="Arial" w:hAnsi="Arial" w:cs="Arial" w:eastAsia="Arial"/>
          <w:sz w:val="41"/>
          <w:szCs w:val="41"/>
          <w:color w:val="E2E1E2"/>
          <w:spacing w:val="-12"/>
          <w:w w:val="9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gadajqcego</w:t>
      </w:r>
      <w:r>
        <w:rPr>
          <w:rFonts w:ascii="Arial" w:hAnsi="Arial" w:cs="Arial" w:eastAsia="Arial"/>
          <w:sz w:val="41"/>
          <w:szCs w:val="41"/>
          <w:color w:val="E2E1E2"/>
          <w:spacing w:val="-20"/>
          <w:w w:val="90"/>
        </w:rPr>
        <w:t> </w:t>
      </w:r>
      <w:r>
        <w:rPr>
          <w:rFonts w:ascii="Times New Roman" w:hAnsi="Times New Roman" w:cs="Times New Roman" w:eastAsia="Times New Roman"/>
          <w:sz w:val="47"/>
          <w:szCs w:val="47"/>
          <w:color w:val="E2E1E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47"/>
          <w:szCs w:val="47"/>
          <w:color w:val="E2E1E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47"/>
          <w:szCs w:val="47"/>
          <w:color w:val="E2E1E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47"/>
          <w:szCs w:val="47"/>
          <w:color w:val="E2E1E2"/>
          <w:spacing w:val="-1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8"/>
        </w:rPr>
        <w:t>do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98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86"/>
        </w:rPr>
        <w:t>zjedzenia</w:t>
      </w:r>
      <w:r>
        <w:rPr>
          <w:rFonts w:ascii="Arial" w:hAnsi="Arial" w:cs="Arial" w:eastAsia="Arial"/>
          <w:sz w:val="41"/>
          <w:szCs w:val="41"/>
          <w:color w:val="F2F2F2"/>
          <w:spacing w:val="81"/>
          <w:w w:val="86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86"/>
        </w:rPr>
        <w:t>jab{k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86"/>
        </w:rPr>
        <w:t>a</w:t>
      </w:r>
      <w:r>
        <w:rPr>
          <w:rFonts w:ascii="Arial" w:hAnsi="Arial" w:cs="Arial" w:eastAsia="Arial"/>
          <w:sz w:val="41"/>
          <w:szCs w:val="41"/>
          <w:color w:val="E2E1E2"/>
          <w:spacing w:val="13"/>
          <w:w w:val="86"/>
        </w:rPr>
        <w:t> </w:t>
      </w:r>
      <w:r>
        <w:rPr>
          <w:rFonts w:ascii="Arial" w:hAnsi="Arial" w:cs="Arial" w:eastAsia="Arial"/>
          <w:sz w:val="41"/>
          <w:szCs w:val="41"/>
          <w:color w:val="F2F2F2"/>
          <w:spacing w:val="0"/>
          <w:w w:val="86"/>
        </w:rPr>
        <w:t>z</w:t>
      </w:r>
      <w:r>
        <w:rPr>
          <w:rFonts w:ascii="Arial" w:hAnsi="Arial" w:cs="Arial" w:eastAsia="Arial"/>
          <w:sz w:val="41"/>
          <w:szCs w:val="41"/>
          <w:color w:val="F2F2F2"/>
          <w:spacing w:val="-13"/>
          <w:w w:val="86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magicznego</w:t>
      </w:r>
      <w:r>
        <w:rPr>
          <w:rFonts w:ascii="Arial" w:hAnsi="Arial" w:cs="Arial" w:eastAsia="Arial"/>
          <w:sz w:val="41"/>
          <w:szCs w:val="41"/>
          <w:color w:val="E2E1E2"/>
          <w:spacing w:val="-5"/>
          <w:w w:val="90"/>
        </w:rPr>
        <w:t> 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0"/>
        </w:rPr>
        <w:t>drzewa.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474" w:lineRule="exact"/>
        <w:ind w:left="3349" w:right="3312"/>
        <w:jc w:val="center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2"/>
          <w:szCs w:val="42"/>
          <w:color w:val="F2F2F2"/>
          <w:w w:val="85"/>
          <w:position w:val="-2"/>
        </w:rPr>
      </w:r>
      <w:r>
        <w:rPr>
          <w:rFonts w:ascii="Arial" w:hAnsi="Arial" w:cs="Arial" w:eastAsia="Arial"/>
          <w:sz w:val="42"/>
          <w:szCs w:val="42"/>
          <w:color w:val="F2F2F2"/>
          <w:highlight w:val="black"/>
          <w:spacing w:val="0"/>
          <w:w w:val="83"/>
          <w:position w:val="-2"/>
        </w:rPr>
        <w:t>T</w:t>
      </w:r>
      <w:r>
        <w:rPr>
          <w:rFonts w:ascii="Arial" w:hAnsi="Arial" w:cs="Arial" w:eastAsia="Arial"/>
          <w:sz w:val="42"/>
          <w:szCs w:val="42"/>
          <w:color w:val="F2F2F2"/>
          <w:highlight w:val="black"/>
          <w:spacing w:val="0"/>
          <w:w w:val="83"/>
          <w:position w:val="-2"/>
        </w:rPr>
      </w:r>
      <w:r>
        <w:rPr>
          <w:rFonts w:ascii="Arial" w:hAnsi="Arial" w:cs="Arial" w:eastAsia="Arial"/>
          <w:sz w:val="42"/>
          <w:szCs w:val="42"/>
          <w:color w:val="F2F2F2"/>
          <w:highlight w:val="black"/>
          <w:spacing w:val="0"/>
          <w:w w:val="83"/>
          <w:position w:val="-2"/>
        </w:rPr>
        <w:t>o</w:t>
      </w:r>
      <w:r>
        <w:rPr>
          <w:rFonts w:ascii="Arial" w:hAnsi="Arial" w:cs="Arial" w:eastAsia="Arial"/>
          <w:sz w:val="42"/>
          <w:szCs w:val="42"/>
          <w:color w:val="F2F2F2"/>
          <w:highlight w:val="black"/>
          <w:spacing w:val="16"/>
          <w:w w:val="83"/>
          <w:position w:val="-2"/>
        </w:rPr>
        <w:t> </w:t>
      </w:r>
      <w:r>
        <w:rPr>
          <w:rFonts w:ascii="Arial" w:hAnsi="Arial" w:cs="Arial" w:eastAsia="Arial"/>
          <w:sz w:val="42"/>
          <w:szCs w:val="42"/>
          <w:color w:val="E2E1E2"/>
          <w:highlight w:val="black"/>
          <w:spacing w:val="0"/>
          <w:w w:val="83"/>
          <w:position w:val="-2"/>
        </w:rPr>
        <w:t>rn</w:t>
      </w:r>
      <w:r>
        <w:rPr>
          <w:rFonts w:ascii="Arial" w:hAnsi="Arial" w:cs="Arial" w:eastAsia="Arial"/>
          <w:sz w:val="42"/>
          <w:szCs w:val="42"/>
          <w:color w:val="E2E1E2"/>
          <w:highlight w:val="black"/>
          <w:spacing w:val="0"/>
          <w:w w:val="83"/>
          <w:position w:val="-2"/>
        </w:rPr>
      </w:r>
      <w:r>
        <w:rPr>
          <w:rFonts w:ascii="Arial" w:hAnsi="Arial" w:cs="Arial" w:eastAsia="Arial"/>
          <w:sz w:val="42"/>
          <w:szCs w:val="42"/>
          <w:color w:val="E2E1E2"/>
          <w:highlight w:val="black"/>
          <w:spacing w:val="0"/>
          <w:w w:val="83"/>
          <w:position w:val="-2"/>
        </w:rPr>
        <w:t>a</w:t>
      </w:r>
      <w:r>
        <w:rPr>
          <w:rFonts w:ascii="Arial" w:hAnsi="Arial" w:cs="Arial" w:eastAsia="Arial"/>
          <w:sz w:val="42"/>
          <w:szCs w:val="42"/>
          <w:color w:val="E2E1E2"/>
          <w:highlight w:val="black"/>
          <w:spacing w:val="-8"/>
          <w:w w:val="83"/>
          <w:position w:val="-2"/>
        </w:rPr>
        <w:t> </w:t>
      </w:r>
      <w:r>
        <w:rPr>
          <w:rFonts w:ascii="Arial" w:hAnsi="Arial" w:cs="Arial" w:eastAsia="Arial"/>
          <w:sz w:val="41"/>
          <w:szCs w:val="41"/>
          <w:color w:val="E2E1E2"/>
          <w:highlight w:val="black"/>
          <w:spacing w:val="0"/>
          <w:w w:val="91"/>
          <w:position w:val="-2"/>
        </w:rPr>
        <w:t>sens.</w:t>
      </w:r>
      <w:r>
        <w:rPr>
          <w:rFonts w:ascii="Arial" w:hAnsi="Arial" w:cs="Arial" w:eastAsia="Arial"/>
          <w:sz w:val="41"/>
          <w:szCs w:val="41"/>
          <w:color w:val="E2E1E2"/>
          <w:spacing w:val="0"/>
          <w:w w:val="91"/>
          <w:position w:val="-2"/>
        </w:rPr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01" w:lineRule="exact"/>
        <w:ind w:left="2480" w:right="2496"/>
        <w:jc w:val="center"/>
        <w:rPr>
          <w:rFonts w:ascii="Times New Roman" w:hAnsi="Times New Roman" w:cs="Times New Roman" w:eastAsia="Times New Roman"/>
          <w:sz w:val="53"/>
          <w:szCs w:val="5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2pt;margin-top:28.289917pt;width:68.41401pt;height:18.417481pt;mso-position-horizontal-relative:page;mso-position-vertical-relative:paragraph;z-index:-355" type="#_x0000_t202" filled="f" stroked="f">
            <v:textbox inset="0,0,0,0">
              <w:txbxContent>
                <w:p>
                  <w:pPr>
                    <w:spacing w:before="65" w:after="0" w:line="240" w:lineRule="auto"/>
                    <w:ind w:right="-20"/>
                    <w:jc w:val="left"/>
                    <w:rPr>
                      <w:rFonts w:ascii="Arial" w:hAnsi="Arial" w:cs="Arial" w:eastAsia="Arial"/>
                      <w:sz w:val="23"/>
                      <w:szCs w:val="23"/>
                    </w:rPr>
                  </w:pPr>
                  <w:rPr/>
                  <w:r>
                    <w:rPr>
                      <w:rFonts w:ascii="Arial" w:hAnsi="Arial" w:cs="Arial" w:eastAsia="Arial"/>
                      <w:sz w:val="23"/>
                      <w:szCs w:val="23"/>
                      <w:color w:val="E2E1E2"/>
                      <w:spacing w:val="0"/>
                      <w:w w:val="274"/>
                    </w:rPr>
                    <w:t>I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212.019501pt;margin-top:-3.224243pt;width:185.158pt;height:49.931642pt;mso-position-horizontal-relative:page;mso-position-vertical-relative:paragraph;z-index:-350" coordorigin="4240,-64" coordsize="3703,999">
            <v:group style="position:absolute;left:4240;top:-64;width:3703;height:713" coordorigin="4240,-64" coordsize="3703,713">
              <v:shape style="position:absolute;left:4240;top:-64;width:3703;height:713" coordorigin="4240,-64" coordsize="3703,713" path="m4240,-64l7944,-64,7944,649,4240,649,4240,-64e" filled="t" fillcolor="#0A080A" stroked="f">
                <v:path arrowok="t"/>
                <v:fill/>
              </v:shape>
            </v:group>
            <v:group style="position:absolute;left:5419;top:607;width:132;height:314" coordorigin="5419,607" coordsize="132,314">
              <v:shape style="position:absolute;left:5419;top:607;width:132;height:314" coordorigin="5419,607" coordsize="132,314" path="m5419,607l5551,607,5551,921,5419,921,5419,607xe" filled="t" fillcolor="#0A080A" stroked="f">
                <v:path arrowok="t"/>
                <v:fill/>
              </v:shape>
            </v:group>
            <v:group style="position:absolute;left:5551;top:566;width:1257;height:368" coordorigin="5551,566" coordsize="1257,368">
              <v:shape style="position:absolute;left:5551;top:566;width:1257;height:368" coordorigin="5551,566" coordsize="1257,368" path="m5551,566l6808,566,6808,934,5551,934,5551,566e" filled="t" fillcolor="#0A080A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53"/>
          <w:szCs w:val="53"/>
          <w:color w:val="E2E1E2"/>
          <w:spacing w:val="0"/>
          <w:w w:val="103"/>
          <w:position w:val="-1"/>
        </w:rPr>
        <w:t>Chrzcscijatist,vo</w:t>
      </w:r>
      <w:r>
        <w:rPr>
          <w:rFonts w:ascii="Times New Roman" w:hAnsi="Times New Roman" w:cs="Times New Roman" w:eastAsia="Times New Roman"/>
          <w:sz w:val="53"/>
          <w:szCs w:val="53"/>
          <w:color w:val="000000"/>
          <w:spacing w:val="0"/>
          <w:w w:val="100"/>
          <w:position w:val="0"/>
        </w:rPr>
      </w:r>
    </w:p>
    <w:p>
      <w:pPr>
        <w:spacing w:before="0" w:after="0" w:line="303" w:lineRule="exact"/>
        <w:ind w:left="3800" w:right="3694"/>
        <w:jc w:val="center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color w:val="E2E1E2"/>
          <w:spacing w:val="0"/>
          <w:w w:val="82"/>
        </w:rPr>
        <w:t>om::.</w:t>
      </w:r>
      <w:r>
        <w:rPr>
          <w:rFonts w:ascii="Arial" w:hAnsi="Arial" w:cs="Arial" w:eastAsia="Arial"/>
          <w:sz w:val="27"/>
          <w:szCs w:val="27"/>
          <w:color w:val="E2E1E2"/>
          <w:spacing w:val="37"/>
          <w:w w:val="82"/>
        </w:rPr>
        <w:t> </w:t>
      </w:r>
      <w:r>
        <w:rPr>
          <w:rFonts w:ascii="Arial" w:hAnsi="Arial" w:cs="Arial" w:eastAsia="Arial"/>
          <w:sz w:val="27"/>
          <w:szCs w:val="27"/>
          <w:color w:val="E2E1E2"/>
          <w:spacing w:val="0"/>
          <w:w w:val="82"/>
        </w:rPr>
        <w:t>sens·t</w:t>
      </w:r>
      <w:r>
        <w:rPr>
          <w:rFonts w:ascii="Arial" w:hAnsi="Arial" w:cs="Arial" w:eastAsia="Arial"/>
          <w:sz w:val="27"/>
          <w:szCs w:val="27"/>
          <w:color w:val="000000"/>
          <w:spacing w:val="0"/>
          <w:w w:val="100"/>
        </w:rPr>
      </w:r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g"/><Relationship Id="rId11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2014-08-30T09:43:12Z</dcterms:created>
  <dcterms:modified xsi:type="dcterms:W3CDTF">2014-08-30T09:43:12Z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2012-05-15T00:00:00Z</vt:filetime>
  </property>
  <property fmtid="{D5CDD505-2E9C-101B-9397-08002B2CF9AE}" pid="3" name="LastSaved">
    <vt:filetime>2014-08-30T00:00:00Z</vt:filetime>
  </property>
</Properties>
</file>