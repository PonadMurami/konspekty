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035" w:right="3018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Rekolekcje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“Ogień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wiary”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71" w:lineRule="exact"/>
        <w:ind w:left="3648" w:right="362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Gliwice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wiosna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340" w:right="1340"/>
        </w:sectPr>
      </w:pPr>
      <w:rPr/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7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Czas: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(?)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4" w:after="0" w:line="240" w:lineRule="auto"/>
        <w:ind w:left="1803" w:right="4192"/>
        <w:jc w:val="center"/>
        <w:rPr>
          <w:rFonts w:ascii="Arial" w:hAnsi="Arial" w:cs="Arial" w:eastAsia="Arial"/>
          <w:sz w:val="28"/>
          <w:szCs w:val="28"/>
        </w:rPr>
      </w:pPr>
      <w:rPr/>
      <w:r>
        <w:rPr/>
        <w:br w:type="column"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Dzień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III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8" w:after="0" w:line="240" w:lineRule="auto"/>
        <w:ind w:left="-41" w:right="2351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Duch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Święty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jako</w:t>
      </w:r>
      <w:r>
        <w:rPr>
          <w:rFonts w:ascii="Arial" w:hAnsi="Arial" w:cs="Arial" w:eastAsia="Arial"/>
          <w:sz w:val="28"/>
          <w:szCs w:val="2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ten,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który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zmienia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80" w:bottom="280" w:left="1340" w:right="1340"/>
          <w:cols w:num="2" w:equalWidth="0">
            <w:col w:w="1376" w:space="1031"/>
            <w:col w:w="7153"/>
          </w:cols>
        </w:sectPr>
      </w:pPr>
      <w:rPr/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71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Potrzebne</w:t>
      </w:r>
      <w:r>
        <w:rPr>
          <w:rFonts w:ascii="Arial" w:hAnsi="Arial" w:cs="Arial" w:eastAsia="Arial"/>
          <w:sz w:val="24"/>
          <w:szCs w:val="24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pomoce: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29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Teksty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“Akatystu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czci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Świętego”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63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Cele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spotkania: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Podzielenie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przeżyciami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związanymi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sobotnia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modlitwą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wylanie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darów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oraz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niedzielną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jutrznią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wschodzie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słońca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(z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położeniem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szczególnego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akcentu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dokonały,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zmiany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małe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jeszcze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mniejsze,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pozostają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niezauważone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“Jutrznia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zrobiła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żadnego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wrażenia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okej,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przeżyłeś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byłeś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tam,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brałeś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udział.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rzeczywistość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jeśli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czujesz,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rozumiesz”)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5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Wprowadzenie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animatora</w:t>
      </w:r>
      <w:r>
        <w:rPr>
          <w:rFonts w:ascii="Arial" w:hAnsi="Arial" w:cs="Arial" w:eastAsia="Arial"/>
          <w:sz w:val="24"/>
          <w:szCs w:val="24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(i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nie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tylko</w:t>
      </w:r>
      <w:r>
        <w:rPr>
          <w:rFonts w:ascii="Arial" w:hAnsi="Arial" w:cs="Arial" w:eastAsia="Arial"/>
          <w:sz w:val="24"/>
          <w:szCs w:val="24"/>
          <w:spacing w:val="5"/>
          <w:w w:val="100"/>
          <w:b/>
          <w:bCs/>
        </w:rPr>
        <w:t>!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):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Wczorajsze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popołudniowe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rzuciło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światła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Uzupełniliśmy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naszą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wiedzę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Przygotowywaliśmy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porównać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czytania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opisu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wspaniałej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muzyki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pójściem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koncert.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dowiadujemy,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uchwycić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muzyki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słowach.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wieczornej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doświadczyliśmy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niezwykłego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Usłyszeliśmy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melodię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której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wcześniej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czytaliśmy.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zupełnie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nowego,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jakościowo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sięgniemy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Akatystu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czci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wspaniałego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hymnu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Kościoła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Czasów.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tekst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powstały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dedukcji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teologicznej,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wsłuchiwania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ludzi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Duchem.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próbować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znaleźć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bliskiego.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Jeżeli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odnajdziemy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oznaczać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dzisiejszego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doświadczyliśmy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tej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którą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odkrywał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Kościół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układając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słowa.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prowadzi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nieustannie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swój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lud...i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nieustannie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zaskakuje.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1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Przebieg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spotkania: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91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Dzielenie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tym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nami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Dzielenie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doświadczeniami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poprzedniego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wieczora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poranka,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zgodne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sugestią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podaną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celu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odczucia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uniesienia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są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cenne,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jeśli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sensu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dało.Mogło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głupio,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zimno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nudno,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BYŁO,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playback.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Ponieważ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(modlitwa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jutrzni!)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część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zająć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9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(Próbujemy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wyciągać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jakieś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drugie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dno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obserwacji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“normalnych”: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21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574079pt;width:140.4pt;height:.1pt;mso-position-horizontal-relative:page;mso-position-vertical-relative:paragraph;z-index:-150" coordorigin="1440,-111" coordsize="2808,2">
            <v:shape style="position:absolute;left:1440;top:-111;width:2808;height:2" coordorigin="1440,-111" coordsize="2808,0" path="m1440,-111l4248,-111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Moim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zdaniem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koniecznie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tylko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animatora,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można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oczywiście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własnymi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słowami</w:t>
      </w:r>
    </w:p>
    <w:p>
      <w:pPr>
        <w:jc w:val="both"/>
        <w:spacing w:after="0"/>
        <w:sectPr>
          <w:type w:val="continuous"/>
          <w:pgSz w:w="12240" w:h="15840"/>
          <w:pgMar w:top="1380" w:bottom="280" w:left="1340" w:right="1340"/>
        </w:sectPr>
      </w:pPr>
      <w:rPr/>
    </w:p>
    <w:p>
      <w:pPr>
        <w:spacing w:before="76" w:after="0" w:line="240" w:lineRule="auto"/>
        <w:ind w:left="400" w:right="8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światłem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widzieliśmy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kształty,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szare,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jakby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życia.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Dopiero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Światło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pozwoliło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zobaczyć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takim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76" w:lineRule="auto"/>
        <w:ind w:left="400" w:right="4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zimno.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Wydawało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się,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wschód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słońca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ciągle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było.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Straszne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takie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czekanie,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rozumowo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miałem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pewność,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wzejść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musi!)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0" w:right="48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AKATYST</w:t>
      </w:r>
      <w:r>
        <w:rPr>
          <w:rFonts w:ascii="Arial" w:hAnsi="Arial" w:cs="Arial" w:eastAsia="Arial"/>
          <w:sz w:val="24"/>
          <w:szCs w:val="24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CZCI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DUCHA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ŚWIĘTEGO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60" w:right="-20"/>
        <w:jc w:val="left"/>
        <w:tabs>
          <w:tab w:pos="1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Wyjaśnienie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teoretyczne: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5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Akatyst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gr.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akatihstos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nie-siedząc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rodzaj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hymnu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liturgicznego...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(patrz: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wewnętrzna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okładki)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120" w:right="651" w:firstLine="-360"/>
        <w:jc w:val="left"/>
        <w:tabs>
          <w:tab w:pos="1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Podział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uczestników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przydzielenie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każdej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parze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kondakiony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ikosy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analizy,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wyjaśnienie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zasad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analizy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tekstu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metodą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Västerå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00" w:right="79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młodszych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podajmy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przykład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zastosowania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tych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oznaczeń,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humorem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poważnie: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0" w:right="22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“Cóż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koincydencja!</w:t>
      </w:r>
      <w:r>
        <w:rPr>
          <w:rFonts w:ascii="Arial" w:hAnsi="Arial" w:cs="Arial" w:eastAsia="Arial"/>
          <w:sz w:val="22"/>
          <w:szCs w:val="22"/>
          <w:spacing w:val="5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Pozostawiona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kanapka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środowisko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wilgotne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sprzyja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powstawaniu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pleśni.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Niewątpliwie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warto,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aby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zaistnienie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takiej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sytuacji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zmotywowało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mnie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pójścia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dwór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śmieciami”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60" w:right="-20"/>
        <w:jc w:val="left"/>
        <w:tabs>
          <w:tab w:pos="1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Znakiem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zapytania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oznaczam: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“koincydencja”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WYRAZ?!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20" w:right="283" w:firstLine="-360"/>
        <w:jc w:val="left"/>
        <w:tabs>
          <w:tab w:pos="1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Wykrzyknikem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oznaczam: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“kanapka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środowisko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wilgotne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sprzyja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powstawaniu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pleśni”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kiedyś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biologii.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godna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zapamiętania.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20" w:right="1604" w:firstLine="-360"/>
        <w:jc w:val="left"/>
        <w:tabs>
          <w:tab w:pos="1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Strzałką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oznaczam: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“pójście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dwór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śmieciami”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tak...to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zdecydowanie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skierowane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0" w:right="22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tekst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indywidualnie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następnie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dzieli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osobą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dyskutuje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zaznaczył.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koniec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przedstawiają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grupie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efekty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swojej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pracy.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Uwaga: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dzielenia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uczestnicy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cytowali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dosłownie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zaznaczony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tekstu,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następnie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uzasadniali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czemu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wybrali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pozostali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znają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tekstu!).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sposób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wszyscy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zaznajomią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fragmentami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całości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tekstu.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0" w:right="83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Warto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zebrać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wszystkich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indywidualnej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pytaniami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ogólnymi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wprowadzającymi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szczegółowej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analizy: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Wam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czytało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tekst?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odczucia?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400" w:right="1227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574078pt;width:140.4pt;height:.1pt;mso-position-horizontal-relative:page;mso-position-vertical-relative:paragraph;z-index:-149" coordorigin="1440,-111" coordsize="2808,2">
            <v:shape style="position:absolute;left:1440;top:-111;width:2808;height:2" coordorigin="1440,-111" coordsize="2808,0" path="m1440,-111l4248,-111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niektórych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grupach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animator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może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rozeznać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lepiej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pracować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indywidualnie.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Wtedy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odpowiedni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rozdziela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teksty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grupie.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250" w:lineRule="auto"/>
        <w:ind w:left="400" w:right="105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Polega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notowaniu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swojej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relacji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wobec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czytanego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fragmentu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za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pomocą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trzech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znaków: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pytajnika</w:t>
      </w:r>
      <w:r>
        <w:rPr>
          <w:rFonts w:ascii="Arial" w:hAnsi="Arial" w:cs="Arial" w:eastAsia="Arial"/>
          <w:sz w:val="18"/>
          <w:szCs w:val="18"/>
          <w:spacing w:val="-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(?),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wykrzyknika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(!)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strzałki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0"/>
        </w:rPr>
        <w:t>(↑)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98" w:lineRule="exact"/>
        <w:ind w:left="400" w:right="81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1)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Zrób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marginesie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pytajni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jeżeli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czegoś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rozumiesz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lub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jeżeli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coś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prowokuje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Cię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postawienai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sobie</w:t>
      </w:r>
    </w:p>
    <w:p>
      <w:pPr>
        <w:spacing w:before="0" w:after="0" w:line="240" w:lineRule="auto"/>
        <w:ind w:left="400" w:right="901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pytania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400" w:right="23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wykrzykni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jeżeli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miejsce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przynosi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szczególne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oświecenie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(odkryłeś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nim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nową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dla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siebie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prawdę,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której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sobie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dotychczas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uświadamiałeś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lub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uświadamiałeś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ją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sobie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mgliście,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albo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też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odkryłeś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ją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nowo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uważasz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ją</w:t>
      </w:r>
    </w:p>
    <w:p>
      <w:pPr>
        <w:spacing w:before="0" w:after="0" w:line="240" w:lineRule="auto"/>
        <w:ind w:left="400" w:right="871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za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istotną);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400" w:right="156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strzałkę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jeżeli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odbierasz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słowo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jako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wezwanie,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skierowane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Ciebie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osobiście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przez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Pana.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60" w:bottom="280" w:left="1040" w:right="1160"/>
        </w:sectPr>
      </w:pPr>
      <w:rPr/>
    </w:p>
    <w:p>
      <w:pPr>
        <w:spacing w:before="76" w:after="0" w:line="240" w:lineRule="auto"/>
        <w:ind w:left="790" w:right="80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opisali?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jest?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Nudny?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Trudny?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Wzniosły?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Długi?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Radosny?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Mocny?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9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Dzielenie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zaznaczonymi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fragmentami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określonej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kolejnośc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zaznaczyliście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wykrzyknikiem?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Dlaczego?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(wypowiadają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wszyscy)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76" w:lineRule="auto"/>
        <w:ind w:left="820" w:right="90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zaznaczyliście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pytajnikiem?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(wypowiadają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wszyscy,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rolą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animatora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wszechwiedzącym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mistrzem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[polecam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tą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rolę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pozostawić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Jezusowi]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klimat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wspólnego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dociekania.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poezja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kopanie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rowów.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Świetnie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gdyby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grupa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zaczęła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dyskutować.)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zaznaczyliście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strzałką?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(wypowiadają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wszyscy)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2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Podsumowanie: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żyć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mocniej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bardziej!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Szkoda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jednak,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abyśmy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próbowali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wnikać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głębie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świata.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przenika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głębokości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samego.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został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dany!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działać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tysiące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istnienia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Kościoła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sprawą.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unosi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wodami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stworzeniem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świata,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namaszcza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królów,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natchnieniem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proroków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poetów,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sprawcą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wszelkiego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ruchu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rozpoczynać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nieustannie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Tobą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współpracę.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ignoruj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go!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porwać.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62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Zastosowanie</w:t>
      </w:r>
      <w:r>
        <w:rPr>
          <w:rFonts w:ascii="Arial" w:hAnsi="Arial" w:cs="Arial" w:eastAsia="Arial"/>
          <w:sz w:val="24"/>
          <w:szCs w:val="24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modlitwa: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Modlitwa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wzajemnie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siebie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przygotowanie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Uroczystości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Zesłania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</w:p>
    <w:p>
      <w:pPr>
        <w:spacing w:before="0" w:after="0" w:line="240" w:lineRule="auto"/>
        <w:ind w:left="100" w:right="84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Świętego!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3" w:lineRule="auto"/>
        <w:ind w:left="100" w:right="502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57408pt;width:140.4pt;height:.1pt;mso-position-horizontal-relative:page;mso-position-vertical-relative:paragraph;z-index:-148" coordorigin="1440,-111" coordsize="2808,2">
            <v:shape style="position:absolute;left:1440;top:-111;width:2808;height:2" coordorigin="1440,-111" coordsize="2808,0" path="m1440,-111l4248,-111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Taka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forma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pozwoli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zachować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dynamikę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spotkania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będzie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tak,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jedna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grupa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wypowie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przez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minut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będzie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nudziła.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2014-08-30T09:43:23Z</dcterms:created>
  <dcterms:modified xsi:type="dcterms:W3CDTF">2014-08-30T09:43:23Z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2014-08-30T00:00:00Z</vt:filetime>
  </property>
</Properties>
</file>