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1" w:after="0" w:line="375" w:lineRule="auto"/>
        <w:ind w:left="2471" w:right="2470" w:firstLine="2"/>
        <w:jc w:val="center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1"/>
          <w:szCs w:val="41"/>
          <w:spacing w:val="5"/>
          <w:w w:val="100"/>
        </w:rPr>
        <w:t>y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41"/>
          <w:szCs w:val="41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e</w:t>
      </w:r>
    </w:p>
    <w:p>
      <w:pPr>
        <w:spacing w:before="2" w:after="0" w:line="240" w:lineRule="auto"/>
        <w:ind w:left="3468" w:right="3461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3254" w:right="3244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2009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1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C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l</w:t>
      </w:r>
      <w:r>
        <w:rPr>
          <w:rFonts w:ascii="Cambria" w:hAnsi="Cambria" w:cs="Cambria" w:eastAsia="Cambria"/>
          <w:sz w:val="30"/>
          <w:szCs w:val="30"/>
          <w:spacing w:val="26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3"/>
        </w:rPr>
        <w:t>S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p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t</w:t>
      </w:r>
      <w:r>
        <w:rPr>
          <w:rFonts w:ascii="Cambria" w:hAnsi="Cambria" w:cs="Cambria" w:eastAsia="Cambria"/>
          <w:sz w:val="30"/>
          <w:szCs w:val="30"/>
          <w:spacing w:val="3"/>
          <w:w w:val="112"/>
        </w:rPr>
        <w:t>k</w:t>
      </w:r>
      <w:r>
        <w:rPr>
          <w:rFonts w:ascii="Cambria" w:hAnsi="Cambria" w:cs="Cambria" w:eastAsia="Cambria"/>
          <w:sz w:val="30"/>
          <w:szCs w:val="30"/>
          <w:spacing w:val="-2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-3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322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j.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2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3"/>
        </w:rPr>
        <w:t>M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d</w:t>
      </w:r>
      <w:r>
        <w:rPr>
          <w:rFonts w:ascii="Cambria" w:hAnsi="Cambria" w:cs="Cambria" w:eastAsia="Cambria"/>
          <w:sz w:val="30"/>
          <w:szCs w:val="30"/>
          <w:spacing w:val="-8"/>
          <w:w w:val="113"/>
        </w:rPr>
        <w:t>l</w:t>
      </w:r>
      <w:r>
        <w:rPr>
          <w:rFonts w:ascii="Cambria" w:hAnsi="Cambria" w:cs="Cambria" w:eastAsia="Cambria"/>
          <w:sz w:val="30"/>
          <w:szCs w:val="30"/>
          <w:spacing w:val="-1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-21"/>
          <w:w w:val="107"/>
        </w:rPr>
        <w:t>t</w:t>
      </w:r>
      <w:r>
        <w:rPr>
          <w:rFonts w:ascii="Cambria" w:hAnsi="Cambria" w:cs="Cambria" w:eastAsia="Cambria"/>
          <w:sz w:val="30"/>
          <w:szCs w:val="30"/>
          <w:spacing w:val="-6"/>
          <w:w w:val="102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3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7"/>
          <w:w w:val="104"/>
        </w:rPr>
        <w:t>W</w:t>
      </w:r>
      <w:r>
        <w:rPr>
          <w:rFonts w:ascii="Cambria" w:hAnsi="Cambria" w:cs="Cambria" w:eastAsia="Cambria"/>
          <w:sz w:val="30"/>
          <w:szCs w:val="30"/>
          <w:spacing w:val="4"/>
          <w:w w:val="107"/>
        </w:rPr>
        <w:t>p</w:t>
      </w:r>
      <w:r>
        <w:rPr>
          <w:rFonts w:ascii="Cambria" w:hAnsi="Cambria" w:cs="Cambria" w:eastAsia="Cambria"/>
          <w:sz w:val="30"/>
          <w:szCs w:val="30"/>
          <w:spacing w:val="-4"/>
          <w:w w:val="111"/>
        </w:rPr>
        <w:t>r</w:t>
      </w:r>
      <w:r>
        <w:rPr>
          <w:rFonts w:ascii="Cambria" w:hAnsi="Cambria" w:cs="Cambria" w:eastAsia="Cambria"/>
          <w:sz w:val="30"/>
          <w:szCs w:val="30"/>
          <w:spacing w:val="-5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-6"/>
          <w:w w:val="102"/>
        </w:rPr>
        <w:t>w</w:t>
      </w:r>
      <w:r>
        <w:rPr>
          <w:rFonts w:ascii="Cambria" w:hAnsi="Cambria" w:cs="Cambria" w:eastAsia="Cambria"/>
          <w:sz w:val="30"/>
          <w:szCs w:val="30"/>
          <w:spacing w:val="-2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-20"/>
          <w:w w:val="107"/>
        </w:rPr>
        <w:t>d</w:t>
      </w:r>
      <w:r>
        <w:rPr>
          <w:rFonts w:ascii="Cambria" w:hAnsi="Cambria" w:cs="Cambria" w:eastAsia="Cambria"/>
          <w:sz w:val="30"/>
          <w:szCs w:val="30"/>
          <w:spacing w:val="-2"/>
          <w:w w:val="105"/>
        </w:rPr>
        <w:t>z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2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82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u.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unków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hu”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iu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my/p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91" w:lineRule="auto"/>
        <w:ind w:left="795" w:right="14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ogi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iło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45" w:lineRule="auto"/>
        <w:ind w:left="795" w:right="27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nud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lub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ania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u?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„d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50" w:lineRule="exact"/>
        <w:ind w:left="807" w:right="1606" w:firstLine="-338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4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„</w:t>
      </w:r>
      <w:r>
        <w:rPr>
          <w:rFonts w:ascii="Cambria" w:hAnsi="Cambria" w:cs="Cambria" w:eastAsia="Cambria"/>
          <w:sz w:val="30"/>
          <w:szCs w:val="30"/>
          <w:spacing w:val="-4"/>
          <w:w w:val="100"/>
        </w:rPr>
        <w:t>Ż</w:t>
      </w:r>
      <w:r>
        <w:rPr>
          <w:rFonts w:ascii="Cambria" w:hAnsi="Cambria" w:cs="Cambria" w:eastAsia="Cambria"/>
          <w:sz w:val="30"/>
          <w:szCs w:val="30"/>
          <w:spacing w:val="-10"/>
          <w:w w:val="100"/>
        </w:rPr>
        <w:t>y</w:t>
      </w:r>
      <w:r>
        <w:rPr>
          <w:rFonts w:ascii="Cambria" w:hAnsi="Cambria" w:cs="Cambria" w:eastAsia="Cambria"/>
          <w:sz w:val="30"/>
          <w:szCs w:val="30"/>
          <w:spacing w:val="4"/>
          <w:w w:val="100"/>
        </w:rPr>
        <w:t>c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55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4"/>
          <w:w w:val="100"/>
        </w:rPr>
        <w:t>t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c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z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y</w:t>
      </w:r>
      <w:r>
        <w:rPr>
          <w:rFonts w:ascii="Cambria" w:hAnsi="Cambria" w:cs="Cambria" w:eastAsia="Cambria"/>
          <w:sz w:val="30"/>
          <w:szCs w:val="30"/>
          <w:spacing w:val="41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s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ę</w:t>
      </w:r>
      <w:r>
        <w:rPr>
          <w:rFonts w:ascii="Cambria" w:hAnsi="Cambria" w:cs="Cambria" w:eastAsia="Cambria"/>
          <w:sz w:val="30"/>
          <w:szCs w:val="30"/>
          <w:spacing w:val="29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s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m</w:t>
      </w:r>
      <w:r>
        <w:rPr>
          <w:rFonts w:ascii="Cambria" w:hAnsi="Cambria" w:cs="Cambria" w:eastAsia="Cambria"/>
          <w:sz w:val="30"/>
          <w:szCs w:val="30"/>
          <w:spacing w:val="-3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,</w:t>
      </w:r>
      <w:r>
        <w:rPr>
          <w:rFonts w:ascii="Cambria" w:hAnsi="Cambria" w:cs="Cambria" w:eastAsia="Cambria"/>
          <w:sz w:val="30"/>
          <w:szCs w:val="30"/>
          <w:spacing w:val="58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0"/>
          <w:w w:val="100"/>
        </w:rPr>
        <w:t>m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y</w:t>
      </w:r>
      <w:r>
        <w:rPr>
          <w:rFonts w:ascii="Cambria" w:hAnsi="Cambria" w:cs="Cambria" w:eastAsia="Cambria"/>
          <w:sz w:val="30"/>
          <w:szCs w:val="30"/>
          <w:spacing w:val="23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s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ę</w:t>
      </w:r>
      <w:r>
        <w:rPr>
          <w:rFonts w:ascii="Cambria" w:hAnsi="Cambria" w:cs="Cambria" w:eastAsia="Cambria"/>
          <w:sz w:val="30"/>
          <w:szCs w:val="30"/>
          <w:spacing w:val="29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35"/>
          <w:w w:val="100"/>
        </w:rPr>
        <w:t>d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26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n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g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53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3"/>
          <w:w w:val="105"/>
        </w:rPr>
        <w:t>z</w:t>
      </w:r>
      <w:r>
        <w:rPr>
          <w:rFonts w:ascii="Cambria" w:hAnsi="Cambria" w:cs="Cambria" w:eastAsia="Cambria"/>
          <w:sz w:val="30"/>
          <w:szCs w:val="30"/>
          <w:spacing w:val="-4"/>
          <w:w w:val="111"/>
        </w:rPr>
        <w:t>r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ę</w:t>
      </w:r>
      <w:r>
        <w:rPr>
          <w:rFonts w:ascii="Cambria" w:hAnsi="Cambria" w:cs="Cambria" w:eastAsia="Cambria"/>
          <w:sz w:val="30"/>
          <w:szCs w:val="30"/>
          <w:spacing w:val="1"/>
          <w:w w:val="106"/>
        </w:rPr>
        <w:t>c</w:t>
      </w:r>
      <w:r>
        <w:rPr>
          <w:rFonts w:ascii="Cambria" w:hAnsi="Cambria" w:cs="Cambria" w:eastAsia="Cambria"/>
          <w:sz w:val="30"/>
          <w:szCs w:val="30"/>
          <w:spacing w:val="1"/>
          <w:w w:val="105"/>
        </w:rPr>
        <w:t>z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2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 </w:t>
      </w:r>
      <w:r>
        <w:rPr>
          <w:rFonts w:ascii="Cambria" w:hAnsi="Cambria" w:cs="Cambria" w:eastAsia="Cambria"/>
          <w:sz w:val="30"/>
          <w:szCs w:val="30"/>
          <w:spacing w:val="-35"/>
          <w:w w:val="107"/>
        </w:rPr>
        <w:t>d</w:t>
      </w:r>
      <w:r>
        <w:rPr>
          <w:rFonts w:ascii="Cambria" w:hAnsi="Cambria" w:cs="Cambria" w:eastAsia="Cambria"/>
          <w:sz w:val="30"/>
          <w:szCs w:val="30"/>
          <w:spacing w:val="0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p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2"/>
          <w:w w:val="106"/>
        </w:rPr>
        <w:t>s</w:t>
      </w:r>
      <w:r>
        <w:rPr>
          <w:rFonts w:ascii="Cambria" w:hAnsi="Cambria" w:cs="Cambria" w:eastAsia="Cambria"/>
          <w:sz w:val="30"/>
          <w:szCs w:val="30"/>
          <w:spacing w:val="-7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1"/>
          <w:w w:val="102"/>
        </w:rPr>
        <w:t>w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u</w:t>
      </w:r>
      <w:r>
        <w:rPr>
          <w:rFonts w:ascii="Cambria" w:hAnsi="Cambria" w:cs="Cambria" w:eastAsia="Cambria"/>
          <w:sz w:val="30"/>
          <w:szCs w:val="30"/>
          <w:spacing w:val="1"/>
          <w:w w:val="113"/>
        </w:rPr>
        <w:t>j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-7"/>
          <w:w w:val="106"/>
        </w:rPr>
        <w:t>m</w:t>
      </w:r>
      <w:r>
        <w:rPr>
          <w:rFonts w:ascii="Cambria" w:hAnsi="Cambria" w:cs="Cambria" w:eastAsia="Cambria"/>
          <w:sz w:val="30"/>
          <w:szCs w:val="30"/>
          <w:spacing w:val="4"/>
          <w:w w:val="105"/>
        </w:rPr>
        <w:t>y</w:t>
      </w:r>
      <w:r>
        <w:rPr>
          <w:rFonts w:ascii="Cambria" w:hAnsi="Cambria" w:cs="Cambria" w:eastAsia="Cambria"/>
          <w:sz w:val="30"/>
          <w:szCs w:val="30"/>
          <w:spacing w:val="0"/>
          <w:w w:val="105"/>
        </w:rPr>
        <w:t>”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85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5h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280" w:bottom="280" w:left="172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6" w:after="0" w:line="248" w:lineRule="auto"/>
        <w:ind w:left="130" w:right="11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92.519524pt;margin-top:-377.440613pt;width:425.88pt;height:366.59pt;mso-position-horizontal-relative:page;mso-position-vertical-relative:paragraph;z-index:-700" coordorigin="1850,-7549" coordsize="8518,7332">
            <v:shape style="position:absolute;left:1850;top:-7316;width:8518;height:7099" type="#_x0000_t75">
              <v:imagedata r:id="rId7" o:title=""/>
            </v:shape>
            <v:shape style="position:absolute;left:4513;top:-565;width:3523;height:218" type="#_x0000_t75">
              <v:imagedata r:id="rId8" o:title=""/>
            </v:shape>
            <v:shape style="position:absolute;left:4182;top:-1965;width:3864;height:249" type="#_x0000_t75">
              <v:imagedata r:id="rId9" o:title=""/>
            </v:shape>
            <v:shape style="position:absolute;left:4319;top:-3600;width:3821;height:542" type="#_x0000_t75">
              <v:imagedata r:id="rId10" o:title=""/>
            </v:shape>
            <v:group style="position:absolute;left:5654;top:-3258;width:2;height:187" coordorigin="5654,-3258" coordsize="2,187">
              <v:shape style="position:absolute;left:5654;top:-3258;width:2;height:187" coordorigin="5654,-3258" coordsize="0,187" path="m5654,-3258l5654,-3071e" filled="f" stroked="t" strokeweight="1.3pt" strokecolor="#1E1A16">
                <v:path arrowok="t"/>
              </v:shape>
              <v:shape style="position:absolute;left:4105;top:-4778;width:2887;height:204" type="#_x0000_t75">
                <v:imagedata r:id="rId11" o:title=""/>
              </v:shape>
            </v:group>
            <v:group style="position:absolute;left:7122;top:-4775;width:2;height:187" coordorigin="7122,-4775" coordsize="2,187">
              <v:shape style="position:absolute;left:7122;top:-4775;width:2;height:187" coordorigin="7122,-4775" coordsize="0,187" path="m7122,-4775l7122,-4587e" filled="f" stroked="t" strokeweight="1.42pt" strokecolor="#1E1A16">
                <v:path arrowok="t"/>
              </v:shape>
            </v:group>
            <v:group style="position:absolute;left:7308;top:-4585;width:38;height:2" coordorigin="7308,-4585" coordsize="38,2">
              <v:shape style="position:absolute;left:7308;top:-4585;width:38;height:2" coordorigin="7308,-4585" coordsize="38,2" path="m7346,-4585l7308,-4585,7313,-4583,7339,-4583,7346,-4585e" filled="t" fillcolor="#1E1A16" stroked="f">
                <v:path arrowok="t"/>
                <v:fill/>
              </v:shape>
            </v:group>
            <v:group style="position:absolute;left:7253;top:-4775;width:132;height:190" coordorigin="7253,-4775" coordsize="132,190">
              <v:shape style="position:absolute;left:7253;top:-4775;width:132;height:190" coordorigin="7253,-4775" coordsize="132,190" path="m7277,-4775l7253,-4775,7253,-4652,7255,-4640,7255,-4628,7260,-4619,7260,-4614,7265,-4611,7265,-4607,7270,-4604,7272,-4599,7274,-4597,7294,-4587,7298,-4587,7303,-4585,7351,-4585,7375,-4597,7378,-4599,7382,-4602,7385,-4607,7310,-4607,7303,-4609,7298,-4611,7291,-4616,7284,-4623,7284,-4626,7279,-4635,7279,-4645,7277,-4655,7277,-4775e" filled="t" fillcolor="#1E1A16" stroked="f">
                <v:path arrowok="t"/>
                <v:fill/>
              </v:shape>
            </v:group>
            <v:group style="position:absolute;left:7342;top:-4775;width:58;height:168" coordorigin="7342,-4775" coordsize="58,168">
              <v:shape style="position:absolute;left:7342;top:-4775;width:58;height:168" coordorigin="7342,-4775" coordsize="58,168" path="m7399,-4775l7375,-4775,7375,-4650,7373,-4643,7373,-4635,7366,-4621,7356,-4611,7354,-4611,7349,-4609,7342,-4607,7385,-4607,7387,-4609,7390,-4614,7392,-4616,7394,-4621,7394,-4626,7397,-4631,7397,-4635,7399,-4640,7399,-4775e" filled="t" fillcolor="#1E1A16" stroked="f">
                <v:path arrowok="t"/>
                <v:fill/>
              </v:shape>
            </v:group>
            <v:group style="position:absolute;left:7426;top:-4775;width:149;height:187" coordorigin="7426,-4775" coordsize="149,187">
              <v:shape style="position:absolute;left:7426;top:-4775;width:149;height:187" coordorigin="7426,-4775" coordsize="149,187" path="m7572,-4775l7438,-4775,7438,-4753,7543,-4753,7538,-4748,7534,-4741,7522,-4729,7426,-4609,7426,-4587,7574,-4587,7574,-4609,7454,-4609,7466,-4621,7572,-4753,7572,-4775e" filled="t" fillcolor="#1E1A16" stroked="f">
                <v:path arrowok="t"/>
                <v:fill/>
              </v:shape>
            </v:group>
            <v:group style="position:absolute;left:7601;top:-4775;width:149;height:187" coordorigin="7601,-4775" coordsize="149,187">
              <v:shape style="position:absolute;left:7601;top:-4775;width:149;height:187" coordorigin="7601,-4775" coordsize="149,187" path="m7627,-4775l7601,-4775,7601,-4587,7625,-4587,7625,-4734,7654,-4734,7627,-4775e" filled="t" fillcolor="#1E1A16" stroked="f">
                <v:path arrowok="t"/>
                <v:fill/>
              </v:shape>
              <v:shape style="position:absolute;left:7601;top:-4775;width:149;height:187" coordorigin="7601,-4775" coordsize="149,187" path="m7654,-4734l7625,-4734,7723,-4587,7750,-4587,7750,-4626,7726,-4626,7654,-4734e" filled="t" fillcolor="#1E1A16" stroked="f">
                <v:path arrowok="t"/>
                <v:fill/>
              </v:shape>
              <v:shape style="position:absolute;left:7601;top:-4775;width:149;height:187" coordorigin="7601,-4775" coordsize="149,187" path="m7750,-4775l7726,-4775,7726,-4626,7750,-4626,7750,-4775e" filled="t" fillcolor="#1E1A16" stroked="f">
                <v:path arrowok="t"/>
                <v:fill/>
              </v:shape>
            </v:group>
            <v:group style="position:absolute;left:7771;top:-4775;width:175;height:187" coordorigin="7771,-4775" coordsize="175,187">
              <v:shape style="position:absolute;left:7771;top:-4775;width:175;height:187" coordorigin="7771,-4775" coordsize="175,187" path="m7870,-4775l7843,-4775,7771,-4587,7798,-4587,7817,-4643,7924,-4643,7915,-4664,7824,-4664,7846,-4719,7848,-4727,7855,-4755,7877,-4755,7870,-4775e" filled="t" fillcolor="#1E1A16" stroked="f">
                <v:path arrowok="t"/>
                <v:fill/>
              </v:shape>
              <v:shape style="position:absolute;left:7771;top:-4775;width:175;height:187" coordorigin="7771,-4775" coordsize="175,187" path="m7924,-4643l7896,-4643,7918,-4587,7946,-4587,7924,-4643e" filled="t" fillcolor="#1E1A16" stroked="f">
                <v:path arrowok="t"/>
                <v:fill/>
              </v:shape>
              <v:shape style="position:absolute;left:7771;top:-4775;width:175;height:187" coordorigin="7771,-4775" coordsize="175,187" path="m7877,-4755l7855,-4755,7860,-4736,7865,-4727,7870,-4715,7889,-4664,7915,-4664,7877,-4755e" filled="t" fillcolor="#1E1A16" stroked="f">
                <v:path arrowok="t"/>
                <v:fill/>
              </v:shape>
            </v:group>
            <v:group style="position:absolute;left:7966;top:-4775;width:149;height:187" coordorigin="7966,-4775" coordsize="149,187">
              <v:shape style="position:absolute;left:7966;top:-4775;width:149;height:187" coordorigin="7966,-4775" coordsize="149,187" path="m7992,-4775l7966,-4775,7966,-4587,7990,-4587,7990,-4734,8019,-4734,7992,-4775e" filled="t" fillcolor="#1E1A16" stroked="f">
                <v:path arrowok="t"/>
                <v:fill/>
              </v:shape>
              <v:shape style="position:absolute;left:7966;top:-4775;width:149;height:187" coordorigin="7966,-4775" coordsize="149,187" path="m8019,-4734l7990,-4734,8088,-4587,8114,-4587,8114,-4626,8090,-4626,8019,-4734e" filled="t" fillcolor="#1E1A16" stroked="f">
                <v:path arrowok="t"/>
                <v:fill/>
              </v:shape>
              <v:shape style="position:absolute;left:7966;top:-4775;width:149;height:187" coordorigin="7966,-4775" coordsize="149,187" path="m8114,-4775l8090,-4775,8090,-4626,8114,-4626,8114,-4775e" filled="t" fillcolor="#1E1A16" stroked="f">
                <v:path arrowok="t"/>
                <v:fill/>
              </v:shape>
            </v:group>
            <v:group style="position:absolute;left:8173;top:-4775;width:2;height:187" coordorigin="8173,-4775" coordsize="2,187">
              <v:shape style="position:absolute;left:8173;top:-4775;width:2;height:187" coordorigin="8173,-4775" coordsize="0,187" path="m8173,-4775l8173,-4587e" filled="f" stroked="t" strokeweight="1.42pt" strokecolor="#1E1A16">
                <v:path arrowok="t"/>
              </v:shape>
            </v:group>
            <v:group style="position:absolute;left:8208;top:-4775;width:178;height:187" coordorigin="8208,-4775" coordsize="178,187">
              <v:shape style="position:absolute;left:8208;top:-4775;width:178;height:187" coordorigin="8208,-4775" coordsize="178,187" path="m8306,-4775l8280,-4775,8208,-4587,8234,-4587,8256,-4643,8362,-4643,8353,-4664,8263,-4664,8282,-4719,8287,-4727,8294,-4755,8315,-4755,8306,-4775e" filled="t" fillcolor="#1E1A16" stroked="f">
                <v:path arrowok="t"/>
                <v:fill/>
              </v:shape>
              <v:shape style="position:absolute;left:8208;top:-4775;width:178;height:187" coordorigin="8208,-4775" coordsize="178,187" path="m8362,-4643l8335,-4643,8357,-4587,8386,-4587,8362,-4643e" filled="t" fillcolor="#1E1A16" stroked="f">
                <v:path arrowok="t"/>
                <v:fill/>
              </v:shape>
              <v:shape style="position:absolute;left:8208;top:-4775;width:178;height:187" coordorigin="8208,-4775" coordsize="178,187" path="m8315,-4755l8294,-4755,8302,-4727,8306,-4715,8326,-4664,8353,-4664,8315,-4755e" filled="t" fillcolor="#1E1A16" stroked="f">
                <v:path arrowok="t"/>
                <v:fill/>
              </v:shape>
              <v:shape style="position:absolute;left:4232;top:-5893;width:3703;height:216" type="#_x0000_t75">
                <v:imagedata r:id="rId12" o:title=""/>
              </v:shape>
              <v:shape style="position:absolute;left:4175;top:-7549;width:3816;height:218" type="#_x0000_t75">
                <v:imagedata r:id="rId13" o:title=""/>
              </v:shape>
            </v:group>
            <v:group style="position:absolute;left:6682;top:-1125;width:2;height:2" coordorigin="6682,-1125" coordsize="2,2">
              <v:shape style="position:absolute;left:6682;top:-1125;width:2;height:2" coordorigin="6682,-1125" coordsize="0,2" path="m6682,-1125l6682,-1123e" filled="f" stroked="t" strokeweight="0pt" strokecolor="#1E1A16">
                <v:path arrowok="t"/>
              </v:shape>
            </v:group>
            <v:group style="position:absolute;left:6682;top:-1290;width:1670;height:166" coordorigin="6682,-1290" coordsize="1670,166">
              <v:shape style="position:absolute;left:6682;top:-1290;width:1670;height:166" coordorigin="6682,-1290" coordsize="1670,166" path="m6682,-1124l6682,-1290,8352,-1290e" filled="f" stroked="t" strokeweight=".12pt" strokecolor="#23201C">
                <v:path arrowok="t"/>
              </v:shape>
            </v:group>
            <v:group style="position:absolute;left:8261;top:-1335;width:91;height:89" coordorigin="8261,-1335" coordsize="91,89">
              <v:shape style="position:absolute;left:8261;top:-1335;width:91;height:89" coordorigin="8261,-1335" coordsize="91,89" path="m8261,-1335l8261,-1247,8352,-1290,8261,-1335e" filled="t" fillcolor="#1E1A16" stroked="f">
                <v:path arrowok="t"/>
                <v:fill/>
              </v:shape>
            </v:group>
            <v:group style="position:absolute;left:7927;top:-1079;width:1490;height:221" coordorigin="7927,-1079" coordsize="1490,221">
              <v:shape style="position:absolute;left:7927;top:-1079;width:1490;height:221" coordorigin="7927,-1079" coordsize="1490,221" path="m7927,-1079l7927,-968,9418,-968,9418,-858e" filled="f" stroked="t" strokeweight=".12pt" strokecolor="#23201C">
                <v:path arrowok="t"/>
              </v:shape>
            </v:group>
            <v:group style="position:absolute;left:9374;top:-947;width:89;height:89" coordorigin="9374,-947" coordsize="89,89">
              <v:shape style="position:absolute;left:9374;top:-947;width:89;height:89" coordorigin="9374,-947" coordsize="89,89" path="m9463,-947l9374,-947,9418,-858,9463,-947e" filled="t" fillcolor="#1E1A16" stroked="f">
                <v:path arrowok="t"/>
                <v:fill/>
              </v:shape>
            </v:group>
            <v:group style="position:absolute;left:6682;top:-1079;width:2494;height:67" coordorigin="6682,-1079" coordsize="2494,67">
              <v:shape style="position:absolute;left:6682;top:-1079;width:2494;height:67" coordorigin="6682,-1079" coordsize="2494,67" path="m6682,-1011l7927,-1011,7927,-1079,9175,-1079e" filled="f" stroked="t" strokeweight=".12pt" strokecolor="#23201C">
                <v:path arrowok="t"/>
              </v:shape>
            </v:group>
            <v:group style="position:absolute;left:9084;top:-1122;width:91;height:89" coordorigin="9084,-1122" coordsize="91,89">
              <v:shape style="position:absolute;left:9084;top:-1122;width:91;height:89" coordorigin="9084,-1122" coordsize="91,89" path="m9084,-1122l9084,-1033,9175,-1079,9084,-1122e" filled="t" fillcolor="#1E1A16" stroked="f">
                <v:path arrowok="t"/>
                <v:fill/>
              </v:shape>
            </v:group>
            <v:group style="position:absolute;left:6094;top:-1124;width:1176;height:223" coordorigin="6094,-1124" coordsize="1176,223">
              <v:shape style="position:absolute;left:6094;top:-1124;width:1176;height:223" coordorigin="6094,-1124" coordsize="1176,223" path="m6094,-1124l6682,-1124,6682,-901,7270,-901e" filled="f" stroked="t" strokeweight=".12pt" strokecolor="#23201C">
                <v:path arrowok="t"/>
              </v:shape>
            </v:group>
            <v:group style="position:absolute;left:7181;top:-947;width:89;height:91" coordorigin="7181,-947" coordsize="89,91">
              <v:shape style="position:absolute;left:7181;top:-947;width:89;height:91" coordorigin="7181,-947" coordsize="89,91" path="m7181,-947l7181,-855,7270,-901,7181,-947e" filled="t" fillcolor="#1E1A16" stroked="f">
                <v:path arrowok="t"/>
                <v:fill/>
              </v:shape>
            </v:group>
            <v:group style="position:absolute;left:5671;top:-1616;width:3480;height:166" coordorigin="5671,-1616" coordsize="3480,166">
              <v:shape style="position:absolute;left:5671;top:-1616;width:3480;height:166" coordorigin="5671,-1616" coordsize="3480,166" path="m5671,-1616l7411,-1616,7411,-1451,9151,-1451e" filled="f" stroked="t" strokeweight=".12pt" strokecolor="#23201C">
                <v:path arrowok="t"/>
              </v:shape>
            </v:group>
            <v:group style="position:absolute;left:9060;top:-1494;width:91;height:89" coordorigin="9060,-1494" coordsize="91,89">
              <v:shape style="position:absolute;left:9060;top:-1494;width:91;height:89" coordorigin="9060,-1494" coordsize="91,89" path="m9060,-1494l9060,-1405,9151,-1451,9060,-1494e" filled="t" fillcolor="#1E1A16" stroked="f">
                <v:path arrowok="t"/>
                <v:fill/>
              </v:shape>
            </v:group>
            <v:group style="position:absolute;left:4754;top:-1616;width:917;height:492" coordorigin="4754,-1616" coordsize="917,492">
              <v:shape style="position:absolute;left:4754;top:-1616;width:917;height:492" coordorigin="4754,-1616" coordsize="917,492" path="m4754,-1124l4754,-1616,5671,-1616e" filled="f" stroked="t" strokeweight=".12pt" strokecolor="#1E1A16">
                <v:path arrowok="t"/>
              </v:shape>
            </v:group>
            <v:group style="position:absolute;left:3415;top:-1124;width:2678;height:281" coordorigin="3415,-1124" coordsize="2678,281">
              <v:shape style="position:absolute;left:3415;top:-1124;width:2678;height:281" coordorigin="3415,-1124" coordsize="2678,281" path="m3415,-843l4754,-843,4754,-1124,6094,-1124e" filled="f" stroked="t" strokeweight=".12pt" strokecolor="#1E1A16">
                <v:path arrowok="t"/>
              </v:shape>
            </v:group>
            <v:group style="position:absolute;left:4577;top:-1326;width:65;height:115" coordorigin="4577,-1326" coordsize="65,115">
              <v:shape style="position:absolute;left:4577;top:-1326;width:65;height:115" coordorigin="4577,-1326" coordsize="65,115" path="m4632,-1326l4594,-1326,4598,-1323,4603,-1323,4618,-1309,4618,-1307,4620,-1304,4620,-1287,4618,-1285,4618,-1283,4615,-1280,4613,-1275,4603,-1266,4594,-1259,4589,-1251,4584,-1249,4584,-1247,4582,-1242,4579,-1239,4579,-1235,4577,-1227,4577,-1211,4596,-1211,4596,-1223,4598,-1225,4598,-1230,4603,-1239,4608,-1244,4618,-1251,4622,-1259,4634,-1271,4642,-1285,4642,-1307,4639,-1309,4639,-1314,4634,-1323,4632,-1326e" filled="t" fillcolor="#1E1A16" stroked="f">
                <v:path arrowok="t"/>
                <v:fill/>
              </v:shape>
            </v:group>
            <v:group style="position:absolute;left:4531;top:-1343;width:101;height:53" coordorigin="4531,-1343" coordsize="101,53">
              <v:shape style="position:absolute;left:4531;top:-1343;width:101;height:53" coordorigin="4531,-1343" coordsize="101,53" path="m4598,-1343l4570,-1343,4560,-1338,4558,-1335,4548,-1331,4546,-1328,4541,-1319,4536,-1314,4536,-1309,4531,-1299,4531,-1295,4553,-1290,4555,-1299,4558,-1307,4560,-1309,4560,-1314,4565,-1319,4567,-1319,4572,-1323,4579,-1323,4582,-1326,4632,-1326,4627,-1328,4620,-1335,4610,-1340,4603,-1340,4598,-1343e" filled="t" fillcolor="#1E1A16" stroked="f">
                <v:path arrowok="t"/>
                <v:fill/>
              </v:shape>
            </v:group>
            <v:group style="position:absolute;left:4574;top:-1194;width:24;height:24" coordorigin="4574,-1194" coordsize="24,24">
              <v:shape style="position:absolute;left:4574;top:-1194;width:24;height:24" coordorigin="4574,-1194" coordsize="24,24" path="m4574,-1182l4598,-1182e" filled="f" stroked="t" strokeweight="1.3pt" strokecolor="#1E1A16">
                <v:path arrowok="t"/>
              </v:shape>
            </v:group>
            <v:group style="position:absolute;left:6502;top:-1340;width:67;height:115" coordorigin="6502,-1340" coordsize="67,115">
              <v:shape style="position:absolute;left:6502;top:-1340;width:67;height:115" coordorigin="6502,-1340" coordsize="67,115" path="m6557,-1340l6516,-1340,6521,-1338,6526,-1338,6528,-1335,6533,-1333,6535,-1333,6542,-1326,6542,-1323,6545,-1321,6545,-1319,6547,-1314,6547,-1302,6542,-1297,6542,-1292,6538,-1290,6535,-1285,6528,-1280,6511,-1263,6509,-1259,6506,-1256,6506,-1251,6504,-1247,6504,-1242,6502,-1237,6502,-1225,6523,-1225,6523,-1242,6526,-1249,6528,-1251,6533,-1259,6542,-1266,6554,-1278,6559,-1285,6564,-1290,6566,-1295,6566,-1299,6569,-1304,6569,-1314,6566,-1319,6566,-1323,6562,-1333,6559,-1335,6557,-1340e" filled="t" fillcolor="#1E1A16" stroked="f">
                <v:path arrowok="t"/>
                <v:fill/>
              </v:shape>
            </v:group>
            <v:group style="position:absolute;left:6458;top:-1357;width:98;height:53" coordorigin="6458,-1357" coordsize="98,53">
              <v:shape style="position:absolute;left:6458;top:-1357;width:98;height:53" coordorigin="6458,-1357" coordsize="98,53" path="m6526,-1357l6502,-1357,6497,-1355,6492,-1355,6482,-1350,6480,-1347,6475,-1345,6473,-1340,6468,-1338,6461,-1323,6461,-1319,6458,-1314,6458,-1307,6480,-1304,6482,-1314,6485,-1321,6485,-1323,6497,-1335,6499,-1335,6502,-1338,6506,-1338,6511,-1340,6557,-1340,6550,-1347,6540,-1352,6535,-1352,6526,-1357e" filled="t" fillcolor="#1E1A16" stroked="f">
                <v:path arrowok="t"/>
                <v:fill/>
              </v:shape>
            </v:group>
            <v:group style="position:absolute;left:6502;top:-1206;width:24;height:24" coordorigin="6502,-1206" coordsize="24,24">
              <v:shape style="position:absolute;left:6502;top:-1206;width:24;height:24" coordorigin="6502,-1206" coordsize="24,24" path="m6502,-1194l6526,-1194e" filled="f" stroked="t" strokeweight="1.3pt" strokecolor="#1E1A16">
                <v:path arrowok="t"/>
              </v:shape>
            </v:group>
            <v:group style="position:absolute;left:7692;top:-1208;width:110;height:175" coordorigin="7692,-1208" coordsize="110,175">
              <v:shape style="position:absolute;left:7692;top:-1208;width:110;height:175" coordorigin="7692,-1208" coordsize="110,175" path="m7790,-1191l7747,-1191,7752,-1189,7757,-1189,7762,-1187,7764,-1187,7769,-1182,7771,-1182,7776,-1177,7778,-1172,7778,-1170,7781,-1167,7781,-1151,7778,-1146,7750,-1117,7747,-1112,7745,-1110,7742,-1105,7740,-1103,7738,-1098,7738,-1076,7757,-1076,7757,-1086,7759,-1091,7759,-1093,7764,-1103,7769,-1110,7783,-1124,7790,-1129,7795,-1134,7798,-1141,7802,-1151,7802,-1170,7800,-1175,7800,-1179,7798,-1182,7795,-1187,7790,-1191e" filled="t" fillcolor="#1E1A16" stroked="f">
                <v:path arrowok="t"/>
                <v:fill/>
              </v:shape>
              <v:shape style="position:absolute;left:7692;top:-1208;width:110;height:175" coordorigin="7692,-1208" coordsize="110,175" path="m7766,-1206l7730,-1206,7726,-1203,7721,-1203,7718,-1201,7714,-1199,7706,-1191,7704,-1187,7699,-1184,7699,-1179,7694,-1170,7694,-1163,7692,-1158,7714,-1155,7716,-1163,7718,-1172,7721,-1175,7721,-1177,7730,-1187,7733,-1187,7735,-1189,7745,-1189,7747,-1191,7790,-1191,7788,-1194,7783,-1196,7781,-1201,7776,-1201,7766,-1206e" filled="t" fillcolor="#1E1A16" stroked="f">
                <v:path arrowok="t"/>
                <v:fill/>
              </v:shape>
              <v:shape style="position:absolute;left:7692;top:-1208;width:110;height:175" coordorigin="7692,-1208" coordsize="110,175" path="m7754,-1208l7742,-1208,7738,-1206,7759,-1206,7754,-1208e" filled="t" fillcolor="#1E1A16" stroked="f">
                <v:path arrowok="t"/>
                <v:fill/>
              </v:shape>
              <v:shape style="position:absolute;left:7692;top:-1208;width:110;height:175" coordorigin="7692,-1208" coordsize="110,175" path="m7759,-1057l7735,-1057,7735,-1033,7759,-1033,7759,-1057e" filled="t" fillcolor="#1E1A16" stroked="f">
                <v:path arrowok="t"/>
                <v:fill/>
              </v:shape>
            </v:group>
            <v:group style="position:absolute;left:4634;top:-1580;width:300;height:216" coordorigin="4634,-1580" coordsize="300,216">
              <v:shape style="position:absolute;left:4634;top:-1580;width:300;height:216" coordorigin="4634,-1580" coordsize="300,216" path="m4896,-1568l4891,-1568,4886,-1566,4721,-1463,4721,-1455,4718,-1455,4718,-1453,4714,-1448,4706,-1443,4658,-1415,4654,-1410,4649,-1407,4642,-1400,4639,-1395,4637,-1393,4634,-1388,4634,-1379,4639,-1374,4642,-1369,4651,-1364,4675,-1364,4682,-1367,4687,-1369,4694,-1371,4699,-1374,4656,-1374,4654,-1376,4651,-1376,4646,-1381,4646,-1388,4649,-1391,4649,-1393,4654,-1398,4661,-1403,4694,-1424,4704,-1429,4709,-1429,4711,-1431,4733,-1431,4733,-1441,4738,-1446,4740,-1446,4745,-1451,4747,-1451,4752,-1453,4759,-1458,4772,-1465,4754,-1465,4754,-1467,4752,-1467,4752,-1477,4754,-1477,4754,-1479,4797,-1479,4934,-1559,4925,-1563,4915,-1566,4906,-1566,4896,-1568e" filled="t" fillcolor="#1E1A16" stroked="f">
                <v:path arrowok="t"/>
                <v:fill/>
              </v:shape>
              <v:shape style="position:absolute;left:4634;top:-1580;width:300;height:216" coordorigin="4634,-1580" coordsize="300,216" path="m4733,-1431l4714,-1431,4716,-1429,4718,-1429,4718,-1427,4721,-1427,4721,-1412,4718,-1407,4716,-1405,4714,-1400,4702,-1388,4692,-1383,4687,-1379,4682,-1379,4680,-1376,4675,-1376,4670,-1374,4699,-1374,4706,-1379,4711,-1381,4726,-1395,4730,-1405,4730,-1412,4733,-1417,4733,-1431e" filled="t" fillcolor="#1E1A16" stroked="f">
                <v:path arrowok="t"/>
                <v:fill/>
              </v:shape>
              <v:shape style="position:absolute;left:4634;top:-1580;width:300;height:216" coordorigin="4634,-1580" coordsize="300,216" path="m4790,-1467l4769,-1455,4886,-1379,4918,-1379,4925,-1381,4934,-1386,4790,-1467e" filled="t" fillcolor="#1E1A16" stroked="f">
                <v:path arrowok="t"/>
                <v:fill/>
              </v:shape>
              <v:shape style="position:absolute;left:4634;top:-1580;width:300;height:216" coordorigin="4634,-1580" coordsize="300,216" path="m4797,-1479l4762,-1479,4766,-1475,4766,-1470,4764,-1467,4764,-1465,4772,-1465,4797,-1479e" filled="t" fillcolor="#1E1A16" stroked="f">
                <v:path arrowok="t"/>
                <v:fill/>
              </v:shape>
              <v:shape style="position:absolute;left:4634;top:-1580;width:300;height:216" coordorigin="4634,-1580" coordsize="300,216" path="m4682,-1578l4651,-1578,4646,-1573,4644,-1573,4639,-1568,4639,-1566,4637,-1563,4637,-1561,4634,-1559,4634,-1547,4637,-1544,4637,-1542,4639,-1537,4654,-1523,4661,-1518,4668,-1515,4699,-1501,4706,-1499,4714,-1494,4718,-1489,4718,-1487,4721,-1484,4730,-1479,4752,-1491,4730,-1503,4728,-1503,4726,-1506,4721,-1508,4718,-1508,4711,-1515,4711,-1518,4709,-1520,4687,-1520,4685,-1523,4678,-1523,4673,-1525,4666,-1530,4656,-1535,4646,-1544,4646,-1559,4654,-1566,4658,-1568,4661,-1568,4666,-1571,4692,-1571,4690,-1573,4685,-1575,4682,-1578e" filled="t" fillcolor="#1E1A16" stroked="f">
                <v:path arrowok="t"/>
                <v:fill/>
              </v:shape>
              <v:shape style="position:absolute;left:4634;top:-1580;width:300;height:216" coordorigin="4634,-1580" coordsize="300,216" path="m4692,-1571l4666,-1571,4668,-1568,4678,-1568,4682,-1563,4687,-1561,4694,-1554,4694,-1551,4697,-1549,4697,-1547,4699,-1544,4699,-1530,4697,-1527,4697,-1525,4694,-1523,4690,-1523,4687,-1520,4709,-1520,4709,-1532,4711,-1537,4711,-1544,4709,-1547,4709,-1551,4706,-1554,4704,-1559,4702,-1561,4699,-1566,4697,-1568,4692,-1571e" filled="t" fillcolor="#1E1A16" stroked="f">
                <v:path arrowok="t"/>
                <v:fill/>
              </v:shape>
              <v:shape style="position:absolute;left:4634;top:-1580;width:300;height:216" coordorigin="4634,-1580" coordsize="300,216" path="m4673,-1580l4658,-1580,4656,-1578,4678,-1578,4673,-1580e" filled="t" fillcolor="#1E1A16" stroked="f">
                <v:path arrowok="t"/>
                <v:fill/>
              </v:shape>
            </v:group>
            <v:group style="position:absolute;left:6730;top:-1427;width:348;height:293" coordorigin="6730,-1427" coordsize="348,293">
              <v:shape style="position:absolute;left:6730;top:-1427;width:348;height:293" coordorigin="6730,-1427" coordsize="348,293" path="m6910,-1268l6883,-1266,6958,-1148,6962,-1146,6970,-1141,6977,-1139,6986,-1136,6994,-1134,7003,-1134,6910,-1268e" filled="t" fillcolor="#1E1A16" stroked="f">
                <v:path arrowok="t"/>
                <v:fill/>
              </v:shape>
              <v:shape style="position:absolute;left:6730;top:-1427;width:348;height:293" coordorigin="6730,-1427" coordsize="348,293" path="m6792,-1225l6761,-1225,6766,-1223,6785,-1223,6792,-1225e" filled="t" fillcolor="#1E1A16" stroked="f">
                <v:path arrowok="t"/>
                <v:fill/>
              </v:shape>
              <v:shape style="position:absolute;left:6730;top:-1427;width:348;height:293" coordorigin="6730,-1427" coordsize="348,293" path="m6852,-1273l6749,-1273,6739,-1268,6732,-1261,6732,-1256,6730,-1254,6730,-1251,6732,-1247,6732,-1242,6739,-1235,6744,-1232,6749,-1227,6754,-1225,6799,-1225,6806,-1227,6811,-1230,6818,-1232,6768,-1232,6763,-1235,6758,-1235,6754,-1237,6751,-1239,6746,-1242,6742,-1247,6742,-1256,6746,-1261,6749,-1261,6763,-1266,6802,-1271,6850,-1271,6852,-1273e" filled="t" fillcolor="#1E1A16" stroked="f">
                <v:path arrowok="t"/>
                <v:fill/>
              </v:shape>
              <v:shape style="position:absolute;left:6730;top:-1427;width:348;height:293" coordorigin="6730,-1427" coordsize="348,293" path="m6845,-1271l6818,-1271,6821,-1268,6823,-1268,6826,-1266,6826,-1256,6823,-1251,6814,-1242,6811,-1242,6802,-1237,6794,-1235,6790,-1235,6785,-1232,6818,-1232,6823,-1235,6830,-1242,6835,-1251,6838,-1259,6840,-1261,6840,-1263,6842,-1266,6842,-1268,6845,-1271e" filled="t" fillcolor="#1E1A16" stroked="f">
                <v:path arrowok="t"/>
                <v:fill/>
              </v:shape>
              <v:shape style="position:absolute;left:6730;top:-1427;width:348;height:293" coordorigin="6730,-1427" coordsize="348,293" path="m7042,-1319l7037,-1319,6842,-1295,6842,-1292,6835,-1285,6830,-1285,6821,-1283,6768,-1275,6761,-1275,6754,-1273,6874,-1273,6950,-1280,6876,-1280,6876,-1283,6874,-1283,6874,-1290,6876,-1290,6876,-1292,6878,-1292,6878,-1295,7075,-1295,7070,-1299,7063,-1304,7054,-1311,7044,-1316,7042,-1319e" filled="t" fillcolor="#1E1A16" stroked="f">
                <v:path arrowok="t"/>
                <v:fill/>
              </v:shape>
              <v:shape style="position:absolute;left:6730;top:-1427;width:348;height:293" coordorigin="6730,-1427" coordsize="348,293" path="m7075,-1295l6883,-1295,6883,-1292,6886,-1292,6886,-1290,6888,-1290,6888,-1283,6886,-1283,6886,-1280,6950,-1280,7078,-1292,7075,-1295e" filled="t" fillcolor="#1E1A16" stroked="f">
                <v:path arrowok="t"/>
                <v:fill/>
              </v:shape>
              <v:shape style="position:absolute;left:6730;top:-1427;width:348;height:293" coordorigin="6730,-1427" coordsize="348,293" path="m6840,-1427l6818,-1427,6816,-1424,6814,-1424,6809,-1419,6806,-1419,6804,-1417,6804,-1415,6802,-1412,6802,-1410,6799,-1407,6799,-1395,6802,-1388,6804,-1383,6806,-1376,6818,-1364,6840,-1338,6845,-1331,6850,-1326,6850,-1319,6852,-1319,6852,-1314,6859,-1304,6883,-1307,6869,-1326,6862,-1333,6859,-1338,6859,-1340,6857,-1343,6857,-1355,6859,-1357,6859,-1359,6840,-1359,6838,-1362,6835,-1362,6830,-1364,6828,-1369,6826,-1371,6821,-1379,6814,-1386,6814,-1391,6811,-1393,6811,-1407,6818,-1415,6823,-1415,6826,-1417,6852,-1417,6850,-1419,6845,-1422,6840,-1427e" filled="t" fillcolor="#1E1A16" stroked="f">
                <v:path arrowok="t"/>
                <v:fill/>
              </v:shape>
              <v:shape style="position:absolute;left:6730;top:-1427;width:348;height:293" coordorigin="6730,-1427" coordsize="348,293" path="m6852,-1417l6833,-1417,6838,-1415,6840,-1412,6842,-1412,6852,-1403,6852,-1398,6854,-1395,6854,-1393,6857,-1388,6857,-1374,6854,-1371,6854,-1367,6850,-1362,6847,-1362,6845,-1359,6859,-1359,6862,-1362,6864,-1367,6866,-1369,6866,-1371,6869,-1376,6869,-1391,6864,-1400,6864,-1405,6862,-1407,6859,-1412,6854,-1415,6852,-1417e" filled="t" fillcolor="#1E1A16" stroked="f">
                <v:path arrowok="t"/>
                <v:fill/>
              </v:shape>
            </v:group>
            <v:group style="position:absolute;left:8050;top:-1040;width:338;height:271" coordorigin="8050,-1040" coordsize="338,271">
              <v:shape style="position:absolute;left:8050;top:-1040;width:338;height:271" coordorigin="8050,-1040" coordsize="338,271" path="m8335,-1040l8314,-1040,8294,-1035,8290,-1033,8287,-1033,8160,-884,8162,-882,8162,-875,8160,-872,8158,-865,8153,-860,8117,-817,8112,-812,8110,-807,8105,-803,8105,-798,8102,-793,8102,-788,8100,-786,8102,-783,8102,-781,8105,-779,8105,-776,8107,-776,8110,-771,8114,-769,8131,-769,8136,-771,8143,-771,8148,-776,8153,-779,8119,-779,8117,-781,8114,-781,8114,-783,8112,-786,8112,-793,8114,-795,8117,-800,8122,-807,8148,-836,8153,-841,8155,-846,8158,-848,8162,-848,8165,-851,8182,-851,8182,-853,8182,-855,8179,-858,8179,-867,8182,-870,8182,-872,8198,-889,8205,-896,8189,-896,8189,-899,8186,-899,8186,-908,8191,-908,8194,-911,8218,-911,8335,-1040e" filled="t" fillcolor="#1E1A16" stroked="f">
                <v:path arrowok="t"/>
                <v:fill/>
              </v:shape>
              <v:shape style="position:absolute;left:8050;top:-1040;width:338;height:271" coordorigin="8050,-1040" coordsize="338,271" path="m8182,-851l8165,-851,8167,-848,8170,-848,8172,-846,8172,-843,8174,-841,8174,-827,8172,-822,8172,-817,8170,-812,8165,-807,8162,-803,8158,-798,8155,-793,8150,-791,8143,-783,8138,-783,8129,-779,8153,-779,8158,-781,8167,-791,8172,-798,8177,-803,8179,-810,8184,-819,8186,-827,8186,-841,8184,-846,8182,-851e" filled="t" fillcolor="#1E1A16" stroked="f">
                <v:path arrowok="t"/>
                <v:fill/>
              </v:shape>
              <v:shape style="position:absolute;left:8050;top:-1040;width:338;height:271" coordorigin="8050,-1040" coordsize="338,271" path="m8225,-908l8208,-889,8342,-853,8364,-860,8374,-865,8388,-875,8225,-908e" filled="t" fillcolor="#1E1A16" stroked="f">
                <v:path arrowok="t"/>
                <v:fill/>
              </v:shape>
              <v:shape style="position:absolute;left:8050;top:-1040;width:338;height:271" coordorigin="8050,-1040" coordsize="338,271" path="m8218,-911l8196,-911,8196,-908,8198,-908,8201,-906,8201,-899,8198,-899,8196,-896,8205,-896,8218,-911e" filled="t" fillcolor="#1E1A16" stroked="f">
                <v:path arrowok="t"/>
                <v:fill/>
              </v:shape>
              <v:shape style="position:absolute;left:8050;top:-1040;width:338;height:271" coordorigin="8050,-1040" coordsize="338,271" path="m8074,-968l8057,-968,8054,-966,8054,-963,8052,-959,8052,-956,8050,-954,8050,-944,8054,-935,8057,-932,8059,-927,8066,-925,8071,-920,8078,-918,8086,-918,8095,-915,8129,-913,8143,-908,8146,-908,8148,-906,8150,-906,8153,-903,8165,-901,8182,-918,8158,-923,8155,-925,8148,-925,8143,-927,8088,-927,8083,-930,8078,-930,8069,-935,8064,-939,8064,-942,8062,-944,8062,-954,8064,-959,8064,-961,8069,-963,8074,-968e" filled="t" fillcolor="#1E1A16" stroked="f">
                <v:path arrowok="t"/>
                <v:fill/>
              </v:shape>
              <v:shape style="position:absolute;left:8050;top:-1040;width:338;height:271" coordorigin="8050,-1040" coordsize="338,271" path="m8100,-978l8071,-978,8069,-975,8066,-975,8059,-968,8093,-968,8098,-966,8100,-963,8102,-963,8105,-961,8110,-959,8112,-956,8112,-954,8117,-949,8117,-947,8119,-944,8119,-935,8112,-927,8138,-927,8131,-935,8131,-937,8129,-939,8129,-944,8126,-949,8126,-951,8124,-956,8124,-959,8122,-963,8119,-966,8114,-968,8110,-973,8100,-978e" filled="t" fillcolor="#1E1A16" stroked="f">
                <v:path arrowok="t"/>
                <v:fill/>
              </v:shape>
              <v:shape style="position:absolute;left:8050;top:-1040;width:338;height:271" coordorigin="8050,-1040" coordsize="338,271" path="m8088,-980l8083,-980,8081,-978,8093,-978,8088,-980e" filled="t" fillcolor="#1E1A16" stroked="f">
                <v:path arrowok="t"/>
                <v:fill/>
              </v:shape>
            </v:group>
            <v:group style="position:absolute;left:6314;top:-2369;width:2;height:2" coordorigin="6314,-2369" coordsize="2,2">
              <v:shape style="position:absolute;left:6314;top:-2369;width:2;height:2" coordorigin="6314,-2369" coordsize="0,2" path="m6314,-2369l6314,-2366e" filled="f" stroked="t" strokeweight="0pt" strokecolor="#1E1A16">
                <v:path arrowok="t"/>
              </v:shape>
            </v:group>
            <v:group style="position:absolute;left:6314;top:-2514;width:1476;height:146" coordorigin="6314,-2514" coordsize="1476,146">
              <v:shape style="position:absolute;left:6314;top:-2514;width:1476;height:146" coordorigin="6314,-2514" coordsize="1476,146" path="m6314,-2367l6314,-2514,7790,-2514e" filled="f" stroked="t" strokeweight=".12pt" strokecolor="#23201C">
                <v:path arrowok="t"/>
              </v:shape>
            </v:group>
            <v:group style="position:absolute;left:7699;top:-2559;width:91;height:89" coordorigin="7699,-2559" coordsize="91,89">
              <v:shape style="position:absolute;left:7699;top:-2559;width:91;height:89" coordorigin="7699,-2559" coordsize="91,89" path="m7699,-2559l7699,-2471,7790,-2514,7699,-2559e" filled="t" fillcolor="#1E1A16" stroked="f">
                <v:path arrowok="t"/>
                <v:fill/>
              </v:shape>
            </v:group>
            <v:group style="position:absolute;left:7416;top:-2327;width:1318;height:197" coordorigin="7416,-2327" coordsize="1318,197">
              <v:shape style="position:absolute;left:7416;top:-2327;width:1318;height:197" coordorigin="7416,-2327" coordsize="1318,197" path="m7416,-2327l7416,-2228,8734,-2228,8734,-2130e" filled="f" stroked="t" strokeweight=".12pt" strokecolor="#23201C">
                <v:path arrowok="t"/>
              </v:shape>
            </v:group>
            <v:group style="position:absolute;left:8688;top:-2221;width:89;height:91" coordorigin="8688,-2221" coordsize="89,91">
              <v:shape style="position:absolute;left:8688;top:-2221;width:89;height:91" coordorigin="8688,-2221" coordsize="89,91" path="m8777,-2221l8688,-2221,8734,-2130,8777,-2221e" filled="t" fillcolor="#1E1A16" stroked="f">
                <v:path arrowok="t"/>
                <v:fill/>
              </v:shape>
            </v:group>
            <v:group style="position:absolute;left:6314;top:-2327;width:2203;height:58" coordorigin="6314,-2327" coordsize="2203,58">
              <v:shape style="position:absolute;left:6314;top:-2327;width:2203;height:58" coordorigin="6314,-2327" coordsize="2203,58" path="m6314,-2269l7416,-2269,7416,-2327,8518,-2327e" filled="f" stroked="t" strokeweight=".12pt" strokecolor="#23201C">
                <v:path arrowok="t"/>
              </v:shape>
            </v:group>
            <v:group style="position:absolute;left:8426;top:-2372;width:91;height:91" coordorigin="8426,-2372" coordsize="91,91">
              <v:shape style="position:absolute;left:8426;top:-2372;width:91;height:91" coordorigin="8426,-2372" coordsize="91,91" path="m8426,-2372l8426,-2281,8518,-2327,8426,-2372e" filled="t" fillcolor="#1E1A16" stroked="f">
                <v:path arrowok="t"/>
                <v:fill/>
              </v:shape>
            </v:group>
            <v:group style="position:absolute;left:5794;top:-2367;width:1039;height:197" coordorigin="5794,-2367" coordsize="1039,197">
              <v:shape style="position:absolute;left:5794;top:-2367;width:1039;height:197" coordorigin="5794,-2367" coordsize="1039,197" path="m5794,-2367l6314,-2367,6314,-2171,6833,-2171e" filled="f" stroked="t" strokeweight=".12pt" strokecolor="#23201C">
                <v:path arrowok="t"/>
              </v:shape>
            </v:group>
            <v:group style="position:absolute;left:6744;top:-2216;width:89;height:91" coordorigin="6744,-2216" coordsize="89,91">
              <v:shape style="position:absolute;left:6744;top:-2216;width:89;height:91" coordorigin="6744,-2216" coordsize="89,91" path="m6744,-2216l6744,-2125,6833,-2171,6744,-2216e" filled="t" fillcolor="#1E1A16" stroked="f">
                <v:path arrowok="t"/>
                <v:fill/>
              </v:shape>
            </v:group>
            <v:group style="position:absolute;left:5422;top:-2802;width:3074;height:146" coordorigin="5422,-2802" coordsize="3074,146">
              <v:shape style="position:absolute;left:5422;top:-2802;width:3074;height:146" coordorigin="5422,-2802" coordsize="3074,146" path="m5422,-2802l6958,-2802,6958,-2655,8496,-2655e" filled="f" stroked="t" strokeweight=".12pt" strokecolor="#23201C">
                <v:path arrowok="t"/>
              </v:shape>
            </v:group>
            <v:group style="position:absolute;left:8405;top:-2701;width:91;height:91" coordorigin="8405,-2701" coordsize="91,91">
              <v:shape style="position:absolute;left:8405;top:-2701;width:91;height:91" coordorigin="8405,-2701" coordsize="91,91" path="m8405,-2701l8405,-2610,8496,-2655,8405,-2701e" filled="t" fillcolor="#1E1A16" stroked="f">
                <v:path arrowok="t"/>
                <v:fill/>
              </v:shape>
            </v:group>
            <v:group style="position:absolute;left:4610;top:-2802;width:811;height:434" coordorigin="4610,-2802" coordsize="811,434">
              <v:shape style="position:absolute;left:4610;top:-2802;width:811;height:434" coordorigin="4610,-2802" coordsize="811,434" path="m4610,-2367l4610,-2802,5422,-2802e" filled="f" stroked="t" strokeweight=".12pt" strokecolor="#1E1A16">
                <v:path arrowok="t"/>
              </v:shape>
            </v:group>
            <v:group style="position:absolute;left:3427;top:-2367;width:2366;height:247" coordorigin="3427,-2367" coordsize="2366,247">
              <v:shape style="position:absolute;left:3427;top:-2367;width:2366;height:247" coordorigin="3427,-2367" coordsize="2366,247" path="m3427,-2120l4610,-2120,4610,-2367,5794,-2367e" filled="f" stroked="t" strokeweight=".12pt" strokecolor="#1E1A16">
                <v:path arrowok="t"/>
              </v:shape>
            </v:group>
            <v:group style="position:absolute;left:4452;top:-2545;width:58;height:101" coordorigin="4452,-2545" coordsize="58,101">
              <v:shape style="position:absolute;left:4452;top:-2545;width:58;height:101" coordorigin="4452,-2545" coordsize="58,101" path="m4500,-2545l4471,-2545,4474,-2543,4476,-2543,4478,-2540,4481,-2540,4483,-2538,4488,-2528,4490,-2526,4490,-2509,4483,-2502,4481,-2497,4476,-2495,4469,-2485,4462,-2480,4459,-2478,4459,-2475,4457,-2471,4454,-2468,4454,-2466,4452,-2461,4452,-2444,4471,-2444,4471,-2461,4474,-2466,4488,-2480,4493,-2487,4502,-2497,4507,-2507,4510,-2509,4510,-2528,4507,-2533,4507,-2535,4505,-2540,4500,-2545e" filled="t" fillcolor="#1E1A16" stroked="f">
                <v:path arrowok="t"/>
                <v:fill/>
              </v:shape>
            </v:group>
            <v:group style="position:absolute;left:4414;top:-2557;width:86;height:43" coordorigin="4414,-2557" coordsize="86,43">
              <v:shape style="position:absolute;left:4414;top:-2557;width:86;height:43" coordorigin="4414,-2557" coordsize="86,43" path="m4486,-2557l4438,-2557,4435,-2555,4430,-2552,4426,-2547,4423,-2543,4421,-2540,4418,-2535,4416,-2533,4414,-2528,4414,-2519,4433,-2514,4433,-2523,4435,-2528,4438,-2531,4438,-2533,4447,-2543,4452,-2545,4500,-2545,4498,-2550,4493,-2552,4490,-2555,4486,-2557e" filled="t" fillcolor="#1E1A16" stroked="f">
                <v:path arrowok="t"/>
                <v:fill/>
              </v:shape>
            </v:group>
            <v:group style="position:absolute;left:4442;top:-2559;width:38;height:2" coordorigin="4442,-2559" coordsize="38,2">
              <v:shape style="position:absolute;left:4442;top:-2559;width:38;height:2" coordorigin="4442,-2559" coordsize="38,2" path="m4476,-2559l4447,-2559,4442,-2557,4481,-2557,4476,-2559e" filled="t" fillcolor="#1E1A16" stroked="f">
                <v:path arrowok="t"/>
                <v:fill/>
              </v:shape>
            </v:group>
            <v:group style="position:absolute;left:4452;top:-2562;width:19;height:2" coordorigin="4452,-2562" coordsize="19,2">
              <v:shape style="position:absolute;left:4452;top:-2562;width:19;height:2" coordorigin="4452,-2562" coordsize="19,2" path="m4466,-2562l4457,-2562,4452,-2559,4471,-2559,4466,-2562e" filled="t" fillcolor="#1E1A16" stroked="f">
                <v:path arrowok="t"/>
                <v:fill/>
              </v:shape>
            </v:group>
            <v:group style="position:absolute;left:4452;top:-2427;width:19;height:22" coordorigin="4452,-2427" coordsize="19,22">
              <v:shape style="position:absolute;left:4452;top:-2427;width:19;height:22" coordorigin="4452,-2427" coordsize="19,22" path="m4452,-2417l4471,-2417e" filled="f" stroked="t" strokeweight="1.18pt" strokecolor="#1E1A16">
                <v:path arrowok="t"/>
              </v:shape>
            </v:group>
            <v:group style="position:absolute;left:6115;top:-2574;width:98;height:154" coordorigin="6115,-2574" coordsize="98,154">
              <v:shape style="position:absolute;left:6115;top:-2574;width:98;height:154" coordorigin="6115,-2574" coordsize="98,154" path="m6204,-2557l6175,-2557,6180,-2555,6180,-2552,6185,-2552,6185,-2550,6190,-2545,6192,-2540,6192,-2538,6194,-2535,6194,-2523,6192,-2521,6192,-2519,6180,-2507,6170,-2499,6166,-2492,6158,-2485,6158,-2480,6156,-2475,6156,-2456,6173,-2456,6173,-2466,6175,-2471,6175,-2478,6206,-2509,6211,-2519,6211,-2523,6214,-2526,6214,-2540,6211,-2543,6209,-2547,6209,-2552,6204,-2557e" filled="t" fillcolor="#1E1A16" stroked="f">
                <v:path arrowok="t"/>
                <v:fill/>
              </v:shape>
              <v:shape style="position:absolute;left:6115;top:-2574;width:98;height:154" coordorigin="6115,-2574" coordsize="98,154" path="m6185,-2571l6146,-2571,6137,-2567,6132,-2562,6127,-2559,6125,-2555,6122,-2552,6118,-2543,6118,-2535,6115,-2528,6134,-2528,6137,-2535,6139,-2540,6139,-2543,6142,-2547,6144,-2547,6146,-2550,6149,-2555,6154,-2557,6204,-2557,6197,-2564,6192,-2567,6190,-2569,6185,-2571e" filled="t" fillcolor="#1E1A16" stroked="f">
                <v:path arrowok="t"/>
                <v:fill/>
              </v:shape>
              <v:shape style="position:absolute;left:6115;top:-2574;width:98;height:154" coordorigin="6115,-2574" coordsize="98,154" path="m6170,-2574l6161,-2574,6154,-2571,6175,-2571,6170,-2574e" filled="t" fillcolor="#1E1A16" stroked="f">
                <v:path arrowok="t"/>
                <v:fill/>
              </v:shape>
              <v:shape style="position:absolute;left:6115;top:-2574;width:98;height:154" coordorigin="6115,-2574" coordsize="98,154" path="m6175,-2439l6154,-2439,6154,-2420,6175,-2420,6175,-2439e" filled="t" fillcolor="#1E1A16" stroked="f">
                <v:path arrowok="t"/>
                <v:fill/>
              </v:shape>
            </v:group>
            <v:group style="position:absolute;left:7207;top:-2442;width:98;height:156" coordorigin="7207,-2442" coordsize="98,156">
              <v:shape style="position:absolute;left:7207;top:-2442;width:98;height:156" coordorigin="7207,-2442" coordsize="98,156" path="m7294,-2425l7267,-2425,7272,-2420,7274,-2420,7282,-2413,7284,-2408,7284,-2401,7286,-2399,7284,-2396,7284,-2391,7282,-2387,7282,-2384,7274,-2377,7270,-2375,7262,-2367,7258,-2360,7250,-2353,7250,-2348,7248,-2343,7246,-2341,7246,-2324,7265,-2324,7265,-2341,7267,-2346,7294,-2372,7296,-2377,7301,-2382,7303,-2387,7303,-2396,7306,-2401,7303,-2403,7303,-2413,7301,-2415,7298,-2420,7298,-2423,7294,-2425e" filled="t" fillcolor="#1E1A16" stroked="f">
                <v:path arrowok="t"/>
                <v:fill/>
              </v:shape>
              <v:shape style="position:absolute;left:7207;top:-2442;width:98;height:156" coordorigin="7207,-2442" coordsize="98,156" path="m7279,-2437l7234,-2437,7229,-2435,7226,-2432,7222,-2430,7217,-2425,7212,-2415,7210,-2413,7210,-2408,7207,-2403,7207,-2396,7226,-2396,7229,-2403,7229,-2408,7231,-2411,7234,-2415,7241,-2423,7246,-2425,7294,-2425,7291,-2430,7289,-2432,7279,-2437e" filled="t" fillcolor="#1E1A16" stroked="f">
                <v:path arrowok="t"/>
                <v:fill/>
              </v:shape>
              <v:shape style="position:absolute;left:7207;top:-2442;width:98;height:156" coordorigin="7207,-2442" coordsize="98,156" path="m7272,-2439l7241,-2439,7236,-2437,7277,-2437,7272,-2439e" filled="t" fillcolor="#1E1A16" stroked="f">
                <v:path arrowok="t"/>
                <v:fill/>
              </v:shape>
              <v:shape style="position:absolute;left:7207;top:-2442;width:98;height:156" coordorigin="7207,-2442" coordsize="98,156" path="m7260,-2442l7250,-2442,7246,-2439,7267,-2439,7260,-2442e" filled="t" fillcolor="#1E1A16" stroked="f">
                <v:path arrowok="t"/>
                <v:fill/>
              </v:shape>
              <v:shape style="position:absolute;left:7207;top:-2442;width:98;height:156" coordorigin="7207,-2442" coordsize="98,156" path="m7267,-2307l7246,-2307,7246,-2286,7267,-2286,7267,-2307e" filled="t" fillcolor="#1E1A16" stroked="f">
                <v:path arrowok="t"/>
                <v:fill/>
              </v:shape>
            </v:group>
            <v:group style="position:absolute;left:4505;top:-2771;width:264;height:192" coordorigin="4505,-2771" coordsize="264,192">
              <v:shape style="position:absolute;left:4505;top:-2771;width:264;height:192" coordorigin="4505,-2771" coordsize="264,192" path="m4541,-2581l4519,-2581,4524,-2579,4536,-2579,4541,-2581e" filled="t" fillcolor="#1E1A16" stroked="f">
                <v:path arrowok="t"/>
                <v:fill/>
              </v:shape>
              <v:shape style="position:absolute;left:4505;top:-2771;width:264;height:192" coordorigin="4505,-2771" coordsize="264,192" path="m4752,-2759l4726,-2759,4579,-2667,4582,-2665,4579,-2663,4579,-2660,4572,-2653,4567,-2651,4526,-2624,4522,-2622,4517,-2617,4512,-2615,4510,-2610,4505,-2605,4505,-2591,4514,-2581,4546,-2581,4560,-2588,4524,-2588,4519,-2591,4517,-2591,4517,-2593,4514,-2593,4514,-2603,4517,-2603,4517,-2605,4526,-2615,4558,-2631,4562,-2634,4565,-2636,4570,-2639,4589,-2639,4589,-2643,4591,-2646,4591,-2648,4598,-2655,4603,-2655,4608,-2658,4613,-2663,4625,-2670,4608,-2670,4608,-2679,4610,-2679,4613,-2682,4647,-2682,4769,-2751,4759,-2754,4752,-2759e" filled="t" fillcolor="#1E1A16" stroked="f">
                <v:path arrowok="t"/>
                <v:fill/>
              </v:shape>
              <v:shape style="position:absolute;left:4505;top:-2771;width:264;height:192" coordorigin="4505,-2771" coordsize="264,192" path="m4589,-2639l4577,-2639,4577,-2636,4579,-2636,4579,-2619,4577,-2615,4574,-2612,4572,-2607,4567,-2605,4560,-2598,4550,-2593,4548,-2591,4543,-2591,4538,-2588,4560,-2588,4567,-2591,4584,-2607,4589,-2617,4589,-2622,4591,-2627,4591,-2629,4589,-2636,4589,-2639e" filled="t" fillcolor="#1E1A16" stroked="f">
                <v:path arrowok="t"/>
                <v:fill/>
              </v:shape>
              <v:shape style="position:absolute;left:4505;top:-2771;width:264;height:192" coordorigin="4505,-2771" coordsize="264,192" path="m4642,-2670l4622,-2660,4726,-2593,4754,-2593,4769,-2598,4642,-2670e" filled="t" fillcolor="#1E1A16" stroked="f">
                <v:path arrowok="t"/>
                <v:fill/>
              </v:shape>
              <v:shape style="position:absolute;left:4505;top:-2771;width:264;height:192" coordorigin="4505,-2771" coordsize="264,192" path="m4647,-2682l4613,-2682,4618,-2679,4620,-2677,4620,-2672,4618,-2670,4625,-2670,4647,-2682e" filled="t" fillcolor="#1E1A16" stroked="f">
                <v:path arrowok="t"/>
                <v:fill/>
              </v:shape>
              <v:shape style="position:absolute;left:4505;top:-2771;width:264;height:192" coordorigin="4505,-2771" coordsize="264,192" path="m4538,-2771l4526,-2771,4512,-2763,4505,-2756,4505,-2737,4507,-2732,4517,-2723,4522,-2720,4526,-2715,4534,-2713,4560,-2701,4567,-2699,4574,-2694,4574,-2691,4577,-2689,4579,-2689,4579,-2687,4589,-2679,4608,-2691,4589,-2701,4586,-2703,4584,-2703,4579,-2708,4574,-2711,4574,-2713,4572,-2713,4570,-2715,4570,-2718,4548,-2718,4546,-2720,4541,-2720,4526,-2727,4522,-2732,4517,-2735,4517,-2737,4514,-2739,4514,-2751,4524,-2761,4558,-2761,4555,-2763,4553,-2763,4550,-2766,4546,-2768,4541,-2768,4538,-2771e" filled="t" fillcolor="#1E1A16" stroked="f">
                <v:path arrowok="t"/>
                <v:fill/>
              </v:shape>
              <v:shape style="position:absolute;left:4505;top:-2771;width:264;height:192" coordorigin="4505,-2771" coordsize="264,192" path="m4558,-2761l4538,-2761,4541,-2759,4546,-2756,4550,-2751,4555,-2749,4558,-2744,4560,-2744,4560,-2723,4558,-2720,4555,-2720,4553,-2718,4570,-2718,4570,-2744,4567,-2749,4565,-2751,4565,-2754,4558,-2761e" filled="t" fillcolor="#1E1A16" stroked="f">
                <v:path arrowok="t"/>
                <v:fill/>
              </v:shape>
            </v:group>
            <v:group style="position:absolute;left:6355;top:-2636;width:307;height:259" coordorigin="6355,-2636" coordsize="307,259">
              <v:shape style="position:absolute;left:6355;top:-2636;width:307;height:259" coordorigin="6355,-2636" coordsize="307,259" path="m6514,-2495l6492,-2492,6557,-2389,6562,-2387,6569,-2384,6576,-2379,6583,-2379,6590,-2377,6598,-2377,6514,-2495e" filled="t" fillcolor="#1E1A16" stroked="f">
                <v:path arrowok="t"/>
                <v:fill/>
              </v:shape>
              <v:shape style="position:absolute;left:6355;top:-2636;width:307;height:259" coordorigin="6355,-2636" coordsize="307,259" path="m6410,-2456l6382,-2456,6389,-2454,6406,-2454,6410,-2456e" filled="t" fillcolor="#1E1A16" stroked="f">
                <v:path arrowok="t"/>
                <v:fill/>
              </v:shape>
              <v:shape style="position:absolute;left:6355;top:-2636;width:307;height:259" coordorigin="6355,-2636" coordsize="307,259" path="m6463,-2499l6372,-2499,6367,-2497,6358,-2487,6358,-2485,6355,-2480,6358,-2475,6358,-2473,6360,-2468,6365,-2466,6367,-2461,6377,-2456,6418,-2456,6425,-2459,6434,-2463,6389,-2463,6386,-2466,6382,-2466,6377,-2468,6374,-2471,6372,-2471,6367,-2475,6367,-2478,6365,-2480,6367,-2483,6367,-2485,6370,-2487,6372,-2487,6372,-2490,6379,-2490,6386,-2492,6420,-2497,6461,-2497,6463,-2499e" filled="t" fillcolor="#1E1A16" stroked="f">
                <v:path arrowok="t"/>
                <v:fill/>
              </v:shape>
              <v:shape style="position:absolute;left:6355;top:-2636;width:307;height:259" coordorigin="6355,-2636" coordsize="307,259" path="m6456,-2495l6439,-2495,6439,-2492,6442,-2490,6442,-2485,6439,-2483,6439,-2480,6434,-2475,6430,-2473,6427,-2471,6418,-2466,6408,-2466,6403,-2463,6434,-2463,6439,-2466,6442,-2468,6444,-2473,6449,-2475,6449,-2480,6454,-2490,6454,-2492,6456,-2495e" filled="t" fillcolor="#1E1A16" stroked="f">
                <v:path arrowok="t"/>
                <v:fill/>
              </v:shape>
              <v:shape style="position:absolute;left:6355;top:-2636;width:307;height:259" coordorigin="6355,-2636" coordsize="307,259" path="m6461,-2497l6434,-2497,6437,-2495,6458,-2495,6461,-2497e" filled="t" fillcolor="#1E1A16" stroked="f">
                <v:path arrowok="t"/>
                <v:fill/>
              </v:shape>
              <v:shape style="position:absolute;left:6355;top:-2636;width:307;height:259" coordorigin="6355,-2636" coordsize="307,259" path="m6626,-2540l6456,-2519,6456,-2516,6451,-2511,6449,-2511,6444,-2509,6437,-2509,6389,-2502,6382,-2502,6377,-2499,6485,-2499,6536,-2504,6487,-2504,6482,-2509,6482,-2511,6485,-2514,6485,-2516,6487,-2516,6490,-2519,6660,-2519,6650,-2528,6643,-2533,6634,-2538,6631,-2538,6626,-2540e" filled="t" fillcolor="#1E1A16" stroked="f">
                <v:path arrowok="t"/>
                <v:fill/>
              </v:shape>
              <v:shape style="position:absolute;left:6355;top:-2636;width:307;height:259" coordorigin="6355,-2636" coordsize="307,259" path="m6660,-2519l6490,-2519,6494,-2514,6497,-2514,6497,-2511,6494,-2509,6494,-2507,6492,-2504,6536,-2504,6662,-2516,6660,-2519e" filled="t" fillcolor="#1E1A16" stroked="f">
                <v:path arrowok="t"/>
                <v:fill/>
              </v:shape>
              <v:shape style="position:absolute;left:6355;top:-2636;width:307;height:259" coordorigin="6355,-2636" coordsize="307,259" path="m6444,-2636l6439,-2636,6425,-2629,6422,-2627,6418,-2617,6418,-2607,6420,-2603,6420,-2595,6425,-2591,6430,-2583,6434,-2579,6454,-2557,6458,-2550,6461,-2545,6463,-2543,6463,-2535,6470,-2526,6492,-2528,6480,-2545,6473,-2552,6470,-2557,6470,-2559,6468,-2562,6468,-2571,6470,-2571,6470,-2574,6473,-2576,6451,-2576,6444,-2583,6439,-2586,6437,-2593,6432,-2595,6430,-2598,6430,-2603,6427,-2605,6427,-2615,6430,-2617,6430,-2619,6434,-2624,6439,-2624,6442,-2627,6463,-2627,6458,-2631,6454,-2634,6449,-2634,6444,-2636e" filled="t" fillcolor="#1E1A16" stroked="f">
                <v:path arrowok="t"/>
                <v:fill/>
              </v:shape>
              <v:shape style="position:absolute;left:6355;top:-2636;width:307;height:259" coordorigin="6355,-2636" coordsize="307,259" path="m6463,-2627l6449,-2627,6451,-2624,6454,-2624,6461,-2617,6466,-2607,6468,-2605,6468,-2588,6466,-2586,6466,-2583,6458,-2576,6473,-2576,6475,-2581,6475,-2583,6478,-2586,6478,-2607,6475,-2612,6473,-2615,6473,-2617,6470,-2622,6468,-2624,6463,-2627e" filled="t" fillcolor="#1E1A16" stroked="f">
                <v:path arrowok="t"/>
                <v:fill/>
              </v:shape>
            </v:group>
            <v:group style="position:absolute;left:7522;top:-2293;width:300;height:240" coordorigin="7522,-2293" coordsize="300,240">
              <v:shape style="position:absolute;left:7522;top:-2293;width:300;height:240" coordorigin="7522,-2293" coordsize="300,240" path="m7598,-2055l7579,-2055,7584,-2053,7594,-2053,7598,-2055e" filled="t" fillcolor="#1E1A16" stroked="f">
                <v:path arrowok="t"/>
                <v:fill/>
              </v:shape>
              <v:shape style="position:absolute;left:7522;top:-2293;width:300;height:240" coordorigin="7522,-2293" coordsize="300,240" path="m7774,-2293l7757,-2293,7738,-2288,7735,-2288,7733,-2286,7620,-2154,7622,-2151,7622,-2147,7620,-2144,7618,-2139,7613,-2135,7582,-2096,7579,-2091,7574,-2087,7572,-2082,7570,-2079,7570,-2075,7567,-2072,7567,-2070,7570,-2065,7570,-2063,7572,-2058,7577,-2055,7606,-2055,7610,-2060,7615,-2063,7582,-2063,7582,-2065,7579,-2067,7579,-2070,7577,-2070,7577,-2072,7579,-2075,7579,-2077,7582,-2082,7586,-2087,7610,-2113,7613,-2118,7615,-2120,7620,-2123,7622,-2125,7640,-2125,7639,-2127,7639,-2130,7637,-2132,7637,-2142,7654,-2159,7660,-2166,7646,-2166,7644,-2168,7644,-2175,7646,-2175,7649,-2178,7671,-2178,7774,-2293e" filled="t" fillcolor="#1E1A16" stroked="f">
                <v:path arrowok="t"/>
                <v:fill/>
              </v:shape>
              <v:shape style="position:absolute;left:7522;top:-2293;width:300;height:240" coordorigin="7522,-2293" coordsize="300,240" path="m7640,-2125l7630,-2125,7630,-2123,7632,-2120,7632,-2118,7634,-2115,7634,-2108,7632,-2103,7632,-2099,7630,-2096,7622,-2082,7613,-2072,7608,-2070,7606,-2067,7601,-2065,7596,-2065,7594,-2063,7615,-2063,7627,-2075,7630,-2079,7634,-2084,7644,-2103,7644,-2118,7640,-2125e" filled="t" fillcolor="#1E1A16" stroked="f">
                <v:path arrowok="t"/>
                <v:fill/>
              </v:shape>
              <v:shape style="position:absolute;left:7522;top:-2293;width:300;height:240" coordorigin="7522,-2293" coordsize="300,240" path="m7678,-2178l7663,-2159,7783,-2127,7788,-2130,7802,-2135,7807,-2137,7822,-2147,7678,-2178e" filled="t" fillcolor="#1E1A16" stroked="f">
                <v:path arrowok="t"/>
                <v:fill/>
              </v:shape>
              <v:shape style="position:absolute;left:7522;top:-2293;width:300;height:240" coordorigin="7522,-2293" coordsize="300,240" path="m7671,-2178l7654,-2178,7654,-2175,7656,-2173,7656,-2168,7654,-2168,7651,-2166,7660,-2166,7671,-2178e" filled="t" fillcolor="#1E1A16" stroked="f">
                <v:path arrowok="t"/>
                <v:fill/>
              </v:shape>
              <v:shape style="position:absolute;left:7522;top:-2293;width:300;height:240" coordorigin="7522,-2293" coordsize="300,240" path="m7567,-2238l7541,-2238,7536,-2235,7526,-2226,7522,-2216,7522,-2211,7531,-2192,7541,-2187,7548,-2185,7555,-2185,7562,-2183,7591,-2180,7601,-2180,7606,-2178,7608,-2175,7610,-2175,7613,-2173,7625,-2171,7639,-2185,7620,-2190,7615,-2190,7613,-2192,7562,-2192,7555,-2195,7550,-2195,7548,-2197,7543,-2197,7534,-2207,7534,-2221,7541,-2228,7543,-2228,7548,-2231,7582,-2231,7579,-2233,7574,-2235,7572,-2235,7567,-2238e" filled="t" fillcolor="#1E1A16" stroked="f">
                <v:path arrowok="t"/>
                <v:fill/>
              </v:shape>
              <v:shape style="position:absolute;left:7522;top:-2293;width:300;height:240" coordorigin="7522,-2293" coordsize="300,240" path="m7582,-2231l7555,-2231,7562,-2228,7567,-2226,7570,-2226,7574,-2221,7577,-2221,7579,-2219,7579,-2216,7582,-2214,7582,-2211,7584,-2207,7584,-2199,7579,-2195,7577,-2195,7574,-2192,7603,-2192,7598,-2197,7596,-2197,7596,-2199,7594,-2202,7594,-2207,7591,-2209,7591,-2216,7589,-2219,7589,-2221,7586,-2226,7582,-2231e" filled="t" fillcolor="#1E1A16" stroked="f">
                <v:path arrowok="t"/>
                <v:fill/>
              </v:shape>
              <v:shape style="position:absolute;left:7522;top:-2293;width:300;height:240" coordorigin="7522,-2293" coordsize="300,240" path="m7560,-2240l7548,-2240,7546,-2238,7565,-2238,7560,-2240e" filled="t" fillcolor="#1E1A16" stroked="f">
                <v:path arrowok="t"/>
                <v:fill/>
              </v:shape>
            </v:group>
            <v:group style="position:absolute;left:6182;top:-3936;width:2;height:2" coordorigin="6182,-3936" coordsize="2,2">
              <v:shape style="position:absolute;left:6182;top:-3936;width:2;height:2" coordorigin="6182,-3936" coordsize="0,2" path="m6182,-3936l6182,-3933e" filled="f" stroked="t" strokeweight="0pt" strokecolor="#1E1A16">
                <v:path arrowok="t"/>
              </v:shape>
            </v:group>
            <v:group style="position:absolute;left:6182;top:-4035;width:998;height:101" coordorigin="6182,-4035" coordsize="998,101">
              <v:shape style="position:absolute;left:6182;top:-4035;width:998;height:101" coordorigin="6182,-4035" coordsize="998,101" path="m6182,-3935l6182,-4035,7181,-4035e" filled="f" stroked="t" strokeweight=".12pt" strokecolor="#23201C">
                <v:path arrowok="t"/>
              </v:shape>
            </v:group>
            <v:group style="position:absolute;left:7090;top:-4081;width:91;height:91" coordorigin="7090,-4081" coordsize="91,91">
              <v:shape style="position:absolute;left:7090;top:-4081;width:91;height:91" coordorigin="7090,-4081" coordsize="91,91" path="m7090,-4081l7090,-3990,7181,-4035,7090,-4081e" filled="t" fillcolor="#1E1A16" stroked="f">
                <v:path arrowok="t"/>
                <v:fill/>
              </v:shape>
            </v:group>
            <v:group style="position:absolute;left:6929;top:-3908;width:890;height:132" coordorigin="6929,-3908" coordsize="890,132">
              <v:shape style="position:absolute;left:6929;top:-3908;width:890;height:132" coordorigin="6929,-3908" coordsize="890,132" path="m6929,-3908l6929,-3841,7819,-3841,7819,-3776e" filled="f" stroked="t" strokeweight=".12pt" strokecolor="#23201C">
                <v:path arrowok="t"/>
              </v:shape>
            </v:group>
            <v:group style="position:absolute;left:7774;top:-3781;width:91;height:91" coordorigin="7774,-3781" coordsize="91,91">
              <v:shape style="position:absolute;left:7774;top:-3781;width:91;height:91" coordorigin="7774,-3781" coordsize="91,91" path="m7865,-3781l7774,-3781,7819,-3690,7865,-3781e" filled="t" fillcolor="#1E1A16" stroked="f">
                <v:path arrowok="t"/>
                <v:fill/>
              </v:shape>
            </v:group>
            <v:group style="position:absolute;left:6182;top:-3908;width:1490;height:38" coordorigin="6182,-3908" coordsize="1490,38">
              <v:shape style="position:absolute;left:6182;top:-3908;width:1490;height:38" coordorigin="6182,-3908" coordsize="1490,38" path="m6182,-3870l6929,-3870,6929,-3908,7673,-3908e" filled="f" stroked="t" strokeweight=".12pt" strokecolor="#23201C">
                <v:path arrowok="t"/>
              </v:shape>
            </v:group>
            <v:group style="position:absolute;left:7584;top:-3951;width:89;height:89" coordorigin="7584,-3951" coordsize="89,89">
              <v:shape style="position:absolute;left:7584;top:-3951;width:89;height:89" coordorigin="7584,-3951" coordsize="89,89" path="m7584,-3951l7584,-3863,7673,-3908,7584,-3951e" filled="t" fillcolor="#1E1A16" stroked="f">
                <v:path arrowok="t"/>
                <v:fill/>
              </v:shape>
            </v:group>
            <v:group style="position:absolute;left:5832;top:-3935;width:701;height:132" coordorigin="5832,-3935" coordsize="701,132">
              <v:shape style="position:absolute;left:5832;top:-3935;width:701;height:132" coordorigin="5832,-3935" coordsize="701,132" path="m5832,-3935l6182,-3935,6182,-3803,6533,-3803e" filled="f" stroked="t" strokeweight=".12pt" strokecolor="#23201C">
                <v:path arrowok="t"/>
              </v:shape>
            </v:group>
            <v:group style="position:absolute;left:6444;top:-3848;width:89;height:91" coordorigin="6444,-3848" coordsize="89,91">
              <v:shape style="position:absolute;left:6444;top:-3848;width:89;height:91" coordorigin="6444,-3848" coordsize="89,91" path="m6444,-3848l6444,-3757,6533,-3803,6444,-3848e" filled="t" fillcolor="#1E1A16" stroked="f">
                <v:path arrowok="t"/>
                <v:fill/>
              </v:shape>
            </v:group>
            <v:group style="position:absolute;left:5578;top:-4230;width:2081;height:101" coordorigin="5578,-4230" coordsize="2081,101">
              <v:shape style="position:absolute;left:5578;top:-4230;width:2081;height:101" coordorigin="5578,-4230" coordsize="2081,101" path="m5578,-4230l6619,-4230,6619,-4129,7658,-4129e" filled="f" stroked="t" strokeweight=".12pt" strokecolor="#23201C">
                <v:path arrowok="t"/>
              </v:shape>
            </v:group>
            <v:group style="position:absolute;left:7570;top:-4175;width:89;height:89" coordorigin="7570,-4175" coordsize="89,89">
              <v:shape style="position:absolute;left:7570;top:-4175;width:89;height:89" coordorigin="7570,-4175" coordsize="89,89" path="m7570,-4175l7570,-4086,7658,-4129,7570,-4175e" filled="t" fillcolor="#1E1A16" stroked="f">
                <v:path arrowok="t"/>
                <v:fill/>
              </v:shape>
            </v:group>
            <v:group style="position:absolute;left:5030;top:-4230;width:547;height:295" coordorigin="5030,-4230" coordsize="547,295">
              <v:shape style="position:absolute;left:5030;top:-4230;width:547;height:295" coordorigin="5030,-4230" coordsize="547,295" path="m5030,-3935l5030,-4230,5578,-4230e" filled="f" stroked="t" strokeweight=".12pt" strokecolor="#1E1A16">
                <v:path arrowok="t"/>
              </v:shape>
            </v:group>
            <v:group style="position:absolute;left:4229;top:-3935;width:1603;height:168" coordorigin="4229,-3935" coordsize="1603,168">
              <v:shape style="position:absolute;left:4229;top:-3935;width:1603;height:168" coordorigin="4229,-3935" coordsize="1603,168" path="m4229,-3767l5030,-3767,5030,-3935,5832,-3935e" filled="f" stroked="t" strokeweight=".12pt" strokecolor="#1E1A16">
                <v:path arrowok="t"/>
              </v:shape>
            </v:group>
            <v:group style="position:absolute;left:4922;top:-4057;width:38;height:70" coordorigin="4922,-4057" coordsize="38,70">
              <v:shape style="position:absolute;left:4922;top:-4057;width:38;height:70" coordorigin="4922,-4057" coordsize="38,70" path="m4956,-4057l4930,-4057,4932,-4055,4937,-4055,4939,-4052,4944,-4050,4946,-4047,4946,-4045,4949,-4040,4949,-4033,4946,-4031,4944,-4026,4939,-4021,4932,-4016,4930,-4011,4927,-4009,4925,-4004,4922,-4002,4922,-3987,4934,-3987,4934,-3995,4937,-3997,4937,-4002,4951,-4016,4954,-4021,4961,-4028,4961,-4050,4956,-4055,4956,-4057e" filled="t" fillcolor="#1E1A16" stroked="f">
                <v:path arrowok="t"/>
                <v:fill/>
              </v:shape>
            </v:group>
            <v:group style="position:absolute;left:4896;top:-4059;width:60;height:24" coordorigin="4896,-4059" coordsize="60,24">
              <v:shape style="position:absolute;left:4896;top:-4059;width:60;height:24" coordorigin="4896,-4059" coordsize="60,24" path="m4954,-4059l4906,-4059,4903,-4057,4903,-4055,4898,-4050,4896,-4043,4896,-4038,4908,-4035,4910,-4040,4910,-4045,4920,-4055,4925,-4055,4930,-4057,4956,-4057,4954,-4059e" filled="t" fillcolor="#1E1A16" stroked="f">
                <v:path arrowok="t"/>
                <v:fill/>
              </v:shape>
            </v:group>
            <v:group style="position:absolute;left:4908;top:-4064;width:43;height:5" coordorigin="4908,-4064" coordsize="43,5">
              <v:shape style="position:absolute;left:4908;top:-4064;width:43;height:5" coordorigin="4908,-4064" coordsize="43,5" path="m4946,-4064l4913,-4064,4908,-4059,4951,-4059,4946,-4064e" filled="t" fillcolor="#1E1A16" stroked="f">
                <v:path arrowok="t"/>
                <v:fill/>
              </v:shape>
            </v:group>
            <v:group style="position:absolute;left:4915;top:-4067;width:24;height:2" coordorigin="4915,-4067" coordsize="24,2">
              <v:shape style="position:absolute;left:4915;top:-4067;width:24;height:2" coordorigin="4915,-4067" coordsize="24,2" path="m4937,-4067l4922,-4067,4915,-4064,4939,-4064,4937,-4067e" filled="t" fillcolor="#1E1A16" stroked="f">
                <v:path arrowok="t"/>
                <v:fill/>
              </v:shape>
            </v:group>
            <v:group style="position:absolute;left:4922;top:-3975;width:14;height:14" coordorigin="4922,-3975" coordsize="14,14">
              <v:shape style="position:absolute;left:4922;top:-3975;width:14;height:14" coordorigin="4922,-3975" coordsize="14,14" path="m4922,-3968l4937,-3968e" filled="f" stroked="t" strokeweight=".82pt" strokecolor="#1E1A16">
                <v:path arrowok="t"/>
              </v:shape>
            </v:group>
            <v:group style="position:absolute;left:6074;top:-4064;width:41;height:70" coordorigin="6074,-4064" coordsize="41,70">
              <v:shape style="position:absolute;left:6074;top:-4064;width:41;height:70" coordorigin="6074,-4064" coordsize="41,70" path="m6108,-4064l6086,-4064,6089,-4062,6094,-4062,6096,-4059,6098,-4055,6101,-4052,6101,-4043,6098,-4038,6096,-4035,6091,-4028,6086,-4023,6082,-4021,6077,-4011,6077,-4007,6074,-4002,6074,-3995,6086,-3995,6086,-4002,6089,-4007,6089,-4009,6091,-4011,6094,-4016,6098,-4021,6103,-4023,6106,-4028,6108,-4031,6110,-4035,6113,-4038,6113,-4043,6115,-4047,6115,-4050,6113,-4052,6113,-4057,6108,-4062,6108,-4064e" filled="t" fillcolor="#1E1A16" stroked="f">
                <v:path arrowok="t"/>
                <v:fill/>
              </v:shape>
            </v:group>
            <v:group style="position:absolute;left:6048;top:-4069;width:60;height:26" coordorigin="6048,-4069" coordsize="60,26">
              <v:shape style="position:absolute;left:6048;top:-4069;width:60;height:26" coordorigin="6048,-4069" coordsize="60,26" path="m6103,-4069l6060,-4069,6058,-4067,6058,-4064,6053,-4059,6053,-4057,6050,-4052,6048,-4045,6062,-4043,6062,-4047,6067,-4057,6067,-4059,6072,-4062,6074,-4064,6108,-4064,6103,-4069e" filled="t" fillcolor="#1E1A16" stroked="f">
                <v:path arrowok="t"/>
                <v:fill/>
              </v:shape>
            </v:group>
            <v:group style="position:absolute;left:6062;top:-4074;width:38;height:5" coordorigin="6062,-4074" coordsize="38,5">
              <v:shape style="position:absolute;left:6062;top:-4074;width:38;height:5" coordorigin="6062,-4074" coordsize="38,5" path="m6094,-4074l6070,-4074,6067,-4071,6062,-4069,6101,-4069,6098,-4071,6094,-4074e" filled="t" fillcolor="#1E1A16" stroked="f">
                <v:path arrowok="t"/>
                <v:fill/>
              </v:shape>
            </v:group>
            <v:group style="position:absolute;left:6074;top:-3985;width:14;height:14" coordorigin="6074,-3985" coordsize="14,14">
              <v:shape style="position:absolute;left:6074;top:-3985;width:14;height:14" coordorigin="6074,-3985" coordsize="14,14" path="m6074,-3978l6089,-3978e" filled="f" stroked="t" strokeweight=".82pt" strokecolor="#1E1A16">
                <v:path arrowok="t"/>
              </v:shape>
            </v:group>
            <v:group style="position:absolute;left:6814;top:-3975;width:38;height:70" coordorigin="6814,-3975" coordsize="38,70">
              <v:shape style="position:absolute;left:6814;top:-3975;width:38;height:70" coordorigin="6814,-3975" coordsize="38,70" path="m6845,-3975l6823,-3975,6828,-3973,6830,-3973,6838,-3966,6838,-3963,6840,-3959,6840,-3951,6838,-3949,6835,-3944,6830,-3939,6823,-3935,6821,-3932,6816,-3923,6814,-3920,6814,-3906,6826,-3906,6826,-3918,6830,-3923,6833,-3927,6838,-3932,6842,-3935,6845,-3939,6852,-3947,6852,-3966,6850,-3968,6850,-3971,6845,-3975e" filled="t" fillcolor="#1E1A16" stroked="f">
                <v:path arrowok="t"/>
                <v:fill/>
              </v:shape>
            </v:group>
            <v:group style="position:absolute;left:6787;top:-3983;width:58;height:29" coordorigin="6787,-3983" coordsize="58,29">
              <v:shape style="position:absolute;left:6787;top:-3983;width:58;height:29" coordorigin="6787,-3983" coordsize="58,29" path="m6835,-3983l6804,-3983,6802,-3980,6799,-3980,6794,-3975,6794,-3973,6790,-3968,6787,-3963,6787,-3956,6799,-3954,6802,-3959,6802,-3963,6804,-3968,6809,-3973,6814,-3973,6816,-3975,6845,-3975,6845,-3978,6842,-3978,6840,-3980,6835,-3983e" filled="t" fillcolor="#1E1A16" stroked="f">
                <v:path arrowok="t"/>
                <v:fill/>
              </v:shape>
            </v:group>
            <v:group style="position:absolute;left:6806;top:-3985;width:26;height:2" coordorigin="6806,-3985" coordsize="26,2">
              <v:shape style="position:absolute;left:6806;top:-3985;width:26;height:2" coordorigin="6806,-3985" coordsize="26,2" path="m6830,-3985l6814,-3985,6806,-3983,6833,-3983,6830,-3985e" filled="t" fillcolor="#1E1A16" stroked="f">
                <v:path arrowok="t"/>
                <v:fill/>
              </v:shape>
            </v:group>
            <v:group style="position:absolute;left:6814;top:-3896;width:14;height:14" coordorigin="6814,-3896" coordsize="14,14">
              <v:shape style="position:absolute;left:6814;top:-3896;width:14;height:14" coordorigin="6814,-3896" coordsize="14,14" path="m6814,-3889l6828,-3889e" filled="f" stroked="t" strokeweight=".82pt" strokecolor="#1E1A16">
                <v:path arrowok="t"/>
              </v:shape>
            </v:group>
            <v:group style="position:absolute;left:4958;top:-4208;width:178;height:130" coordorigin="4958,-4208" coordsize="178,130">
              <v:shape style="position:absolute;left:4958;top:-4208;width:178;height:130" coordorigin="4958,-4208" coordsize="178,130" path="m5119,-4201l5107,-4201,5009,-4139,5009,-4134,5004,-4129,4999,-4127,4973,-4110,4966,-4105,4961,-4100,4961,-4098,4958,-4095,4958,-4086,4961,-4083,4963,-4083,4968,-4079,4982,-4079,4985,-4081,4990,-4081,4992,-4083,4997,-4086,4968,-4086,4966,-4088,4966,-4091,4963,-4091,4966,-4093,4966,-4095,4973,-4103,4994,-4115,4997,-4117,4999,-4117,5002,-4119,5016,-4119,5016,-4124,5021,-4129,5023,-4129,5026,-4131,5028,-4131,5033,-4134,5041,-4139,5030,-4139,5028,-4141,5028,-4146,5030,-4148,5057,-4148,5136,-4196,5131,-4199,5126,-4199,5119,-4201e" filled="t" fillcolor="#1E1A16" stroked="f">
                <v:path arrowok="t"/>
                <v:fill/>
              </v:shape>
              <v:shape style="position:absolute;left:4958;top:-4208;width:178;height:130" coordorigin="4958,-4208" coordsize="178,130" path="m5016,-4119l5006,-4119,5009,-4117,5009,-4105,5006,-4103,5004,-4098,4999,-4093,4992,-4091,4987,-4086,4999,-4086,5014,-4100,5014,-4105,5016,-4107,5016,-4119e" filled="t" fillcolor="#1E1A16" stroked="f">
                <v:path arrowok="t"/>
                <v:fill/>
              </v:shape>
              <v:shape style="position:absolute;left:4958;top:-4208;width:178;height:130" coordorigin="4958,-4208" coordsize="178,130" path="m5122,-4088l5112,-4088,5117,-4086,5122,-4088e" filled="t" fillcolor="#1E1A16" stroked="f">
                <v:path arrowok="t"/>
                <v:fill/>
              </v:shape>
              <v:shape style="position:absolute;left:4958;top:-4208;width:178;height:130" coordorigin="4958,-4208" coordsize="178,130" path="m5052,-4141l5038,-4134,5107,-4088,5126,-4088,5131,-4091,5136,-4091,5052,-4141e" filled="t" fillcolor="#1E1A16" stroked="f">
                <v:path arrowok="t"/>
                <v:fill/>
              </v:shape>
              <v:shape style="position:absolute;left:4958;top:-4208;width:178;height:130" coordorigin="4958,-4208" coordsize="178,130" path="m5057,-4148l5033,-4148,5035,-4146,5035,-4141,5033,-4139,5041,-4139,5057,-4148e" filled="t" fillcolor="#1E1A16" stroked="f">
                <v:path arrowok="t"/>
                <v:fill/>
              </v:shape>
              <v:shape style="position:absolute;left:4958;top:-4208;width:178;height:130" coordorigin="4958,-4208" coordsize="178,130" path="m4980,-4208l4973,-4208,4968,-4206,4966,-4206,4958,-4199,4958,-4184,4966,-4177,4970,-4175,4973,-4172,5002,-4158,5009,-4151,5016,-4148,5028,-4155,5016,-4163,5011,-4163,5009,-4165,5004,-4167,5004,-4172,4990,-4172,4985,-4175,4980,-4175,4975,-4177,4966,-4187,4966,-4189,4963,-4191,4966,-4194,4966,-4196,4970,-4201,4994,-4201,4980,-4208e" filled="t" fillcolor="#1E1A16" stroked="f">
                <v:path arrowok="t"/>
                <v:fill/>
              </v:shape>
              <v:shape style="position:absolute;left:4958;top:-4208;width:178;height:130" coordorigin="4958,-4208" coordsize="178,130" path="m4994,-4201l4982,-4201,4987,-4199,4992,-4194,4994,-4189,4997,-4187,4997,-4179,4994,-4177,4994,-4175,4992,-4172,5002,-4172,5002,-4182,5004,-4184,5002,-4189,5002,-4194,4994,-4201e" filled="t" fillcolor="#1E1A16" stroked="f">
                <v:path arrowok="t"/>
                <v:fill/>
              </v:shape>
            </v:group>
            <v:group style="position:absolute;left:6211;top:-4117;width:209;height:175" coordorigin="6211,-4117" coordsize="209,175">
              <v:shape style="position:absolute;left:6211;top:-4117;width:209;height:175" coordorigin="6211,-4117" coordsize="209,175" path="m6317,-4021l6302,-4021,6348,-3949,6350,-3949,6365,-3942,6374,-3942,6317,-4021e" filled="t" fillcolor="#1E1A16" stroked="f">
                <v:path arrowok="t"/>
                <v:fill/>
              </v:shape>
              <v:shape style="position:absolute;left:6211;top:-4117;width:209;height:175" coordorigin="6211,-4117" coordsize="209,175" path="m6252,-3997l6226,-3997,6230,-3995,6250,-3995,6252,-3997e" filled="t" fillcolor="#1E1A16" stroked="f">
                <v:path arrowok="t"/>
                <v:fill/>
              </v:shape>
              <v:shape style="position:absolute;left:6211;top:-4117;width:209;height:175" coordorigin="6211,-4117" coordsize="209,175" path="m6394,-4052l6278,-4038,6278,-4035,6276,-4033,6274,-4033,6271,-4031,6266,-4031,6233,-4026,6226,-4026,6218,-4023,6214,-4019,6214,-4016,6211,-4014,6211,-4009,6214,-4007,6214,-4004,6221,-3997,6257,-3997,6259,-3999,6238,-3999,6233,-4002,6228,-4002,6226,-4004,6223,-4004,6218,-4009,6218,-4014,6223,-4019,6230,-4019,6254,-4023,6293,-4023,6298,-4026,6328,-4028,6300,-4028,6298,-4031,6298,-4035,6300,-4038,6418,-4038,6410,-4045,6406,-4047,6398,-4050,6396,-4050,6394,-4052e" filled="t" fillcolor="#1E1A16" stroked="f">
                <v:path arrowok="t"/>
                <v:fill/>
              </v:shape>
              <v:shape style="position:absolute;left:6211;top:-4117;width:209;height:175" coordorigin="6211,-4117" coordsize="209,175" path="m6281,-4023l6264,-4023,6269,-4019,6269,-4014,6262,-4007,6257,-4004,6250,-4002,6242,-4002,6238,-3999,6264,-3999,6274,-4009,6274,-4011,6276,-4016,6276,-4019,6281,-4023e" filled="t" fillcolor="#1E1A16" stroked="f">
                <v:path arrowok="t"/>
                <v:fill/>
              </v:shape>
              <v:shape style="position:absolute;left:6211;top:-4117;width:209;height:175" coordorigin="6211,-4117" coordsize="209,175" path="m6418,-4038l6302,-4038,6302,-4035,6305,-4035,6305,-4028,6328,-4028,6420,-4035,6418,-4038e" filled="t" fillcolor="#1E1A16" stroked="f">
                <v:path arrowok="t"/>
                <v:fill/>
              </v:shape>
              <v:shape style="position:absolute;left:6211;top:-4117;width:209;height:175" coordorigin="6211,-4117" coordsize="209,175" path="m6274,-4117l6266,-4117,6264,-4115,6262,-4115,6252,-4105,6252,-4098,6254,-4093,6254,-4091,6257,-4086,6264,-4079,6276,-4064,6281,-4059,6283,-4055,6283,-4050,6288,-4043,6302,-4045,6295,-4057,6293,-4057,6293,-4059,6288,-4064,6288,-4076,6276,-4076,6276,-4079,6271,-4079,6269,-4083,6264,-4088,6262,-4093,6259,-4095,6259,-4105,6262,-4105,6262,-4107,6264,-4110,6286,-4110,6283,-4112,6274,-4117e" filled="t" fillcolor="#1E1A16" stroked="f">
                <v:path arrowok="t"/>
                <v:fill/>
              </v:shape>
              <v:shape style="position:absolute;left:6211;top:-4117;width:209;height:175" coordorigin="6211,-4117" coordsize="209,175" path="m6286,-4110l6276,-4110,6283,-4103,6288,-4093,6288,-4086,6286,-4083,6286,-4081,6283,-4079,6281,-4079,6278,-4076,6288,-4076,6290,-4079,6290,-4081,6293,-4081,6293,-4100,6290,-4105,6286,-4110e" filled="t" fillcolor="#1E1A16" stroked="f">
                <v:path arrowok="t"/>
                <v:fill/>
              </v:shape>
            </v:group>
            <v:group style="position:absolute;left:7001;top:-3884;width:202;height:161" coordorigin="7001,-3884" coordsize="202,161">
              <v:shape style="position:absolute;left:7001;top:-3884;width:202;height:161" coordorigin="7001,-3884" coordsize="202,161" path="m7056,-3726l7037,-3726,7039,-3723,7054,-3723,7056,-3726e" filled="t" fillcolor="#1E1A16" stroked="f">
                <v:path arrowok="t"/>
                <v:fill/>
              </v:shape>
              <v:shape style="position:absolute;left:7001;top:-3884;width:202;height:161" coordorigin="7001,-3884" coordsize="202,161" path="m7171,-3884l7152,-3884,7147,-3882,7145,-3882,7142,-3879,7068,-3791,7068,-3783,7066,-3781,7063,-3776,7042,-3752,7037,-3745,7032,-3740,7032,-3728,7034,-3726,7058,-3726,7063,-3728,7042,-3728,7042,-3731,7039,-3731,7039,-3738,7042,-3743,7044,-3745,7058,-3764,7063,-3769,7066,-3769,7068,-3771,7081,-3771,7080,-3774,7078,-3776,7078,-3783,7082,-3788,7085,-3788,7087,-3791,7090,-3795,7092,-3798,7085,-3798,7082,-3800,7082,-3805,7085,-3805,7085,-3807,7101,-3807,7171,-3884e" filled="t" fillcolor="#1E1A16" stroked="f">
                <v:path arrowok="t"/>
                <v:fill/>
              </v:shape>
              <v:shape style="position:absolute;left:7001;top:-3884;width:202;height:161" coordorigin="7001,-3884" coordsize="202,161" path="m7081,-3771l7073,-3771,7073,-3769,7075,-3767,7075,-3757,7073,-3752,7070,-3745,7058,-3733,7056,-3733,7054,-3731,7051,-3731,7049,-3728,7063,-3728,7070,-3735,7073,-3740,7075,-3743,7078,-3747,7080,-3750,7082,-3755,7082,-3769,7081,-3771e" filled="t" fillcolor="#1E1A16" stroked="f">
                <v:path arrowok="t"/>
                <v:fill/>
              </v:shape>
              <v:shape style="position:absolute;left:7001;top:-3884;width:202;height:161" coordorigin="7001,-3884" coordsize="202,161" path="m7106,-3807l7094,-3795,7176,-3774,7181,-3774,7186,-3776,7190,-3776,7193,-3781,7202,-3786,7106,-3807e" filled="t" fillcolor="#1E1A16" stroked="f">
                <v:path arrowok="t"/>
                <v:fill/>
              </v:shape>
              <v:shape style="position:absolute;left:7001;top:-3884;width:202;height:161" coordorigin="7001,-3884" coordsize="202,161" path="m7101,-3807l7090,-3807,7090,-3800,7087,-3798,7092,-3798,7101,-3807e" filled="t" fillcolor="#1E1A16" stroked="f">
                <v:path arrowok="t"/>
                <v:fill/>
              </v:shape>
              <v:shape style="position:absolute;left:7001;top:-3884;width:202;height:161" coordorigin="7001,-3884" coordsize="202,161" path="m7066,-3815l7013,-3815,7018,-3812,7022,-3812,7027,-3810,7049,-3807,7056,-3807,7061,-3805,7063,-3803,7070,-3803,7080,-3812,7066,-3815e" filled="t" fillcolor="#1E1A16" stroked="f">
                <v:path arrowok="t"/>
                <v:fill/>
              </v:shape>
              <v:shape style="position:absolute;left:7001;top:-3884;width:202;height:161" coordorigin="7001,-3884" coordsize="202,161" path="m7030,-3848l7013,-3848,7001,-3836,7001,-3827,7003,-3822,7006,-3819,7006,-3817,7010,-3815,7063,-3815,7061,-3817,7022,-3817,7013,-3822,7010,-3822,7010,-3824,7008,-3827,7008,-3836,7013,-3841,7042,-3841,7039,-3843,7030,-3848e" filled="t" fillcolor="#1E1A16" stroked="f">
                <v:path arrowok="t"/>
                <v:fill/>
              </v:shape>
              <v:shape style="position:absolute;left:7001;top:-3884;width:202;height:161" coordorigin="7001,-3884" coordsize="202,161" path="m7042,-3841l7030,-3841,7034,-3839,7037,-3836,7039,-3831,7042,-3829,7042,-3822,7037,-3817,7054,-3817,7049,-3822,7049,-3827,7042,-3841e" filled="t" fillcolor="#1E1A16" stroked="f">
                <v:path arrowok="t"/>
                <v:fill/>
              </v:shape>
            </v:group>
            <v:group style="position:absolute;left:6199;top:-5095;width:2;height:2" coordorigin="6199,-5095" coordsize="2,2">
              <v:shape style="position:absolute;left:6199;top:-5095;width:2;height:2" coordorigin="6199,-5095" coordsize="0,2" path="m6199,-5095l6199,-5093e" filled="f" stroked="t" strokeweight="0pt" strokecolor="#1E1A16">
                <v:path arrowok="t"/>
              </v:shape>
            </v:group>
            <v:group style="position:absolute;left:6199;top:-5163;width:679;height:70" coordorigin="6199,-5163" coordsize="679,70">
              <v:shape style="position:absolute;left:6199;top:-5163;width:679;height:70" coordorigin="6199,-5163" coordsize="679,70" path="m6199,-5094l6199,-5163,6878,-5163e" filled="f" stroked="t" strokeweight=".12pt" strokecolor="#23201C">
                <v:path arrowok="t"/>
              </v:shape>
            </v:group>
            <v:group style="position:absolute;left:6787;top:-5207;width:91;height:89" coordorigin="6787,-5207" coordsize="91,89">
              <v:shape style="position:absolute;left:6787;top:-5207;width:91;height:89" coordorigin="6787,-5207" coordsize="91,89" path="m6787,-5207l6787,-5118,6878,-5163,6787,-5207e" filled="t" fillcolor="#1E1A16" stroked="f">
                <v:path arrowok="t"/>
                <v:fill/>
              </v:shape>
            </v:group>
            <v:group style="position:absolute;left:6706;top:-5077;width:605;height:91" coordorigin="6706,-5077" coordsize="605,91">
              <v:shape style="position:absolute;left:6706;top:-5077;width:605;height:91" coordorigin="6706,-5077" coordsize="605,91" path="m6706,-5077l6706,-5031,7310,-5031,7310,-4986e" filled="f" stroked="t" strokeweight=".12pt" strokecolor="#23201C">
                <v:path arrowok="t"/>
              </v:shape>
            </v:group>
            <v:group style="position:absolute;left:7265;top:-4991;width:91;height:89" coordorigin="7265,-4991" coordsize="91,89">
              <v:shape style="position:absolute;left:7265;top:-4991;width:91;height:89" coordorigin="7265,-4991" coordsize="91,89" path="m7356,-4991l7265,-4991,7310,-4902,7356,-4991e" filled="t" fillcolor="#1E1A16" stroked="f">
                <v:path arrowok="t"/>
                <v:fill/>
              </v:shape>
            </v:group>
            <v:group style="position:absolute;left:6199;top:-5077;width:1013;height:26" coordorigin="6199,-5077" coordsize="1013,26">
              <v:shape style="position:absolute;left:6199;top:-5077;width:1013;height:26" coordorigin="6199,-5077" coordsize="1013,26" path="m6199,-5051l6706,-5051,6706,-5077,7212,-5077e" filled="f" stroked="t" strokeweight=".12pt" strokecolor="#23201C">
                <v:path arrowok="t"/>
              </v:shape>
            </v:group>
            <v:group style="position:absolute;left:7121;top:-5120;width:91;height:89" coordorigin="7121,-5120" coordsize="91,89">
              <v:shape style="position:absolute;left:7121;top:-5120;width:91;height:89" coordorigin="7121,-5120" coordsize="91,89" path="m7121,-5120l7121,-5031,7212,-5077,7121,-5120e" filled="t" fillcolor="#1E1A16" stroked="f">
                <v:path arrowok="t"/>
                <v:fill/>
              </v:shape>
            </v:group>
            <v:group style="position:absolute;left:5962;top:-5094;width:478;height:89" coordorigin="5962,-5094" coordsize="478,89">
              <v:shape style="position:absolute;left:5962;top:-5094;width:478;height:89" coordorigin="5962,-5094" coordsize="478,89" path="m5962,-5094l6199,-5094,6199,-5005,6439,-5005e" filled="f" stroked="t" strokeweight=".12pt" strokecolor="#23201C">
                <v:path arrowok="t"/>
              </v:shape>
            </v:group>
            <v:group style="position:absolute;left:6348;top:-5051;width:91;height:91" coordorigin="6348,-5051" coordsize="91,91">
              <v:shape style="position:absolute;left:6348;top:-5051;width:91;height:91" coordorigin="6348,-5051" coordsize="91,91" path="m6348,-5051l6348,-4959,6439,-5005,6348,-5051e" filled="t" fillcolor="#1E1A16" stroked="f">
                <v:path arrowok="t"/>
                <v:fill/>
              </v:shape>
            </v:group>
            <v:group style="position:absolute;left:5791;top:-5295;width:1411;height:70" coordorigin="5791,-5295" coordsize="1411,70">
              <v:shape style="position:absolute;left:5791;top:-5295;width:1411;height:70" coordorigin="5791,-5295" coordsize="1411,70" path="m5791,-5295l6497,-5295,6497,-5226,7202,-5226e" filled="f" stroked="t" strokeweight=".12pt" strokecolor="#23201C">
                <v:path arrowok="t"/>
              </v:shape>
            </v:group>
            <v:group style="position:absolute;left:7111;top:-5271;width:91;height:89" coordorigin="7111,-5271" coordsize="91,89">
              <v:shape style="position:absolute;left:7111;top:-5271;width:91;height:89" coordorigin="7111,-5271" coordsize="91,89" path="m7111,-5271l7111,-5183,7202,-5226,7111,-5271e" filled="t" fillcolor="#1E1A16" stroked="f">
                <v:path arrowok="t"/>
                <v:fill/>
              </v:shape>
            </v:group>
            <v:group style="position:absolute;left:5419;top:-5295;width:372;height:202" coordorigin="5419,-5295" coordsize="372,202">
              <v:shape style="position:absolute;left:5419;top:-5295;width:372;height:202" coordorigin="5419,-5295" coordsize="372,202" path="m5419,-5094l5419,-5295,5791,-5295e" filled="f" stroked="t" strokeweight=".12pt" strokecolor="#1E1A16">
                <v:path arrowok="t"/>
              </v:shape>
            </v:group>
            <v:group style="position:absolute;left:4874;top:-5094;width:1087;height:113" coordorigin="4874,-5094" coordsize="1087,113">
              <v:shape style="position:absolute;left:4874;top:-5094;width:1087;height:113" coordorigin="4874,-5094" coordsize="1087,113" path="m4874,-4981l5419,-4981,5419,-5094,5962,-5094e" filled="f" stroked="t" strokeweight=".12pt" strokecolor="#1E1A16">
                <v:path arrowok="t"/>
              </v:shape>
            </v:group>
            <v:group style="position:absolute;left:5345;top:-5178;width:26;height:48" coordorigin="5345,-5178" coordsize="26,48">
              <v:shape style="position:absolute;left:5345;top:-5178;width:26;height:48" coordorigin="5345,-5178" coordsize="26,48" path="m5366,-5178l5354,-5178,5354,-5175,5357,-5175,5362,-5171,5362,-5168,5364,-5166,5364,-5161,5350,-5147,5350,-5144,5347,-5142,5345,-5137,5345,-5130,5354,-5130,5354,-5139,5371,-5156,5371,-5173,5366,-5178e" filled="t" fillcolor="#1E1A16" stroked="f">
                <v:path arrowok="t"/>
                <v:fill/>
              </v:shape>
            </v:group>
            <v:group style="position:absolute;left:5328;top:-5183;width:38;height:19" coordorigin="5328,-5183" coordsize="38,19">
              <v:shape style="position:absolute;left:5328;top:-5183;width:38;height:19" coordorigin="5328,-5183" coordsize="38,19" path="m5359,-5183l5342,-5183,5338,-5180,5330,-5173,5328,-5168,5328,-5163,5335,-5163,5338,-5166,5338,-5168,5340,-5171,5340,-5173,5342,-5175,5345,-5175,5347,-5178,5366,-5178,5364,-5180,5359,-5183e" filled="t" fillcolor="#1E1A16" stroked="f">
                <v:path arrowok="t"/>
                <v:fill/>
              </v:shape>
            </v:group>
            <v:group style="position:absolute;left:5345;top:-5123;width:10;height:10" coordorigin="5345,-5123" coordsize="10,10">
              <v:shape style="position:absolute;left:5345;top:-5123;width:10;height:10" coordorigin="5345,-5123" coordsize="10,10" path="m5345,-5118l5354,-5118e" filled="f" stroked="t" strokeweight=".580pt" strokecolor="#1E1A16">
                <v:path arrowok="t"/>
              </v:shape>
            </v:group>
            <v:group style="position:absolute;left:6127;top:-5183;width:26;height:46" coordorigin="6127,-5183" coordsize="26,46">
              <v:shape style="position:absolute;left:6127;top:-5183;width:26;height:46" coordorigin="6127,-5183" coordsize="26,46" path="m6149,-5183l6137,-5183,6142,-5178,6144,-5178,6144,-5173,6146,-5171,6144,-5168,6144,-5166,6142,-5161,6137,-5159,6134,-5154,6132,-5154,6130,-5149,6127,-5147,6127,-5137,6134,-5137,6137,-5139,6137,-5147,6154,-5163,6154,-5173,6151,-5178,6151,-5180,6149,-5183e" filled="t" fillcolor="#1E1A16" stroked="f">
                <v:path arrowok="t"/>
                <v:fill/>
              </v:shape>
            </v:group>
            <v:group style="position:absolute;left:6108;top:-5187;width:41;height:19" coordorigin="6108,-5187" coordsize="41,19">
              <v:shape style="position:absolute;left:6108;top:-5187;width:41;height:19" coordorigin="6108,-5187" coordsize="41,19" path="m6144,-5187l6120,-5187,6115,-5185,6113,-5183,6110,-5178,6110,-5173,6108,-5168,6118,-5168,6118,-5171,6120,-5175,6120,-5178,6122,-5178,6127,-5183,6149,-5183,6144,-5187e" filled="t" fillcolor="#1E1A16" stroked="f">
                <v:path arrowok="t"/>
                <v:fill/>
              </v:shape>
            </v:group>
            <v:group style="position:absolute;left:6122;top:-5190;width:19;height:2" coordorigin="6122,-5190" coordsize="19,2">
              <v:shape style="position:absolute;left:6122;top:-5190;width:19;height:2" coordorigin="6122,-5190" coordsize="19,2" path="m6137,-5190l6127,-5190,6122,-5187,6142,-5187,6137,-5190e" filled="t" fillcolor="#1E1A16" stroked="f">
                <v:path arrowok="t"/>
                <v:fill/>
              </v:shape>
            </v:group>
            <v:group style="position:absolute;left:6127;top:-5127;width:10;height:10" coordorigin="6127,-5127" coordsize="10,10">
              <v:shape style="position:absolute;left:6127;top:-5127;width:10;height:10" coordorigin="6127,-5127" coordsize="10,10" path="m6127,-5123l6137,-5123e" filled="f" stroked="t" strokeweight=".580pt" strokecolor="#1E1A16">
                <v:path arrowok="t"/>
              </v:shape>
            </v:group>
            <v:group style="position:absolute;left:6629;top:-5123;width:26;height:48" coordorigin="6629,-5123" coordsize="26,48">
              <v:shape style="position:absolute;left:6629;top:-5123;width:26;height:48" coordorigin="6629,-5123" coordsize="26,48" path="m6648,-5123l6636,-5123,6638,-5120,6641,-5120,6643,-5118,6643,-5115,6646,-5113,6646,-5103,6643,-5101,6638,-5099,6636,-5094,6629,-5087,6629,-5075,6636,-5075,6636,-5082,6638,-5084,6638,-5087,6653,-5101,6653,-5103,6655,-5106,6655,-5113,6653,-5118,6648,-5123e" filled="t" fillcolor="#1E1A16" stroked="f">
                <v:path arrowok="t"/>
                <v:fill/>
              </v:shape>
            </v:group>
            <v:group style="position:absolute;left:6610;top:-5127;width:38;height:19" coordorigin="6610,-5127" coordsize="38,19">
              <v:shape style="position:absolute;left:6610;top:-5127;width:38;height:19" coordorigin="6610,-5127" coordsize="38,19" path="m6641,-5127l6619,-5127,6617,-5123,6612,-5118,6610,-5113,6610,-5108,6619,-5108,6619,-5113,6622,-5118,6624,-5118,6626,-5120,6629,-5120,6629,-5123,6648,-5123,6646,-5125,6641,-5127e" filled="t" fillcolor="#1E1A16" stroked="f">
                <v:path arrowok="t"/>
                <v:fill/>
              </v:shape>
            </v:group>
            <v:group style="position:absolute;left:6629;top:-5130;width:10;height:2" coordorigin="6629,-5130" coordsize="10,2">
              <v:shape style="position:absolute;left:6629;top:-5130;width:10;height:2" coordorigin="6629,-5130" coordsize="10,2" path="m6634,-5130l6629,-5127,6638,-5127,6634,-5130e" filled="t" fillcolor="#1E1A16" stroked="f">
                <v:path arrowok="t"/>
                <v:fill/>
              </v:shape>
            </v:group>
            <v:group style="position:absolute;left:6629;top:-5067;width:10;height:10" coordorigin="6629,-5067" coordsize="10,10">
              <v:shape style="position:absolute;left:6629;top:-5067;width:10;height:10" coordorigin="6629,-5067" coordsize="10,10" path="m6629,-5063l6638,-5063e" filled="f" stroked="t" strokeweight=".580pt" strokecolor="#1E1A16">
                <v:path arrowok="t"/>
              </v:shape>
            </v:group>
            <v:group style="position:absolute;left:5369;top:-5281;width:122;height:89" coordorigin="5369,-5281" coordsize="122,89">
              <v:shape style="position:absolute;left:5369;top:-5281;width:122;height:89" coordorigin="5369,-5281" coordsize="122,89" path="m5410,-5226l5398,-5226,5381,-5214,5376,-5209,5371,-5207,5371,-5204,5369,-5202,5369,-5199,5376,-5192,5386,-5192,5395,-5197,5376,-5197,5374,-5199,5374,-5202,5381,-5209,5393,-5216,5398,-5219,5410,-5219,5410,-5226e" filled="t" fillcolor="#1E1A16" stroked="f">
                <v:path arrowok="t"/>
                <v:fill/>
              </v:shape>
              <v:shape style="position:absolute;left:5369;top:-5281;width:122;height:89" coordorigin="5369,-5281" coordsize="122,89" path="m5410,-5219l5405,-5219,5405,-5211,5400,-5207,5398,-5202,5393,-5199,5390,-5197,5395,-5197,5400,-5199,5407,-5207,5407,-5209,5410,-5211,5410,-5219e" filled="t" fillcolor="#1E1A16" stroked="f">
                <v:path arrowok="t"/>
                <v:fill/>
              </v:shape>
              <v:shape style="position:absolute;left:5369;top:-5281;width:122;height:89" coordorigin="5369,-5281" coordsize="122,89" path="m5434,-5235l5424,-5228,5472,-5199,5474,-5197,5482,-5197,5484,-5199,5486,-5199,5491,-5202,5434,-5235e" filled="t" fillcolor="#1E1A16" stroked="f">
                <v:path arrowok="t"/>
                <v:fill/>
              </v:shape>
              <v:shape style="position:absolute;left:5369;top:-5281;width:122;height:89" coordorigin="5369,-5281" coordsize="122,89" path="m5486,-5274l5472,-5274,5405,-5233,5405,-5231,5400,-5226,5412,-5226,5414,-5228,5417,-5228,5419,-5231,5423,-5233,5417,-5233,5417,-5238,5419,-5238,5419,-5240,5436,-5240,5491,-5271,5486,-5274e" filled="t" fillcolor="#1E1A16" stroked="f">
                <v:path arrowok="t"/>
                <v:fill/>
              </v:shape>
              <v:shape style="position:absolute;left:5369;top:-5281;width:122;height:89" coordorigin="5369,-5281" coordsize="122,89" path="m5436,-5240l5419,-5240,5422,-5238,5422,-5233,5423,-5233,5436,-5240e" filled="t" fillcolor="#1E1A16" stroked="f">
                <v:path arrowok="t"/>
                <v:fill/>
              </v:shape>
              <v:shape style="position:absolute;left:5369;top:-5281;width:122;height:89" coordorigin="5369,-5281" coordsize="122,89" path="m5386,-5259l5376,-5259,5376,-5257,5381,-5255,5383,-5255,5395,-5247,5400,-5247,5400,-5245,5405,-5240,5410,-5238,5417,-5245,5410,-5250,5407,-5250,5402,-5252,5400,-5252,5400,-5257,5388,-5257,5386,-5259e" filled="t" fillcolor="#1E1A16" stroked="f">
                <v:path arrowok="t"/>
                <v:fill/>
              </v:shape>
              <v:shape style="position:absolute;left:5369;top:-5281;width:122;height:89" coordorigin="5369,-5281" coordsize="122,89" path="m5395,-5276l5383,-5276,5386,-5274,5390,-5274,5390,-5271,5395,-5267,5395,-5257,5400,-5257,5400,-5267,5398,-5269,5398,-5274,5395,-5276e" filled="t" fillcolor="#1E1A16" stroked="f">
                <v:path arrowok="t"/>
                <v:fill/>
              </v:shape>
              <v:shape style="position:absolute;left:5369;top:-5281;width:122;height:89" coordorigin="5369,-5281" coordsize="122,89" path="m5381,-5281l5378,-5281,5369,-5271,5369,-5267,5371,-5264,5371,-5262,5374,-5259,5381,-5259,5374,-5267,5374,-5271,5376,-5274,5378,-5274,5378,-5276,5395,-5276,5390,-5279,5386,-5279,5381,-5281e" filled="t" fillcolor="#1E1A16" stroked="f">
                <v:path arrowok="t"/>
                <v:fill/>
              </v:shape>
            </v:group>
            <v:group style="position:absolute;left:6218;top:-5219;width:142;height:120" coordorigin="6218,-5219" coordsize="142,120">
              <v:shape style="position:absolute;left:6218;top:-5219;width:142;height:120" coordorigin="6218,-5219" coordsize="142,120" path="m6293,-5154l6281,-5154,6312,-5106,6314,-5103,6317,-5103,6319,-5101,6324,-5101,6326,-5099,6331,-5099,6293,-5154e" filled="t" fillcolor="#1E1A16" stroked="f">
                <v:path arrowok="t"/>
                <v:fill/>
              </v:shape>
              <v:shape style="position:absolute;left:6218;top:-5219;width:142;height:120" coordorigin="6218,-5219" coordsize="142,120" path="m6247,-5137l6230,-5137,6238,-5135,6242,-5135,6247,-5137e" filled="t" fillcolor="#1E1A16" stroked="f">
                <v:path arrowok="t"/>
                <v:fill/>
              </v:shape>
              <v:shape style="position:absolute;left:6218;top:-5219;width:142;height:120" coordorigin="6218,-5219" coordsize="142,120" path="m6264,-5154l6257,-5154,6259,-5151,6259,-5149,6254,-5144,6245,-5139,6226,-5139,6226,-5137,6252,-5137,6257,-5139,6259,-5142,6259,-5144,6262,-5144,6262,-5147,6264,-5149,6264,-5154e" filled="t" fillcolor="#1E1A16" stroked="f">
                <v:path arrowok="t"/>
                <v:fill/>
              </v:shape>
              <v:shape style="position:absolute;left:6218;top:-5219;width:142;height:120" coordorigin="6218,-5219" coordsize="142,120" path="m6250,-5154l6221,-5154,6221,-5149,6218,-5147,6221,-5144,6221,-5142,6223,-5139,6233,-5139,6230,-5142,6226,-5142,6226,-5144,6223,-5144,6223,-5147,6228,-5151,6233,-5151,6250,-5154e" filled="t" fillcolor="#1E1A16" stroked="f">
                <v:path arrowok="t"/>
                <v:fill/>
              </v:shape>
              <v:shape style="position:absolute;left:6218;top:-5219;width:142;height:120" coordorigin="6218,-5219" coordsize="142,120" path="m6269,-5156l6228,-5156,6226,-5154,6266,-5154,6269,-5156e" filled="t" fillcolor="#1E1A16" stroked="f">
                <v:path arrowok="t"/>
                <v:fill/>
              </v:shape>
              <v:shape style="position:absolute;left:6218;top:-5219;width:142;height:120" coordorigin="6218,-5219" coordsize="142,120" path="m6278,-5163l6264,-5163,6264,-5161,6259,-5161,6257,-5159,6235,-5156,6278,-5156,6306,-5159,6278,-5159,6278,-5163e" filled="t" fillcolor="#1E1A16" stroked="f">
                <v:path arrowok="t"/>
                <v:fill/>
              </v:shape>
              <v:shape style="position:absolute;left:6218;top:-5219;width:142;height:120" coordorigin="6218,-5219" coordsize="142,120" path="m6348,-5173l6343,-5173,6266,-5163,6283,-5163,6283,-5159,6306,-5159,6360,-5163,6355,-5168,6350,-5171,6348,-5173e" filled="t" fillcolor="#1E1A16" stroked="f">
                <v:path arrowok="t"/>
                <v:fill/>
              </v:shape>
              <v:shape style="position:absolute;left:6218;top:-5219;width:142;height:120" coordorigin="6218,-5219" coordsize="142,120" path="m6269,-5216l6252,-5216,6250,-5214,6250,-5211,6247,-5209,6247,-5204,6250,-5202,6250,-5197,6269,-5178,6269,-5173,6271,-5168,6281,-5168,6276,-5178,6274,-5178,6271,-5183,6271,-5190,6264,-5190,6264,-5192,6262,-5192,6257,-5197,6254,-5202,6252,-5204,6252,-5209,6254,-5211,6254,-5214,6271,-5214,6269,-5216e" filled="t" fillcolor="#1E1A16" stroked="f">
                <v:path arrowok="t"/>
                <v:fill/>
              </v:shape>
              <v:shape style="position:absolute;left:6218;top:-5219;width:142;height:120" coordorigin="6218,-5219" coordsize="142,120" path="m6271,-5214l6264,-5214,6264,-5211,6269,-5207,6271,-5202,6271,-5197,6269,-5195,6269,-5192,6266,-5192,6264,-5190,6271,-5190,6274,-5192,6274,-5195,6276,-5197,6276,-5204,6274,-5207,6274,-5211,6271,-5214e" filled="t" fillcolor="#1E1A16" stroked="f">
                <v:path arrowok="t"/>
                <v:fill/>
              </v:shape>
              <v:shape style="position:absolute;left:6218;top:-5219;width:142;height:120" coordorigin="6218,-5219" coordsize="142,120" path="m6262,-5219l6254,-5219,6254,-5216,6264,-5216,6262,-5219e" filled="t" fillcolor="#1E1A16" stroked="f">
                <v:path arrowok="t"/>
                <v:fill/>
              </v:shape>
            </v:group>
            <v:group style="position:absolute;left:6756;top:-5060;width:137;height:110" coordorigin="6756,-5060" coordsize="137,110">
              <v:shape style="position:absolute;left:6756;top:-5060;width:137;height:110" coordorigin="6756,-5060" coordsize="137,110" path="m6787,-4952l6782,-4952,6785,-4950,6787,-4952e" filled="t" fillcolor="#1E1A16" stroked="f">
                <v:path arrowok="t"/>
                <v:fill/>
              </v:shape>
              <v:shape style="position:absolute;left:6756;top:-5060;width:137;height:110" coordorigin="6756,-5060" coordsize="137,110" path="m6871,-5060l6854,-5060,6852,-5058,6850,-5058,6799,-4998,6799,-4991,6797,-4988,6782,-4971,6778,-4962,6775,-4962,6775,-4957,6778,-4955,6778,-4952,6790,-4952,6794,-4955,6782,-4955,6782,-4957,6780,-4957,6780,-4962,6785,-4967,6794,-4979,6799,-4981,6799,-4983,6809,-4983,6809,-4986,6806,-4986,6806,-4991,6816,-5000,6818,-5003,6811,-5003,6811,-5007,6823,-5007,6871,-5060e" filled="t" fillcolor="#1E1A16" stroked="f">
                <v:path arrowok="t"/>
                <v:fill/>
              </v:shape>
              <v:shape style="position:absolute;left:6756;top:-5060;width:137;height:110" coordorigin="6756,-5060" coordsize="137,110" path="m6809,-4983l6804,-4983,6804,-4981,6806,-4976,6806,-4974,6804,-4971,6799,-4962,6797,-4959,6792,-4957,6790,-4957,6785,-4955,6794,-4955,6799,-4957,6806,-4964,6809,-4969,6809,-4974,6811,-4976,6811,-4979,6809,-4981,6809,-4983e" filled="t" fillcolor="#1E1A16" stroked="f">
                <v:path arrowok="t"/>
                <v:fill/>
              </v:shape>
              <v:shape style="position:absolute;left:6756;top:-5060;width:137;height:110" coordorigin="6756,-5060" coordsize="137,110" path="m6826,-5007l6818,-5000,6874,-4986,6878,-4986,6883,-4988,6886,-4988,6888,-4991,6893,-4993,6826,-5007e" filled="t" fillcolor="#1E1A16" stroked="f">
                <v:path arrowok="t"/>
                <v:fill/>
              </v:shape>
              <v:shape style="position:absolute;left:6756;top:-5060;width:137;height:110" coordorigin="6756,-5060" coordsize="137,110" path="m6823,-5007l6816,-5007,6816,-5003,6818,-5003,6823,-5007e" filled="t" fillcolor="#1E1A16" stroked="f">
                <v:path arrowok="t"/>
                <v:fill/>
              </v:shape>
              <v:shape style="position:absolute;left:6756;top:-5060;width:137;height:110" coordorigin="6756,-5060" coordsize="137,110" path="m6799,-5015l6761,-5015,6763,-5012,6770,-5012,6773,-5010,6787,-5010,6790,-5007,6794,-5007,6797,-5005,6802,-5005,6809,-5012,6799,-5015e" filled="t" fillcolor="#1E1A16" stroked="f">
                <v:path arrowok="t"/>
                <v:fill/>
              </v:shape>
              <v:shape style="position:absolute;left:6756;top:-5060;width:137;height:110" coordorigin="6756,-5060" coordsize="137,110" path="m6780,-5034l6758,-5034,6758,-5031,6756,-5029,6756,-5019,6758,-5017,6758,-5015,6773,-5015,6770,-5017,6763,-5017,6761,-5019,6761,-5022,6758,-5024,6761,-5027,6761,-5029,6763,-5029,6763,-5031,6782,-5031,6780,-5034e" filled="t" fillcolor="#1E1A16" stroked="f">
                <v:path arrowok="t"/>
                <v:fill/>
              </v:shape>
              <v:shape style="position:absolute;left:6756;top:-5060;width:137;height:110" coordorigin="6756,-5060" coordsize="137,110" path="m6782,-5031l6775,-5031,6782,-5024,6782,-5017,6780,-5015,6794,-5015,6790,-5017,6787,-5019,6787,-5024,6785,-5027,6785,-5029,6782,-5031e" filled="t" fillcolor="#1E1A16" stroked="f">
                <v:path arrowok="t"/>
                <v:fill/>
              </v:shape>
              <v:shape style="position:absolute;left:6756;top:-5060;width:137;height:110" coordorigin="6756,-5060" coordsize="137,110" path="m6775,-5036l6763,-5036,6761,-5034,6778,-5034,6775,-5036e" filled="t" fillcolor="#1E1A16" stroked="f">
                <v:path arrowok="t"/>
                <v:fill/>
              </v:shape>
            </v:group>
            <v:group style="position:absolute;left:6139;top:-6240;width:2;height:2" coordorigin="6139,-6240" coordsize="2,2">
              <v:shape style="position:absolute;left:6139;top:-6240;width:2;height:2" coordorigin="6139,-6240" coordsize="0,2" path="m6139,-6240l6139,-6237e" filled="f" stroked="t" strokeweight="0pt" strokecolor="#1E1A16">
                <v:path arrowok="t"/>
              </v:shape>
            </v:group>
            <v:group style="position:absolute;left:6139;top:-6279;width:410;height:41" coordorigin="6139,-6279" coordsize="410,41">
              <v:shape style="position:absolute;left:6139;top:-6279;width:410;height:41" coordorigin="6139,-6279" coordsize="410,41" path="m6139,-6239l6139,-6279,6550,-6279e" filled="f" stroked="t" strokeweight=".12pt" strokecolor="#23201C">
                <v:path arrowok="t"/>
              </v:shape>
            </v:group>
            <v:group style="position:absolute;left:6458;top:-6325;width:91;height:91" coordorigin="6458,-6325" coordsize="91,91">
              <v:shape style="position:absolute;left:6458;top:-6325;width:91;height:91" coordorigin="6458,-6325" coordsize="91,91" path="m6458,-6325l6458,-6234,6550,-6279,6458,-6325e" filled="t" fillcolor="#1E1A16" stroked="f">
                <v:path arrowok="t"/>
                <v:fill/>
              </v:shape>
            </v:group>
            <v:group style="position:absolute;left:6444;top:-6227;width:367;height:53" coordorigin="6444,-6227" coordsize="367,53">
              <v:shape style="position:absolute;left:6444;top:-6227;width:367;height:53" coordorigin="6444,-6227" coordsize="367,53" path="m6444,-6227l6444,-6200,6811,-6200,6811,-6174e" filled="f" stroked="t" strokeweight=".12pt" strokecolor="#23201C">
                <v:path arrowok="t"/>
              </v:shape>
            </v:group>
            <v:group style="position:absolute;left:6766;top:-6179;width:89;height:91" coordorigin="6766,-6179" coordsize="89,91">
              <v:shape style="position:absolute;left:6766;top:-6179;width:89;height:91" coordorigin="6766,-6179" coordsize="89,91" path="m6854,-6179l6766,-6179,6811,-6087,6854,-6179e" filled="t" fillcolor="#1E1A16" stroked="f">
                <v:path arrowok="t"/>
                <v:fill/>
              </v:shape>
            </v:group>
            <v:group style="position:absolute;left:6139;top:-6227;width:612;height:14" coordorigin="6139,-6227" coordsize="612,14">
              <v:shape style="position:absolute;left:6139;top:-6227;width:612;height:14" coordorigin="6139,-6227" coordsize="612,14" path="m6139,-6212l6444,-6212,6444,-6227,6751,-6227e" filled="f" stroked="t" strokeweight=".12pt" strokecolor="#23201C">
                <v:path arrowok="t"/>
              </v:shape>
            </v:group>
            <v:group style="position:absolute;left:6660;top:-6272;width:91;height:89" coordorigin="6660,-6272" coordsize="91,89">
              <v:shape style="position:absolute;left:6660;top:-6272;width:91;height:89" coordorigin="6660,-6272" coordsize="91,89" path="m6660,-6272l6660,-6183,6751,-6227,6660,-6272e" filled="t" fillcolor="#1E1A16" stroked="f">
                <v:path arrowok="t"/>
                <v:fill/>
              </v:shape>
            </v:group>
            <v:group style="position:absolute;left:5995;top:-6239;width:288;height:53" coordorigin="5995,-6239" coordsize="288,53">
              <v:shape style="position:absolute;left:5995;top:-6239;width:288;height:53" coordorigin="5995,-6239" coordsize="288,53" path="m5995,-6239l6139,-6239,6139,-6186,6283,-6186e" filled="f" stroked="t" strokeweight=".12pt" strokecolor="#23201C">
                <v:path arrowok="t"/>
              </v:shape>
            </v:group>
            <v:group style="position:absolute;left:6194;top:-6229;width:89;height:89" coordorigin="6194,-6229" coordsize="89,89">
              <v:shape style="position:absolute;left:6194;top:-6229;width:89;height:89" coordorigin="6194,-6229" coordsize="89,89" path="m6194,-6229l6194,-6140,6283,-6186,6194,-6229e" filled="t" fillcolor="#1E1A16" stroked="f">
                <v:path arrowok="t"/>
                <v:fill/>
              </v:shape>
            </v:group>
            <v:group style="position:absolute;left:5892;top:-6359;width:852;height:41" coordorigin="5892,-6359" coordsize="852,41">
              <v:shape style="position:absolute;left:5892;top:-6359;width:852;height:41" coordorigin="5892,-6359" coordsize="852,41" path="m5892,-6359l6319,-6359,6319,-6318,6744,-6318e" filled="f" stroked="t" strokeweight=".12pt" strokecolor="#23201C">
                <v:path arrowok="t"/>
              </v:shape>
            </v:group>
            <v:group style="position:absolute;left:6655;top:-6363;width:89;height:89" coordorigin="6655,-6363" coordsize="89,89">
              <v:shape style="position:absolute;left:6655;top:-6363;width:89;height:89" coordorigin="6655,-6363" coordsize="89,89" path="m6655,-6363l6655,-6275,6744,-6318,6655,-6363e" filled="t" fillcolor="#1E1A16" stroked="f">
                <v:path arrowok="t"/>
                <v:fill/>
              </v:shape>
            </v:group>
            <v:group style="position:absolute;left:5666;top:-6359;width:226;height:120" coordorigin="5666,-6359" coordsize="226,120">
              <v:shape style="position:absolute;left:5666;top:-6359;width:226;height:120" coordorigin="5666,-6359" coordsize="226,120" path="m5666,-6239l5666,-6359,5892,-6359e" filled="f" stroked="t" strokeweight=".12pt" strokecolor="#1E1A16">
                <v:path arrowok="t"/>
              </v:shape>
            </v:group>
            <v:group style="position:absolute;left:5338;top:-6239;width:658;height:67" coordorigin="5338,-6239" coordsize="658,67">
              <v:shape style="position:absolute;left:5338;top:-6239;width:658;height:67" coordorigin="5338,-6239" coordsize="658,67" path="m5338,-6171l5666,-6171,5666,-6239,5995,-6239e" filled="f" stroked="t" strokeweight=".12pt" strokecolor="#1E1A16">
                <v:path arrowok="t"/>
              </v:shape>
            </v:group>
            <v:group style="position:absolute;left:5611;top:-6294;width:29;height:43" coordorigin="5611,-6294" coordsize="29,43">
              <v:shape style="position:absolute;left:5611;top:-6294;width:29;height:43" coordorigin="5611,-6294" coordsize="29,43" path="m5638,-6289l5628,-6289,5630,-6287,5633,-6287,5633,-6277,5623,-6267,5623,-6260,5628,-6260,5628,-6265,5630,-6267,5630,-6270,5633,-6270,5635,-6275,5640,-6279,5640,-6284,5638,-6287,5638,-6289e" filled="t" fillcolor="#1E1A16" stroked="f">
                <v:path arrowok="t"/>
                <v:fill/>
              </v:shape>
              <v:shape style="position:absolute;left:5611;top:-6294;width:29;height:43" coordorigin="5611,-6294" coordsize="29,43" path="m5623,-6289l5614,-6289,5614,-6284,5611,-6279,5618,-6279,5618,-6284,5623,-6289e" filled="t" fillcolor="#1E1A16" stroked="f">
                <v:path arrowok="t"/>
                <v:fill/>
              </v:shape>
              <v:shape style="position:absolute;left:5611;top:-6294;width:29;height:43" coordorigin="5611,-6294" coordsize="29,43" path="m5633,-6291l5618,-6291,5616,-6289,5635,-6289,5633,-6291e" filled="t" fillcolor="#1E1A16" stroked="f">
                <v:path arrowok="t"/>
                <v:fill/>
              </v:shape>
              <v:shape style="position:absolute;left:5611;top:-6294;width:29;height:43" coordorigin="5611,-6294" coordsize="29,43" path="m5628,-6294l5623,-6294,5621,-6291,5630,-6291,5628,-6294e" filled="t" fillcolor="#1E1A16" stroked="f">
                <v:path arrowok="t"/>
                <v:fill/>
              </v:shape>
              <v:shape style="position:absolute;left:5611;top:-6294;width:29;height:43" coordorigin="5611,-6294" coordsize="29,43" path="m5628,-6255l5623,-6255,5623,-6251,5628,-6251,5628,-6255e" filled="t" fillcolor="#1E1A16" stroked="f">
                <v:path arrowok="t"/>
                <v:fill/>
              </v:shape>
            </v:group>
            <v:group style="position:absolute;left:6084;top:-6296;width:26;height:43" coordorigin="6084,-6296" coordsize="26,43">
              <v:shape style="position:absolute;left:6084;top:-6296;width:26;height:43" coordorigin="6084,-6296" coordsize="26,43" path="m6110,-6291l6103,-6291,6103,-6289,6106,-6289,6106,-6282,6096,-6272,6096,-6265,6101,-6265,6101,-6270,6110,-6279,6110,-6291e" filled="t" fillcolor="#1E1A16" stroked="f">
                <v:path arrowok="t"/>
                <v:fill/>
              </v:shape>
              <v:shape style="position:absolute;left:6084;top:-6296;width:26;height:43" coordorigin="6084,-6296" coordsize="26,43" path="m6108,-6294l6089,-6294,6086,-6291,6086,-6289,6084,-6287,6084,-6284,6089,-6284,6091,-6287,6091,-6289,6094,-6289,6094,-6291,6110,-6291,6108,-6294e" filled="t" fillcolor="#1E1A16" stroked="f">
                <v:path arrowok="t"/>
                <v:fill/>
              </v:shape>
              <v:shape style="position:absolute;left:6084;top:-6296;width:26;height:43" coordorigin="6084,-6296" coordsize="26,43" path="m6103,-6296l6094,-6296,6091,-6294,6106,-6294,6103,-6296e" filled="t" fillcolor="#1E1A16" stroked="f">
                <v:path arrowok="t"/>
                <v:fill/>
              </v:shape>
              <v:shape style="position:absolute;left:6084;top:-6296;width:26;height:43" coordorigin="6084,-6296" coordsize="26,43" path="m6101,-6260l6094,-6260,6094,-6253,6101,-6253,6101,-6260e" filled="t" fillcolor="#1E1A16" stroked="f">
                <v:path arrowok="t"/>
                <v:fill/>
              </v:shape>
            </v:group>
            <v:group style="position:absolute;left:6386;top:-6260;width:29;height:43" coordorigin="6386,-6260" coordsize="29,43">
              <v:shape style="position:absolute;left:6386;top:-6260;width:29;height:43" coordorigin="6386,-6260" coordsize="29,43" path="m6413,-6255l6403,-6255,6408,-6251,6408,-6246,6406,-6243,6406,-6241,6398,-6234,6398,-6227,6403,-6227,6403,-6234,6406,-6234,6406,-6236,6408,-6236,6410,-6241,6413,-6243,6413,-6246,6415,-6248,6415,-6251,6413,-6253,6413,-6255e" filled="t" fillcolor="#1E1A16" stroked="f">
                <v:path arrowok="t"/>
                <v:fill/>
              </v:shape>
              <v:shape style="position:absolute;left:6386;top:-6260;width:29;height:43" coordorigin="6386,-6260" coordsize="29,43" path="m6396,-6255l6389,-6255,6389,-6253,6386,-6251,6386,-6248,6391,-6246,6394,-6248,6394,-6253,6396,-6253,6396,-6255e" filled="t" fillcolor="#1E1A16" stroked="f">
                <v:path arrowok="t"/>
                <v:fill/>
              </v:shape>
              <v:shape style="position:absolute;left:6386;top:-6260;width:29;height:43" coordorigin="6386,-6260" coordsize="29,43" path="m6408,-6258l6394,-6258,6391,-6255,6410,-6255,6408,-6258e" filled="t" fillcolor="#1E1A16" stroked="f">
                <v:path arrowok="t"/>
                <v:fill/>
              </v:shape>
              <v:shape style="position:absolute;left:6386;top:-6260;width:29;height:43" coordorigin="6386,-6260" coordsize="29,43" path="m6403,-6260l6398,-6260,6396,-6258,6406,-6258,6403,-6260e" filled="t" fillcolor="#1E1A16" stroked="f">
                <v:path arrowok="t"/>
                <v:fill/>
              </v:shape>
              <v:shape style="position:absolute;left:6386;top:-6260;width:29;height:43" coordorigin="6386,-6260" coordsize="29,43" path="m6403,-6222l6398,-6222,6398,-6217,6403,-6217,6403,-6222e" filled="t" fillcolor="#1E1A16" stroked="f">
                <v:path arrowok="t"/>
                <v:fill/>
              </v:shape>
            </v:group>
            <v:group style="position:absolute;left:5638;top:-6351;width:74;height:53" coordorigin="5638,-6351" coordsize="74,53">
              <v:shape style="position:absolute;left:5638;top:-6351;width:74;height:53" coordorigin="5638,-6351" coordsize="74,53" path="m5662,-6318l5654,-6318,5642,-6311,5640,-6308,5640,-6306,5638,-6306,5638,-6301,5640,-6299,5650,-6299,5654,-6301,5640,-6301,5640,-6303,5645,-6308,5652,-6313,5662,-6313,5662,-6318e" filled="t" fillcolor="#1E1A16" stroked="f">
                <v:path arrowok="t"/>
                <v:fill/>
              </v:shape>
              <v:shape style="position:absolute;left:5638;top:-6351;width:74;height:53" coordorigin="5638,-6351" coordsize="74,53" path="m5662,-6313l5659,-6313,5659,-6311,5657,-6308,5657,-6306,5654,-6303,5652,-6303,5650,-6301,5654,-6301,5659,-6306,5659,-6308,5662,-6308,5662,-6313e" filled="t" fillcolor="#1E1A16" stroked="f">
                <v:path arrowok="t"/>
                <v:fill/>
              </v:shape>
              <v:shape style="position:absolute;left:5638;top:-6351;width:74;height:53" coordorigin="5638,-6351" coordsize="74,53" path="m5676,-6323l5671,-6320,5700,-6301,5707,-6301,5712,-6303,5676,-6323e" filled="t" fillcolor="#1E1A16" stroked="f">
                <v:path arrowok="t"/>
                <v:fill/>
              </v:shape>
              <v:shape style="position:absolute;left:5638;top:-6351;width:74;height:53" coordorigin="5638,-6351" coordsize="74,53" path="m5664,-6320l5657,-6320,5657,-6318,5664,-6318,5664,-6320e" filled="t" fillcolor="#1E1A16" stroked="f">
                <v:path arrowok="t"/>
                <v:fill/>
              </v:shape>
              <v:shape style="position:absolute;left:5638;top:-6351;width:74;height:53" coordorigin="5638,-6351" coordsize="74,53" path="m5712,-6347l5700,-6347,5659,-6323,5659,-6320,5669,-6320,5673,-6323,5666,-6323,5666,-6325,5669,-6327,5681,-6327,5712,-6347e" filled="t" fillcolor="#1E1A16" stroked="f">
                <v:path arrowok="t"/>
                <v:fill/>
              </v:shape>
              <v:shape style="position:absolute;left:5638;top:-6351;width:74;height:53" coordorigin="5638,-6351" coordsize="74,53" path="m5681,-6327l5669,-6327,5669,-6323,5673,-6323,5681,-6327e" filled="t" fillcolor="#1E1A16" stroked="f">
                <v:path arrowok="t"/>
                <v:fill/>
              </v:shape>
              <v:shape style="position:absolute;left:5638;top:-6351;width:74;height:53" coordorigin="5638,-6351" coordsize="74,53" path="m5645,-6339l5640,-6339,5645,-6335,5654,-6332,5654,-6330,5657,-6330,5657,-6327,5659,-6327,5662,-6325,5666,-6330,5662,-6332,5659,-6332,5657,-6335,5657,-6337,5647,-6337,5645,-6339e" filled="t" fillcolor="#1E1A16" stroked="f">
                <v:path arrowok="t"/>
                <v:fill/>
              </v:shape>
              <v:shape style="position:absolute;left:5638;top:-6351;width:74;height:53" coordorigin="5638,-6351" coordsize="74,53" path="m5654,-6339l5652,-6339,5652,-6337,5654,-6337,5654,-6339e" filled="t" fillcolor="#1E1A16" stroked="f">
                <v:path arrowok="t"/>
                <v:fill/>
              </v:shape>
              <v:shape style="position:absolute;left:5638;top:-6351;width:74;height:53" coordorigin="5638,-6351" coordsize="74,53" path="m5642,-6349l5638,-6349,5638,-6339,5642,-6339,5642,-6342,5640,-6342,5640,-6344,5642,-6347,5642,-6349e" filled="t" fillcolor="#1E1A16" stroked="f">
                <v:path arrowok="t"/>
                <v:fill/>
              </v:shape>
              <v:shape style="position:absolute;left:5638;top:-6351;width:74;height:53" coordorigin="5638,-6351" coordsize="74,53" path="m5652,-6349l5647,-6349,5647,-6347,5650,-6347,5652,-6344,5652,-6342,5654,-6339,5657,-6342,5654,-6342,5654,-6347,5652,-6349e" filled="t" fillcolor="#1E1A16" stroked="f">
                <v:path arrowok="t"/>
                <v:fill/>
              </v:shape>
              <v:shape style="position:absolute;left:5638;top:-6351;width:74;height:53" coordorigin="5638,-6351" coordsize="74,53" path="m5647,-6351l5642,-6351,5642,-6349,5650,-6349,5647,-6351e" filled="t" fillcolor="#1E1A16" stroked="f">
                <v:path arrowok="t"/>
                <v:fill/>
              </v:shape>
            </v:group>
            <v:group style="position:absolute;left:6151;top:-6313;width:84;height:72" coordorigin="6151,-6313" coordsize="84,72">
              <v:shape style="position:absolute;left:6151;top:-6313;width:84;height:72" coordorigin="6151,-6313" coordsize="84,72" path="m6194,-6275l6190,-6275,6206,-6246,6209,-6243,6214,-6241,6218,-6241,6194,-6275e" filled="t" fillcolor="#1E1A16" stroked="f">
                <v:path arrowok="t"/>
                <v:fill/>
              </v:shape>
              <v:shape style="position:absolute;left:6151;top:-6313;width:84;height:72" coordorigin="6151,-6313" coordsize="84,72" path="m6168,-6265l6156,-6265,6158,-6263,6166,-6263,6168,-6265e" filled="t" fillcolor="#1E1A16" stroked="f">
                <v:path arrowok="t"/>
                <v:fill/>
              </v:shape>
              <v:shape style="position:absolute;left:6151;top:-6313;width:84;height:72" coordorigin="6151,-6313" coordsize="84,72" path="m6156,-6275l6154,-6275,6151,-6272,6151,-6267,6154,-6265,6158,-6265,6154,-6270,6154,-6272,6156,-6272,6156,-6275e" filled="t" fillcolor="#1E1A16" stroked="f">
                <v:path arrowok="t"/>
                <v:fill/>
              </v:shape>
              <v:shape style="position:absolute;left:6151;top:-6313;width:84;height:72" coordorigin="6151,-6313" coordsize="84,72" path="m6180,-6275l6175,-6275,6175,-6272,6173,-6270,6173,-6267,6168,-6267,6166,-6265,6170,-6265,6175,-6267,6178,-6270,6178,-6272,6180,-6275e" filled="t" fillcolor="#1E1A16" stroked="f">
                <v:path arrowok="t"/>
                <v:fill/>
              </v:shape>
              <v:shape style="position:absolute;left:6151;top:-6313;width:84;height:72" coordorigin="6151,-6313" coordsize="84,72" path="m6228,-6287l6226,-6287,6180,-6282,6180,-6279,6190,-6279,6190,-6277,6161,-6277,6156,-6275,6187,-6275,6235,-6279,6233,-6284,6228,-6287e" filled="t" fillcolor="#1E1A16" stroked="f">
                <v:path arrowok="t"/>
                <v:fill/>
              </v:shape>
              <v:shape style="position:absolute;left:6151;top:-6313;width:84;height:72" coordorigin="6151,-6313" coordsize="84,72" path="m6187,-6279l6175,-6279,6173,-6277,6187,-6277,6187,-6279e" filled="t" fillcolor="#1E1A16" stroked="f">
                <v:path arrowok="t"/>
                <v:fill/>
              </v:shape>
              <v:shape style="position:absolute;left:6151;top:-6313;width:84;height:72" coordorigin="6151,-6313" coordsize="84,72" path="m6173,-6311l6168,-6311,6168,-6303,6173,-6299,6178,-6291,6180,-6289,6180,-6287,6182,-6284,6190,-6284,6182,-6291,6182,-6296,6178,-6296,6173,-6301,6173,-6303,6170,-6306,6170,-6308,6173,-6311e" filled="t" fillcolor="#1E1A16" stroked="f">
                <v:path arrowok="t"/>
                <v:fill/>
              </v:shape>
              <v:shape style="position:absolute;left:6151;top:-6313;width:84;height:72" coordorigin="6151,-6313" coordsize="84,72" path="m6182,-6299l6180,-6299,6180,-6296,6182,-6296,6182,-6299e" filled="t" fillcolor="#1E1A16" stroked="f">
                <v:path arrowok="t"/>
                <v:fill/>
              </v:shape>
              <v:shape style="position:absolute;left:6151;top:-6313;width:84;height:72" coordorigin="6151,-6313" coordsize="84,72" path="m6180,-6313l6170,-6313,6170,-6311,6180,-6311,6180,-6308,6182,-6306,6182,-6299,6185,-6299,6185,-6306,6182,-6308,6182,-6311,6180,-6313e" filled="t" fillcolor="#1E1A16" stroked="f">
                <v:path arrowok="t"/>
                <v:fill/>
              </v:shape>
            </v:group>
            <v:group style="position:absolute;left:6475;top:-6219;width:82;height:67" coordorigin="6475,-6219" coordsize="82,67">
              <v:shape style="position:absolute;left:6475;top:-6219;width:82;height:67" coordorigin="6475,-6219" coordsize="82,67" path="m6504,-6184l6502,-6181,6502,-6176,6499,-6174,6492,-6164,6487,-6159,6487,-6155,6490,-6152,6497,-6152,6499,-6155,6492,-6155,6490,-6157,6490,-6159,6492,-6159,6492,-6162,6502,-6171,6506,-6171,6506,-6179,6509,-6179,6509,-6181,6511,-6181,6513,-6183,6504,-6183,6504,-6184e" filled="t" fillcolor="#1E1A16" stroked="f">
                <v:path arrowok="t"/>
                <v:fill/>
              </v:shape>
              <v:shape style="position:absolute;left:6475;top:-6219;width:82;height:67" coordorigin="6475,-6219" coordsize="82,67" path="m6509,-6171l6504,-6171,6506,-6169,6506,-6167,6504,-6164,6504,-6162,6499,-6157,6497,-6157,6497,-6155,6502,-6155,6506,-6159,6506,-6164,6509,-6167,6509,-6171e" filled="t" fillcolor="#1E1A16" stroked="f">
                <v:path arrowok="t"/>
                <v:fill/>
              </v:shape>
              <v:shape style="position:absolute;left:6475;top:-6219;width:82;height:67" coordorigin="6475,-6219" coordsize="82,67" path="m6518,-6186l6514,-6181,6547,-6174,6550,-6174,6554,-6176,6557,-6179,6518,-6186e" filled="t" fillcolor="#1E1A16" stroked="f">
                <v:path arrowok="t"/>
                <v:fill/>
              </v:shape>
              <v:shape style="position:absolute;left:6475;top:-6219;width:82;height:67" coordorigin="6475,-6219" coordsize="82,67" path="m6504,-6184l6504,-6184,6504,-6183,6504,-6184e" filled="t" fillcolor="#1E1A16" stroked="f">
                <v:path arrowok="t"/>
                <v:fill/>
              </v:shape>
              <v:shape style="position:absolute;left:6475;top:-6219;width:82;height:67" coordorigin="6475,-6219" coordsize="82,67" path="m6545,-6219l6540,-6217,6533,-6217,6504,-6184,6504,-6183,6509,-6183,6509,-6186,6515,-6186,6545,-6219e" filled="t" fillcolor="#1E1A16" stroked="f">
                <v:path arrowok="t"/>
                <v:fill/>
              </v:shape>
              <v:shape style="position:absolute;left:6475;top:-6219;width:82;height:67" coordorigin="6475,-6219" coordsize="82,67" path="m6515,-6186l6511,-6186,6511,-6183,6513,-6183,6515,-6186e" filled="t" fillcolor="#1E1A16" stroked="f">
                <v:path arrowok="t"/>
                <v:fill/>
              </v:shape>
              <v:shape style="position:absolute;left:6475;top:-6219;width:82;height:67" coordorigin="6475,-6219" coordsize="82,67" path="m6480,-6200l6475,-6200,6475,-6193,6478,-6191,6482,-6188,6494,-6188,6497,-6186,6499,-6186,6504,-6184,6504,-6184,6506,-6188,6502,-6191,6482,-6191,6480,-6193,6478,-6193,6478,-6198,6480,-6200e" filled="t" fillcolor="#1E1A16" stroked="f">
                <v:path arrowok="t"/>
                <v:fill/>
              </v:shape>
              <v:shape style="position:absolute;left:6475;top:-6219;width:82;height:67" coordorigin="6475,-6219" coordsize="82,67" path="m6494,-6198l6492,-6198,6492,-6191,6497,-6191,6494,-6193,6494,-6198e" filled="t" fillcolor="#1E1A16" stroked="f">
                <v:path arrowok="t"/>
                <v:fill/>
              </v:shape>
              <v:shape style="position:absolute;left:6475;top:-6219;width:82;height:67" coordorigin="6475,-6219" coordsize="82,67" path="m6490,-6203l6478,-6203,6478,-6200,6487,-6200,6490,-6198,6492,-6198,6492,-6200,6490,-6203e" filled="t" fillcolor="#1E1A16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uki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póln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ykł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3" w:lineRule="auto"/>
        <w:ind w:left="795" w:right="547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ida?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tuj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3" w:lineRule="exact"/>
        <w:ind w:left="80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6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80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5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oja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51" w:lineRule="auto"/>
        <w:ind w:left="795" w:right="455" w:firstLine="1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poda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tw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8" w:lineRule="exact"/>
        <w:ind w:left="80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gdy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80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ubu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6" w:lineRule="auto"/>
        <w:ind w:left="807" w:right="10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nku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gdy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3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bór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480" w:bottom="280" w:left="1720" w:right="1720"/>
        </w:sectPr>
      </w:pPr>
      <w:rPr/>
    </w:p>
    <w:p>
      <w:pPr>
        <w:spacing w:before="52" w:after="0" w:line="242" w:lineRule="auto"/>
        <w:ind w:left="807" w:right="1606" w:firstLine="-338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5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„</w:t>
      </w:r>
      <w:r>
        <w:rPr>
          <w:rFonts w:ascii="Cambria" w:hAnsi="Cambria" w:cs="Cambria" w:eastAsia="Cambria"/>
          <w:sz w:val="30"/>
          <w:szCs w:val="30"/>
          <w:spacing w:val="-4"/>
          <w:w w:val="100"/>
        </w:rPr>
        <w:t>Ż</w:t>
      </w:r>
      <w:r>
        <w:rPr>
          <w:rFonts w:ascii="Cambria" w:hAnsi="Cambria" w:cs="Cambria" w:eastAsia="Cambria"/>
          <w:sz w:val="30"/>
          <w:szCs w:val="30"/>
          <w:spacing w:val="-10"/>
          <w:w w:val="100"/>
        </w:rPr>
        <w:t>y</w:t>
      </w:r>
      <w:r>
        <w:rPr>
          <w:rFonts w:ascii="Cambria" w:hAnsi="Cambria" w:cs="Cambria" w:eastAsia="Cambria"/>
          <w:sz w:val="30"/>
          <w:szCs w:val="30"/>
          <w:spacing w:val="4"/>
          <w:w w:val="100"/>
        </w:rPr>
        <w:t>c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55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4"/>
          <w:w w:val="100"/>
        </w:rPr>
        <w:t>t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c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z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y</w:t>
      </w:r>
      <w:r>
        <w:rPr>
          <w:rFonts w:ascii="Cambria" w:hAnsi="Cambria" w:cs="Cambria" w:eastAsia="Cambria"/>
          <w:sz w:val="30"/>
          <w:szCs w:val="30"/>
          <w:spacing w:val="41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s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ę</w:t>
      </w:r>
      <w:r>
        <w:rPr>
          <w:rFonts w:ascii="Cambria" w:hAnsi="Cambria" w:cs="Cambria" w:eastAsia="Cambria"/>
          <w:sz w:val="30"/>
          <w:szCs w:val="30"/>
          <w:spacing w:val="29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s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m</w:t>
      </w:r>
      <w:r>
        <w:rPr>
          <w:rFonts w:ascii="Cambria" w:hAnsi="Cambria" w:cs="Cambria" w:eastAsia="Cambria"/>
          <w:sz w:val="30"/>
          <w:szCs w:val="30"/>
          <w:spacing w:val="-3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,</w:t>
      </w:r>
      <w:r>
        <w:rPr>
          <w:rFonts w:ascii="Cambria" w:hAnsi="Cambria" w:cs="Cambria" w:eastAsia="Cambria"/>
          <w:sz w:val="30"/>
          <w:szCs w:val="30"/>
          <w:spacing w:val="58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0"/>
          <w:w w:val="100"/>
        </w:rPr>
        <w:t>m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y</w:t>
      </w:r>
      <w:r>
        <w:rPr>
          <w:rFonts w:ascii="Cambria" w:hAnsi="Cambria" w:cs="Cambria" w:eastAsia="Cambria"/>
          <w:sz w:val="30"/>
          <w:szCs w:val="30"/>
          <w:spacing w:val="23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s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ę</w:t>
      </w:r>
      <w:r>
        <w:rPr>
          <w:rFonts w:ascii="Cambria" w:hAnsi="Cambria" w:cs="Cambria" w:eastAsia="Cambria"/>
          <w:sz w:val="30"/>
          <w:szCs w:val="30"/>
          <w:spacing w:val="29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35"/>
          <w:w w:val="100"/>
        </w:rPr>
        <w:t>d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26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n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g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53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3"/>
          <w:w w:val="105"/>
        </w:rPr>
        <w:t>z</w:t>
      </w:r>
      <w:r>
        <w:rPr>
          <w:rFonts w:ascii="Cambria" w:hAnsi="Cambria" w:cs="Cambria" w:eastAsia="Cambria"/>
          <w:sz w:val="30"/>
          <w:szCs w:val="30"/>
          <w:spacing w:val="-4"/>
          <w:w w:val="111"/>
        </w:rPr>
        <w:t>r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ę</w:t>
      </w:r>
      <w:r>
        <w:rPr>
          <w:rFonts w:ascii="Cambria" w:hAnsi="Cambria" w:cs="Cambria" w:eastAsia="Cambria"/>
          <w:sz w:val="30"/>
          <w:szCs w:val="30"/>
          <w:spacing w:val="1"/>
          <w:w w:val="106"/>
        </w:rPr>
        <w:t>c</w:t>
      </w:r>
      <w:r>
        <w:rPr>
          <w:rFonts w:ascii="Cambria" w:hAnsi="Cambria" w:cs="Cambria" w:eastAsia="Cambria"/>
          <w:sz w:val="30"/>
          <w:szCs w:val="30"/>
          <w:spacing w:val="1"/>
          <w:w w:val="105"/>
        </w:rPr>
        <w:t>z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2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 </w:t>
      </w:r>
      <w:r>
        <w:rPr>
          <w:rFonts w:ascii="Cambria" w:hAnsi="Cambria" w:cs="Cambria" w:eastAsia="Cambria"/>
          <w:sz w:val="30"/>
          <w:szCs w:val="30"/>
          <w:spacing w:val="-37"/>
          <w:w w:val="106"/>
        </w:rPr>
        <w:t>d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o</w:t>
      </w:r>
      <w:r>
        <w:rPr>
          <w:rFonts w:ascii="Cambria" w:hAnsi="Cambria" w:cs="Cambria" w:eastAsia="Cambria"/>
          <w:sz w:val="30"/>
          <w:szCs w:val="30"/>
          <w:spacing w:val="1"/>
          <w:w w:val="106"/>
        </w:rPr>
        <w:t>p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a</w:t>
      </w:r>
      <w:r>
        <w:rPr>
          <w:rFonts w:ascii="Cambria" w:hAnsi="Cambria" w:cs="Cambria" w:eastAsia="Cambria"/>
          <w:sz w:val="30"/>
          <w:szCs w:val="30"/>
          <w:spacing w:val="2"/>
          <w:w w:val="106"/>
        </w:rPr>
        <w:t>s</w:t>
      </w:r>
      <w:r>
        <w:rPr>
          <w:rFonts w:ascii="Cambria" w:hAnsi="Cambria" w:cs="Cambria" w:eastAsia="Cambria"/>
          <w:sz w:val="30"/>
          <w:szCs w:val="30"/>
          <w:spacing w:val="-7"/>
          <w:w w:val="106"/>
        </w:rPr>
        <w:t>o</w:t>
      </w:r>
      <w:r>
        <w:rPr>
          <w:rFonts w:ascii="Cambria" w:hAnsi="Cambria" w:cs="Cambria" w:eastAsia="Cambria"/>
          <w:sz w:val="30"/>
          <w:szCs w:val="30"/>
          <w:spacing w:val="1"/>
          <w:w w:val="106"/>
        </w:rPr>
        <w:t>w</w:t>
      </w:r>
      <w:r>
        <w:rPr>
          <w:rFonts w:ascii="Cambria" w:hAnsi="Cambria" w:cs="Cambria" w:eastAsia="Cambria"/>
          <w:sz w:val="30"/>
          <w:szCs w:val="30"/>
          <w:spacing w:val="1"/>
          <w:w w:val="106"/>
        </w:rPr>
        <w:t>u</w:t>
      </w:r>
      <w:r>
        <w:rPr>
          <w:rFonts w:ascii="Cambria" w:hAnsi="Cambria" w:cs="Cambria" w:eastAsia="Cambria"/>
          <w:sz w:val="30"/>
          <w:szCs w:val="30"/>
          <w:spacing w:val="1"/>
          <w:w w:val="106"/>
        </w:rPr>
        <w:t>j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e</w:t>
      </w:r>
      <w:r>
        <w:rPr>
          <w:rFonts w:ascii="Cambria" w:hAnsi="Cambria" w:cs="Cambria" w:eastAsia="Cambria"/>
          <w:sz w:val="30"/>
          <w:szCs w:val="30"/>
          <w:spacing w:val="-7"/>
          <w:w w:val="106"/>
        </w:rPr>
        <w:t>m</w:t>
      </w:r>
      <w:r>
        <w:rPr>
          <w:rFonts w:ascii="Cambria" w:hAnsi="Cambria" w:cs="Cambria" w:eastAsia="Cambria"/>
          <w:sz w:val="30"/>
          <w:szCs w:val="30"/>
          <w:spacing w:val="4"/>
          <w:w w:val="106"/>
        </w:rPr>
        <w:t>y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”</w:t>
      </w:r>
      <w:r>
        <w:rPr>
          <w:rFonts w:ascii="Cambria" w:hAnsi="Cambria" w:cs="Cambria" w:eastAsia="Cambria"/>
          <w:sz w:val="30"/>
          <w:szCs w:val="30"/>
          <w:spacing w:val="10"/>
          <w:w w:val="106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–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d</w:t>
      </w:r>
      <w:r>
        <w:rPr>
          <w:rFonts w:ascii="Cambria" w:hAnsi="Cambria" w:cs="Cambria" w:eastAsia="Cambria"/>
          <w:sz w:val="30"/>
          <w:szCs w:val="30"/>
          <w:spacing w:val="-28"/>
          <w:w w:val="100"/>
        </w:rPr>
        <w:t>l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a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t</w:t>
      </w:r>
      <w:r>
        <w:rPr>
          <w:rFonts w:ascii="Cambria" w:hAnsi="Cambria" w:cs="Cambria" w:eastAsia="Cambria"/>
          <w:sz w:val="30"/>
          <w:szCs w:val="30"/>
          <w:spacing w:val="-3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g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8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8"/>
        </w:rPr>
        <w:t>p</w:t>
      </w:r>
      <w:r>
        <w:rPr>
          <w:rFonts w:ascii="Cambria" w:hAnsi="Cambria" w:cs="Cambria" w:eastAsia="Cambria"/>
          <w:sz w:val="30"/>
          <w:szCs w:val="30"/>
          <w:spacing w:val="1"/>
          <w:w w:val="108"/>
        </w:rPr>
        <w:t>u</w:t>
      </w:r>
      <w:r>
        <w:rPr>
          <w:rFonts w:ascii="Cambria" w:hAnsi="Cambria" w:cs="Cambria" w:eastAsia="Cambria"/>
          <w:sz w:val="30"/>
          <w:szCs w:val="30"/>
          <w:spacing w:val="2"/>
          <w:w w:val="108"/>
        </w:rPr>
        <w:t>s</w:t>
      </w:r>
      <w:r>
        <w:rPr>
          <w:rFonts w:ascii="Cambria" w:hAnsi="Cambria" w:cs="Cambria" w:eastAsia="Cambria"/>
          <w:sz w:val="30"/>
          <w:szCs w:val="30"/>
          <w:spacing w:val="-25"/>
          <w:w w:val="108"/>
        </w:rPr>
        <w:t>t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y</w:t>
      </w:r>
      <w:r>
        <w:rPr>
          <w:rFonts w:ascii="Cambria" w:hAnsi="Cambria" w:cs="Cambria" w:eastAsia="Cambria"/>
          <w:sz w:val="30"/>
          <w:szCs w:val="30"/>
          <w:spacing w:val="-1"/>
          <w:w w:val="108"/>
        </w:rPr>
        <w:t>n</w:t>
      </w:r>
      <w:r>
        <w:rPr>
          <w:rFonts w:ascii="Cambria" w:hAnsi="Cambria" w:cs="Cambria" w:eastAsia="Cambria"/>
          <w:sz w:val="30"/>
          <w:szCs w:val="30"/>
          <w:spacing w:val="2"/>
          <w:w w:val="108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!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h?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gi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40" w:lineRule="auto"/>
        <w:ind w:left="80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ana?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82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iu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bia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kuje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obi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  <w:u w:val="single" w:color="00000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unków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8" w:lineRule="auto"/>
        <w:ind w:left="130" w:right="8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doko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lnie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pó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8" w:after="0" w:line="518" w:lineRule="exact"/>
        <w:ind w:left="469" w:right="87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pat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„od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3" w:lineRule="exact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aln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ana”?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ło?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position w:val="1"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position w:val="1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lko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469" w:right="9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j”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inn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ogi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ni?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gu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6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P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u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s</w:t>
      </w:r>
      <w:r>
        <w:rPr>
          <w:rFonts w:ascii="Cambria" w:hAnsi="Cambria" w:cs="Cambria" w:eastAsia="Cambria"/>
          <w:sz w:val="30"/>
          <w:szCs w:val="30"/>
          <w:spacing w:val="-25"/>
          <w:w w:val="107"/>
        </w:rPr>
        <w:t>t</w:t>
      </w:r>
      <w:r>
        <w:rPr>
          <w:rFonts w:ascii="Cambria" w:hAnsi="Cambria" w:cs="Cambria" w:eastAsia="Cambria"/>
          <w:sz w:val="30"/>
          <w:szCs w:val="30"/>
          <w:spacing w:val="0"/>
          <w:w w:val="107"/>
        </w:rPr>
        <w:t>y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7"/>
        </w:rPr>
        <w:t>a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–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23"/>
          <w:w w:val="100"/>
        </w:rPr>
        <w:t>t</w:t>
      </w:r>
      <w:r>
        <w:rPr>
          <w:rFonts w:ascii="Cambria" w:hAnsi="Cambria" w:cs="Cambria" w:eastAsia="Cambria"/>
          <w:sz w:val="30"/>
          <w:szCs w:val="30"/>
          <w:spacing w:val="3"/>
          <w:w w:val="100"/>
        </w:rPr>
        <w:t>r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u</w:t>
      </w:r>
      <w:r>
        <w:rPr>
          <w:rFonts w:ascii="Cambria" w:hAnsi="Cambria" w:cs="Cambria" w:eastAsia="Cambria"/>
          <w:sz w:val="30"/>
          <w:szCs w:val="30"/>
          <w:spacing w:val="-28"/>
          <w:w w:val="100"/>
        </w:rPr>
        <w:t>d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,</w:t>
      </w:r>
      <w:r>
        <w:rPr>
          <w:rFonts w:ascii="Cambria" w:hAnsi="Cambria" w:cs="Cambria" w:eastAsia="Cambria"/>
          <w:sz w:val="30"/>
          <w:szCs w:val="30"/>
          <w:spacing w:val="5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4"/>
          <w:w w:val="100"/>
        </w:rPr>
        <w:t>p</w:t>
      </w:r>
      <w:r>
        <w:rPr>
          <w:rFonts w:ascii="Cambria" w:hAnsi="Cambria" w:cs="Cambria" w:eastAsia="Cambria"/>
          <w:sz w:val="30"/>
          <w:szCs w:val="30"/>
          <w:spacing w:val="-3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a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s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k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9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w</w:t>
      </w:r>
      <w:r>
        <w:rPr>
          <w:rFonts w:ascii="Cambria" w:hAnsi="Cambria" w:cs="Cambria" w:eastAsia="Cambria"/>
          <w:sz w:val="30"/>
          <w:szCs w:val="30"/>
          <w:spacing w:val="7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1"/>
          <w:w w:val="106"/>
        </w:rPr>
        <w:t>c</w:t>
      </w:r>
      <w:r>
        <w:rPr>
          <w:rFonts w:ascii="Cambria" w:hAnsi="Cambria" w:cs="Cambria" w:eastAsia="Cambria"/>
          <w:sz w:val="30"/>
          <w:szCs w:val="30"/>
          <w:spacing w:val="1"/>
          <w:w w:val="105"/>
        </w:rPr>
        <w:t>z</w:t>
      </w:r>
      <w:r>
        <w:rPr>
          <w:rFonts w:ascii="Cambria" w:hAnsi="Cambria" w:cs="Cambria" w:eastAsia="Cambria"/>
          <w:sz w:val="30"/>
          <w:szCs w:val="30"/>
          <w:spacing w:val="0"/>
          <w:w w:val="105"/>
        </w:rPr>
        <w:t>y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80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po”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ogu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lko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8" w:lineRule="auto"/>
        <w:ind w:left="469" w:right="8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„p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go?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poja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85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ytm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ój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tko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469" w:right="83"/>
        <w:jc w:val="left"/>
        <w:tabs>
          <w:tab w:pos="1180" w:val="left"/>
          <w:tab w:pos="2960" w:val="left"/>
          <w:tab w:pos="3880" w:val="left"/>
          <w:tab w:pos="4300" w:val="left"/>
          <w:tab w:pos="5740" w:val="left"/>
          <w:tab w:pos="6520" w:val="left"/>
          <w:tab w:pos="77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tał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ało</w:t>
      </w:r>
      <w:r>
        <w:rPr>
          <w:rFonts w:ascii="Times New Roman" w:hAnsi="Times New Roman" w:cs="Times New Roman" w:eastAsia="Times New Roman"/>
          <w:sz w:val="22"/>
          <w:szCs w:val="22"/>
          <w:spacing w:val="-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topniu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ł?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go?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2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ak”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280" w:bottom="280" w:left="1720" w:right="1720"/>
        </w:sectPr>
      </w:pPr>
      <w:rPr/>
    </w:p>
    <w:p>
      <w:pPr>
        <w:spacing w:before="8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ania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oim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iu?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82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/pu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dnok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kimi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6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hmi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kol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tnie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agu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ni?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795" w:right="8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aga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iu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najo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45" w:lineRule="auto"/>
        <w:ind w:left="807" w:right="8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pyt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np.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d: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doły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nki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j,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7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0"/>
          <w:w w:val="100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y</w:t>
      </w:r>
      <w:r>
        <w:rPr>
          <w:rFonts w:ascii="Cambria" w:hAnsi="Cambria" w:cs="Cambria" w:eastAsia="Cambria"/>
          <w:sz w:val="30"/>
          <w:szCs w:val="30"/>
          <w:spacing w:val="-21"/>
          <w:w w:val="100"/>
        </w:rPr>
        <w:t>t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r</w:t>
      </w:r>
      <w:r>
        <w:rPr>
          <w:rFonts w:ascii="Cambria" w:hAnsi="Cambria" w:cs="Cambria" w:eastAsia="Cambria"/>
          <w:sz w:val="30"/>
          <w:szCs w:val="30"/>
          <w:spacing w:val="-4"/>
          <w:w w:val="100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ć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35"/>
          <w:w w:val="100"/>
        </w:rPr>
        <w:t>d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26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4"/>
          <w:w w:val="112"/>
        </w:rPr>
        <w:t>k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-3"/>
          <w:w w:val="107"/>
        </w:rPr>
        <w:t>ń</w:t>
      </w:r>
      <w:r>
        <w:rPr>
          <w:rFonts w:ascii="Cambria" w:hAnsi="Cambria" w:cs="Cambria" w:eastAsia="Cambria"/>
          <w:sz w:val="30"/>
          <w:szCs w:val="30"/>
          <w:spacing w:val="1"/>
          <w:w w:val="106"/>
        </w:rPr>
        <w:t>c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82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tki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…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lkie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hów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łby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82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nim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jbl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6" w:lineRule="auto"/>
        <w:ind w:left="795" w:right="41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ódła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łni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5" w:right="438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oku.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5" w:right="392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5" w:right="437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bobo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5" w:right="440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240" w:bottom="280" w:left="1720" w:right="1720"/>
        </w:sectPr>
      </w:pPr>
      <w:rPr/>
    </w:p>
    <w:p>
      <w:pPr>
        <w:spacing w:before="86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9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2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onny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13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1997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ała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go?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8" w:lineRule="auto"/>
        <w:ind w:left="469" w:right="8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udno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ufno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8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N</w:t>
      </w:r>
      <w:r>
        <w:rPr>
          <w:rFonts w:ascii="Cambria" w:hAnsi="Cambria" w:cs="Cambria" w:eastAsia="Cambria"/>
          <w:sz w:val="30"/>
          <w:szCs w:val="30"/>
          <w:spacing w:val="-3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c</w:t>
      </w:r>
      <w:r>
        <w:rPr>
          <w:rFonts w:ascii="Cambria" w:hAnsi="Cambria" w:cs="Cambria" w:eastAsia="Cambria"/>
          <w:sz w:val="30"/>
          <w:szCs w:val="30"/>
          <w:spacing w:val="18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j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u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ż</w:t>
      </w:r>
      <w:r>
        <w:rPr>
          <w:rFonts w:ascii="Cambria" w:hAnsi="Cambria" w:cs="Cambria" w:eastAsia="Cambria"/>
          <w:sz w:val="30"/>
          <w:szCs w:val="30"/>
          <w:spacing w:val="33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n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33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j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s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t</w:t>
      </w:r>
      <w:r>
        <w:rPr>
          <w:rFonts w:ascii="Cambria" w:hAnsi="Cambria" w:cs="Cambria" w:eastAsia="Cambria"/>
          <w:sz w:val="30"/>
          <w:szCs w:val="30"/>
          <w:spacing w:val="39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30"/>
          <w:w w:val="100"/>
        </w:rPr>
        <w:t>t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k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61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"/>
          <w:w w:val="106"/>
        </w:rPr>
        <w:t>s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2"/>
          <w:w w:val="106"/>
        </w:rPr>
        <w:t>m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85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poko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469" w:right="8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oje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pat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3" w:lineRule="auto"/>
        <w:ind w:left="469" w:right="8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obie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iany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9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6"/>
          <w:w w:val="107"/>
        </w:rPr>
        <w:t>P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-28"/>
          <w:w w:val="107"/>
        </w:rPr>
        <w:t>d</w:t>
      </w:r>
      <w:r>
        <w:rPr>
          <w:rFonts w:ascii="Cambria" w:hAnsi="Cambria" w:cs="Cambria" w:eastAsia="Cambria"/>
          <w:sz w:val="30"/>
          <w:szCs w:val="30"/>
          <w:spacing w:val="-1"/>
          <w:w w:val="106"/>
        </w:rPr>
        <w:t>s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u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m</w:t>
      </w:r>
      <w:r>
        <w:rPr>
          <w:rFonts w:ascii="Cambria" w:hAnsi="Cambria" w:cs="Cambria" w:eastAsia="Cambria"/>
          <w:sz w:val="30"/>
          <w:szCs w:val="30"/>
          <w:spacing w:val="-5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-6"/>
          <w:w w:val="102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2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85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łtuj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45" w:lineRule="auto"/>
        <w:ind w:left="130" w:right="80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modli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Sz w:w="12240" w:h="15840"/>
          <w:pgMar w:top="1240" w:bottom="280" w:left="172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88.67952pt;margin-top:43.450001pt;width:594.119995pt;height:510.590001pt;mso-position-horizontal-relative:page;mso-position-vertical-relative:page;z-index:-699" coordorigin="1774,869" coordsize="11882,10212">
            <v:shape style="position:absolute;left:1774;top:1193;width:11882;height:9888" type="#_x0000_t75">
              <v:imagedata r:id="rId14" o:title=""/>
            </v:shape>
            <v:group style="position:absolute;left:5489;top:10618;width:202;height:262" coordorigin="5489,10618" coordsize="202,262">
              <v:shape style="position:absolute;left:5489;top:10618;width:202;height:262" coordorigin="5489,10618" coordsize="202,262" path="m5690,10702l5690,10685,5686,10666,5681,10658,5678,10651,5671,10644,5666,10637,5659,10632,5654,10627,5647,10625,5628,10620,5621,10620,5611,10618,5489,10618,5489,10879,5525,10879,5525,10649,5611,10649,5618,10651,5623,10651,5630,10654,5635,10656,5645,10666,5650,10673,5652,10680,5652,10687,5654,10694,5654,10759,5669,10750,5674,10745,5678,10738,5681,10730,5683,10726,5686,10716,5690,10702e" filled="t" fillcolor="#1E1A16" stroked="f">
                <v:path arrowok="t"/>
                <v:fill/>
              </v:shape>
            </v:group>
            <v:group style="position:absolute;left:5525;top:10699;width:130;height:74" coordorigin="5525,10699" coordsize="130,74">
              <v:shape style="position:absolute;left:5525;top:10699;width:130;height:74" coordorigin="5525,10699" coordsize="130,74" path="m5654,10759l5654,10699,5652,10704,5652,10711,5650,10716,5647,10718,5645,10723,5642,10726,5640,10730,5621,10740,5614,10740,5606,10742,5525,10742,5525,10774,5604,10774,5628,10769,5647,10764,5654,10759e" filled="t" fillcolor="#1E1A16" stroked="f">
                <v:path arrowok="t"/>
                <v:fill/>
              </v:shape>
            </v:group>
            <v:group style="position:absolute;left:5724;top:10613;width:245;height:235" coordorigin="5724,10613" coordsize="245,235">
              <v:shape style="position:absolute;left:5724;top:10613;width:245;height:235" coordorigin="5724,10613" coordsize="245,235" path="m5969,10795l5969,10704,5966,10694,5962,10687,5959,10678,5950,10663,5945,10658,5935,10644,5914,10630,5906,10627,5899,10622,5892,10620,5882,10618,5875,10615,5866,10613,5834,10613,5767,10642,5731,10694,5724,10735,5724,10776,5726,10786,5729,10793,5731,10802,5734,10810,5738,10817,5741,10824,5750,10838,5760,10848,5760,10726,5765,10702,5774,10682,5779,10675,5786,10668,5794,10663,5798,10656,5806,10654,5815,10649,5822,10646,5832,10644,5868,10644,5873,10646,5880,10649,5890,10654,5897,10656,5902,10658,5906,10663,5909,10668,5918,10678,5921,10682,5926,10687,5928,10694,5933,10704,5933,10711,5935,10718,5938,10733,5938,10848,5950,10836,5954,10826,5959,10819,5964,10805,5969,10795e" filled="t" fillcolor="#1E1A16" stroked="f">
                <v:path arrowok="t"/>
                <v:fill/>
              </v:shape>
            </v:group>
            <v:group style="position:absolute;left:5760;top:10774;width:178;height:110" coordorigin="5760,10774" coordsize="178,110">
              <v:shape style="position:absolute;left:5760;top:10774;width:178;height:110" coordorigin="5760,10774" coordsize="178,110" path="m5938,10848l5938,10774,5933,10793,5923,10812,5914,10826,5906,10834,5885,10848,5866,10853,5858,10855,5839,10855,5830,10853,5822,10850,5813,10848,5791,10834,5784,10826,5779,10819,5772,10812,5770,10805,5765,10795,5760,10776,5760,10848,5774,10862,5782,10867,5789,10870,5798,10874,5813,10879,5822,10882,5830,10884,5866,10884,5873,10882,5882,10879,5904,10872,5911,10867,5918,10865,5926,10858,5933,10853,5938,10848e" filled="t" fillcolor="#1E1A16" stroked="f">
                <v:path arrowok="t"/>
                <v:fill/>
              </v:shape>
            </v:group>
            <v:group style="position:absolute;left:5969;top:10711;width:5;height:74" coordorigin="5969,10711" coordsize="5,74">
              <v:shape style="position:absolute;left:5969;top:10711;width:5;height:74" coordorigin="5969,10711" coordsize="5,74" path="m5974,10769l5974,10730,5969,10711,5969,10786,5971,10778,5974,10769e" filled="t" fillcolor="#1E1A16" stroked="f">
                <v:path arrowok="t"/>
                <v:fill/>
              </v:shape>
            </v:group>
            <v:group style="position:absolute;left:6000;top:10618;width:206;height:262" coordorigin="6000,10618" coordsize="206,262">
              <v:shape style="position:absolute;left:6000;top:10618;width:206;height:262" coordorigin="6000,10618" coordsize="206,262" path="m6206,10649l6206,10618,6000,10618,6000,10649,6084,10649,6084,10879,6120,10879,6120,10649,6206,10649e" filled="t" fillcolor="#1E1A16" stroked="f">
                <v:path arrowok="t"/>
                <v:fill/>
              </v:shape>
            </v:group>
            <v:group style="position:absolute;left:6242;top:10618;width:233;height:262" coordorigin="6242,10618" coordsize="233,262">
              <v:shape style="position:absolute;left:6242;top:10618;width:233;height:262" coordorigin="6242,10618" coordsize="233,262" path="m6454,10690l6451,10678,6446,10658,6439,10644,6434,10642,6432,10637,6430,10634,6420,10630,6418,10627,6413,10625,6403,10622,6391,10620,6374,10618,6242,10618,6242,10879,6278,10879,6278,10646,6374,10646,6379,10649,6386,10649,6396,10654,6398,10656,6403,10658,6406,10661,6408,10666,6410,10668,6413,10673,6415,10675,6415,10685,6418,10690,6418,10747,6425,10745,6439,10730,6442,10726,6446,10721,6449,10716,6449,10709,6451,10704,6451,10697,6454,10690e" filled="t" fillcolor="#1E1A16" stroked="f">
                <v:path arrowok="t"/>
                <v:fill/>
              </v:shape>
              <v:shape style="position:absolute;left:6242;top:10618;width:233;height:262" coordorigin="6242,10618" coordsize="233,262" path="m6418,10747l6418,10690,6415,10694,6415,10702,6413,10706,6372,10733,6278,10733,6278,10764,6336,10764,6346,10766,6353,10771,6358,10776,6362,10778,6365,10783,6370,10788,6374,10795,6379,10802,6379,10762,6389,10759,6410,10752,6418,10747e" filled="t" fillcolor="#1E1A16" stroked="f">
                <v:path arrowok="t"/>
                <v:fill/>
              </v:shape>
              <v:shape style="position:absolute;left:6242;top:10618;width:233;height:262" coordorigin="6242,10618" coordsize="233,262" path="m6475,10879l6427,10807,6422,10798,6415,10788,6408,10781,6398,10774,6391,10766,6384,10764,6379,10762,6379,10802,6389,10814,6396,10826,6430,10879,6475,10879e" filled="t" fillcolor="#1E1A16" stroked="f">
                <v:path arrowok="t"/>
                <v:fill/>
              </v:shape>
            </v:group>
            <v:group style="position:absolute;left:6487;top:10618;width:206;height:262" coordorigin="6487,10618" coordsize="206,262">
              <v:shape style="position:absolute;left:6487;top:10618;width:206;height:262" coordorigin="6487,10618" coordsize="206,262" path="m6648,10700l6648,10649,6626,10670,6622,10680,6487,10848,6487,10879,6526,10879,6526,10848,6542,10831,6648,10700e" filled="t" fillcolor="#1E1A16" stroked="f">
                <v:path arrowok="t"/>
                <v:fill/>
              </v:shape>
              <v:shape style="position:absolute;left:6487;top:10618;width:206;height:262" coordorigin="6487,10618" coordsize="206,262" path="m6689,10649l6689,10618,6502,10618,6502,10649,6648,10649,6648,10700,6689,10649e" filled="t" fillcolor="#1E1A16" stroked="f">
                <v:path arrowok="t"/>
                <v:fill/>
              </v:shape>
              <v:shape style="position:absolute;left:6487;top:10618;width:206;height:262" coordorigin="6487,10618" coordsize="206,262" path="m6694,10879l6694,10848,6526,10848,6526,10879,6694,10879e" filled="t" fillcolor="#1E1A16" stroked="f">
                <v:path arrowok="t"/>
                <v:fill/>
              </v:shape>
            </v:group>
            <v:group style="position:absolute;left:6732;top:10618;width:190;height:262" coordorigin="6732,10618" coordsize="190,262">
              <v:shape style="position:absolute;left:6732;top:10618;width:190;height:262" coordorigin="6732,10618" coordsize="190,262" path="m6922,10649l6922,10618,6732,10618,6732,10879,6766,10879,6766,10649,6922,10649e" filled="t" fillcolor="#1E1A16" stroked="f">
                <v:path arrowok="t"/>
                <v:fill/>
              </v:shape>
            </v:group>
            <v:group style="position:absolute;left:6766;top:10744;width:146;height:2" coordorigin="6766,10744" coordsize="146,2">
              <v:shape style="position:absolute;left:6766;top:10744;width:146;height:2" coordorigin="6766,10744" coordsize="146,0" path="m6912,10744l6766,10744e" filled="f" stroked="t" strokeweight="1.66pt" strokecolor="#1E1A16">
                <v:path arrowok="t"/>
              </v:shape>
            </v:group>
            <v:group style="position:absolute;left:6766;top:10864;width:161;height:2" coordorigin="6766,10864" coordsize="161,2">
              <v:shape style="position:absolute;left:6766;top:10864;width:161;height:2" coordorigin="6766,10864" coordsize="161,0" path="m6926,10864l6766,10864e" filled="f" stroked="t" strokeweight="1.66pt" strokecolor="#1E1A16">
                <v:path arrowok="t"/>
              </v:shape>
            </v:group>
            <v:group style="position:absolute;left:6974;top:10618;width:185;height:262" coordorigin="6974,10618" coordsize="185,262">
              <v:shape style="position:absolute;left:6974;top:10618;width:185;height:262" coordorigin="6974,10618" coordsize="185,262" path="m7159,10694l7159,10675,7157,10668,7152,10658,7150,10651,7142,10642,7135,10634,7121,10625,7109,10622,7099,10620,7087,10618,6974,10618,6974,10879,7008,10879,7008,10649,7085,10649,7094,10651,7099,10654,7106,10654,7111,10658,7116,10661,7123,10675,7123,10682,7126,10690,7126,10738,7130,10735,7138,10730,7145,10723,7154,10709,7159,10694e" filled="t" fillcolor="#1E1A16" stroked="f">
                <v:path arrowok="t"/>
                <v:fill/>
              </v:shape>
            </v:group>
            <v:group style="position:absolute;left:7008;top:10690;width:118;height:82" coordorigin="7008,10690" coordsize="118,82">
              <v:shape style="position:absolute;left:7008;top:10690;width:118;height:82" coordorigin="7008,10690" coordsize="118,82" path="m7126,10738l7126,10690,7123,10694,7123,10702,7118,10711,7114,10716,7109,10718,7104,10723,7099,10726,7085,10726,7075,10728,7008,10728,7008,10759,7090,10759,7099,10762,7114,10766,7118,10769,7121,10771,7121,10740,7126,10738e" filled="t" fillcolor="#1E1A16" stroked="f">
                <v:path arrowok="t"/>
                <v:fill/>
              </v:shape>
            </v:group>
            <v:group style="position:absolute;left:7008;top:10817;width:127;height:62" coordorigin="7008,10817" coordsize="127,62">
              <v:shape style="position:absolute;left:7008;top:10817;width:127;height:62" coordorigin="7008,10817" coordsize="127,62" path="m7135,10868l7135,10817,7128,10831,7123,10834,7121,10836,7118,10841,7109,10846,7102,10846,7097,10848,7008,10848,7008,10879,7097,10879,7116,10874,7135,10868e" filled="t" fillcolor="#1E1A16" stroked="f">
                <v:path arrowok="t"/>
                <v:fill/>
              </v:shape>
            </v:group>
            <v:group style="position:absolute;left:7121;top:10740;width:50;height:128" coordorigin="7121,10740" coordsize="50,128">
              <v:shape style="position:absolute;left:7121;top:10740;width:50;height:128" coordorigin="7121,10740" coordsize="50,128" path="m7171,10812l7171,10793,7169,10788,7169,10783,7159,10764,7147,10752,7128,10742,7121,10740,7121,10771,7128,10778,7130,10783,7133,10790,7135,10795,7135,10868,7166,10829,7169,10822,7171,10812e" filled="t" fillcolor="#1E1A16" stroked="f">
                <v:path arrowok="t"/>
                <v:fill/>
              </v:shape>
            </v:group>
            <v:group style="position:absolute;left:7193;top:10618;width:240;height:262" coordorigin="7193,10618" coordsize="240,262">
              <v:shape style="position:absolute;left:7193;top:10618;width:240;height:262" coordorigin="7193,10618" coordsize="240,262" path="m7433,10618l7392,10618,7342,10694,7332,10706,7318,10730,7313,10740,7306,10730,7301,10718,7294,10709,7286,10697,7234,10618,7193,10618,7294,10769,7294,10879,7327,10879,7327,10769,7433,10618e" filled="t" fillcolor="#1E1A16" stroked="f">
                <v:path arrowok="t"/>
                <v:fill/>
              </v:shape>
              <v:shape style="position:absolute;left:7559;top:10599;width:2859;height:300" type="#_x0000_t75">
                <v:imagedata r:id="rId15" o:title=""/>
              </v:shape>
            </v:group>
            <v:group style="position:absolute;left:5028;top:8712;width:202;height:262" coordorigin="5028,8712" coordsize="202,262">
              <v:shape style="position:absolute;left:5028;top:8712;width:202;height:262" coordorigin="5028,8712" coordsize="202,262" path="m5230,8796l5230,8779,5225,8760,5222,8753,5213,8738,5206,8734,5201,8726,5194,8724,5186,8719,5167,8714,5150,8714,5141,8712,5028,8712,5028,8974,5064,8974,5064,8743,5158,8743,5162,8746,5170,8748,5174,8753,5182,8755,5184,8762,5189,8767,5194,8782,5194,8857,5196,8856,5203,8851,5208,8844,5213,8839,5218,8832,5220,8825,5225,8820,5227,8813,5227,8806,5230,8796e" filled="t" fillcolor="#1E1A16" stroked="f">
                <v:path arrowok="t"/>
                <v:fill/>
              </v:shape>
            </v:group>
            <v:group style="position:absolute;left:5064;top:8796;width:130;height:72" coordorigin="5064,8796" coordsize="130,72">
              <v:shape style="position:absolute;left:5064;top:8796;width:130;height:72" coordorigin="5064,8796" coordsize="130,72" path="m5194,8857l5194,8796,5191,8801,5191,8810,5189,8813,5186,8818,5179,8825,5174,8827,5172,8830,5167,8832,5153,8837,5064,8837,5064,8868,5143,8868,5158,8866,5167,8866,5179,8863,5186,8858,5194,8857e" filled="t" fillcolor="#1E1A16" stroked="f">
                <v:path arrowok="t"/>
                <v:fill/>
              </v:shape>
            </v:group>
            <v:group style="position:absolute;left:5263;top:8707;width:250;height:237" coordorigin="5263,8707" coordsize="250,237">
              <v:shape style="position:absolute;left:5263;top:8707;width:250;height:237" coordorigin="5263,8707" coordsize="250,237" path="m5513,8873l5513,8815,5510,8806,5508,8798,5506,8789,5503,8782,5498,8774,5491,8760,5484,8753,5479,8746,5462,8729,5453,8724,5446,8722,5438,8717,5424,8712,5414,8710,5407,8710,5398,8707,5388,8707,5376,8710,5362,8710,5350,8714,5338,8717,5326,8722,5282,8765,5273,8789,5268,8803,5266,8815,5263,8832,5263,8863,5266,8873,5266,8880,5268,8887,5270,8897,5275,8904,5278,8911,5282,8918,5285,8928,5292,8933,5299,8944,5299,8820,5302,8808,5306,8796,5309,8786,5354,8743,5371,8738,5407,8738,5412,8741,5419,8743,5424,8746,5431,8748,5436,8750,5441,8755,5446,8758,5450,8762,5453,8767,5462,8777,5465,8782,5467,8789,5470,8794,5472,8801,5474,8806,5474,8813,5477,8827,5477,8944,5479,8942,5484,8938,5498,8916,5501,8906,5503,8899,5508,8890,5510,8882,5513,8873e" filled="t" fillcolor="#1E1A16" stroked="f">
                <v:path arrowok="t"/>
                <v:fill/>
              </v:shape>
            </v:group>
            <v:group style="position:absolute;left:5299;top:8868;width:178;height:110" coordorigin="5299,8868" coordsize="178,110">
              <v:shape style="position:absolute;left:5299;top:8868;width:178;height:110" coordorigin="5299,8868" coordsize="178,110" path="m5477,8944l5477,8868,5472,8887,5462,8906,5453,8921,5446,8928,5424,8942,5414,8945,5407,8947,5398,8950,5378,8950,5369,8947,5362,8945,5352,8942,5330,8928,5318,8916,5314,8906,5309,8899,5306,8890,5302,8880,5299,8870,5299,8944,5302,8947,5330,8966,5345,8971,5354,8974,5369,8978,5405,8978,5412,8976,5422,8976,5429,8974,5436,8969,5443,8966,5453,8962,5460,8959,5472,8947,5477,8944e" filled="t" fillcolor="#1E1A16" stroked="f">
                <v:path arrowok="t"/>
                <v:fill/>
              </v:shape>
            </v:group>
            <v:group style="position:absolute;left:5539;top:8712;width:206;height:262" coordorigin="5539,8712" coordsize="206,262">
              <v:shape style="position:absolute;left:5539;top:8712;width:206;height:262" coordorigin="5539,8712" coordsize="206,262" path="m5746,8743l5746,8712,5539,8712,5539,8743,5626,8743,5626,8974,5659,8974,5659,8743,5746,8743e" filled="t" fillcolor="#1E1A16" stroked="f">
                <v:path arrowok="t"/>
                <v:fill/>
              </v:shape>
            </v:group>
            <v:group style="position:absolute;left:5782;top:8712;width:233;height:262" coordorigin="5782,8712" coordsize="233,262">
              <v:shape style="position:absolute;left:5782;top:8712;width:233;height:262" coordorigin="5782,8712" coordsize="233,262" path="m5990,8803l5990,8765,5986,8755,5981,8743,5978,8741,5976,8736,5971,8734,5969,8729,5964,8726,5962,8724,5952,8719,5942,8717,5930,8714,5916,8714,5899,8712,5782,8712,5782,8974,5818,8974,5818,8741,5906,8741,5914,8743,5926,8743,5940,8750,5942,8753,5947,8755,5952,8765,5952,8767,5954,8772,5957,8774,5957,8845,5959,8844,5964,8839,5969,8837,5974,8832,5978,8825,5981,8820,5986,8815,5988,8810,5990,8803e" filled="t" fillcolor="#1E1A16" stroked="f">
                <v:path arrowok="t"/>
                <v:fill/>
              </v:shape>
              <v:shape style="position:absolute;left:5782;top:8712;width:233;height:262" coordorigin="5782,8712" coordsize="233,262" path="m5957,8845l5957,8791,5954,8796,5952,8803,5950,8808,5940,8818,5935,8820,5914,8827,5818,8827,5818,8858,5878,8858,5885,8863,5892,8866,5897,8868,5906,8878,5911,8885,5916,8890,5918,8894,5918,8856,5928,8854,5935,8851,5945,8849,5957,8845e" filled="t" fillcolor="#1E1A16" stroked="f">
                <v:path arrowok="t"/>
                <v:fill/>
              </v:shape>
              <v:shape style="position:absolute;left:5782;top:8712;width:233;height:262" coordorigin="5782,8712" coordsize="233,262" path="m6014,8974l5969,8904,5947,8875,5940,8868,5935,8866,5930,8861,5926,8858,5918,8856,5918,8894,5921,8899,5928,8909,5935,8921,5969,8974,6014,8974e" filled="t" fillcolor="#1E1A16" stroked="f">
                <v:path arrowok="t"/>
                <v:fill/>
              </v:shape>
              <v:shape style="position:absolute;left:5782;top:8712;width:233;height:262" coordorigin="5782,8712" coordsize="233,262" path="m5993,8791l5993,8784,5990,8774,5990,8796,5993,8791e" filled="t" fillcolor="#1E1A16" stroked="f">
                <v:path arrowok="t"/>
                <v:fill/>
              </v:shape>
            </v:group>
            <v:group style="position:absolute;left:6026;top:8712;width:206;height:262" coordorigin="6026,8712" coordsize="206,262">
              <v:shape style="position:absolute;left:6026;top:8712;width:206;height:262" coordorigin="6026,8712" coordsize="206,262" path="m6187,8794l6187,8743,6180,8750,6175,8758,6166,8765,6161,8774,6026,8942,6026,8974,6065,8974,6065,8942,6082,8926,6187,8794e" filled="t" fillcolor="#1E1A16" stroked="f">
                <v:path arrowok="t"/>
                <v:fill/>
              </v:shape>
              <v:shape style="position:absolute;left:6026;top:8712;width:206;height:262" coordorigin="6026,8712" coordsize="206,262" path="m6228,8743l6228,8712,6041,8712,6041,8743,6187,8743,6187,8794,6228,8743e" filled="t" fillcolor="#1E1A16" stroked="f">
                <v:path arrowok="t"/>
                <v:fill/>
              </v:shape>
              <v:shape style="position:absolute;left:6026;top:8712;width:206;height:262" coordorigin="6026,8712" coordsize="206,262" path="m6233,8974l6233,8942,6065,8942,6065,8974,6233,8974e" filled="t" fillcolor="#1E1A16" stroked="f">
                <v:path arrowok="t"/>
                <v:fill/>
              </v:shape>
            </v:group>
            <v:group style="position:absolute;left:6271;top:8712;width:190;height:262" coordorigin="6271,8712" coordsize="190,262">
              <v:shape style="position:absolute;left:6271;top:8712;width:190;height:262" coordorigin="6271,8712" coordsize="190,262" path="m6461,8743l6461,8712,6271,8712,6271,8974,6305,8974,6305,8743,6461,8743e" filled="t" fillcolor="#1E1A16" stroked="f">
                <v:path arrowok="t"/>
                <v:fill/>
              </v:shape>
            </v:group>
            <v:group style="position:absolute;left:6305;top:8839;width:146;height:2" coordorigin="6305,8839" coordsize="146,2">
              <v:shape style="position:absolute;left:6305;top:8839;width:146;height:2" coordorigin="6305,8839" coordsize="146,0" path="m6451,8839l6305,8839e" filled="f" stroked="t" strokeweight="1.54pt" strokecolor="#1E1A16">
                <v:path arrowok="t"/>
              </v:shape>
            </v:group>
            <v:group style="position:absolute;left:6305;top:8958;width:161;height:2" coordorigin="6305,8958" coordsize="161,2">
              <v:shape style="position:absolute;left:6305;top:8958;width:161;height:2" coordorigin="6305,8958" coordsize="161,0" path="m6466,8958l6305,8958e" filled="f" stroked="t" strokeweight="1.66pt" strokecolor="#1E1A16">
                <v:path arrowok="t"/>
              </v:shape>
            </v:group>
            <v:group style="position:absolute;left:6514;top:8712;width:185;height:262" coordorigin="6514,8712" coordsize="185,262">
              <v:shape style="position:absolute;left:6514;top:8712;width:185;height:262" coordorigin="6514,8712" coordsize="185,262" path="m6698,8789l6698,8770,6696,8762,6694,8753,6689,8746,6684,8736,6677,8731,6667,8724,6660,8722,6650,8717,6638,8714,6626,8714,6612,8712,6514,8712,6514,8974,6547,8974,6547,8743,6624,8743,6662,8772,6665,8777,6665,8833,6677,8825,6684,8818,6694,8803,6698,8789e" filled="t" fillcolor="#1E1A16" stroked="f">
                <v:path arrowok="t"/>
                <v:fill/>
              </v:shape>
            </v:group>
            <v:group style="position:absolute;left:6547;top:8796;width:163;height:167" coordorigin="6547,8796" coordsize="163,167">
              <v:shape style="position:absolute;left:6547;top:8796;width:163;height:167" coordorigin="6547,8796" coordsize="163,167" path="m6710,8916l6710,8882,6698,8858,6694,8856,6691,8851,6684,8844,6674,8839,6667,8837,6662,8834,6662,8796,6658,8806,6653,8810,6650,8815,6643,8818,6638,8820,6631,8820,6624,8822,6547,8822,6547,8854,6622,8854,6631,8856,6641,8856,6648,8858,6653,8861,6660,8863,6662,8868,6672,8878,6674,8885,6674,8963,6679,8962,6694,8947,6703,8933,6706,8926,6710,8916e" filled="t" fillcolor="#1E1A16" stroked="f">
                <v:path arrowok="t"/>
                <v:fill/>
              </v:shape>
            </v:group>
            <v:group style="position:absolute;left:6547;top:8911;width:127;height:62" coordorigin="6547,8911" coordsize="127,62">
              <v:shape style="position:absolute;left:6547;top:8911;width:127;height:62" coordorigin="6547,8911" coordsize="127,62" path="m6674,8963l6674,8911,6667,8926,6658,8935,6648,8940,6643,8940,6636,8942,6547,8942,6547,8974,6636,8974,6655,8969,6662,8969,6672,8964,6674,8963e" filled="t" fillcolor="#1E1A16" stroked="f">
                <v:path arrowok="t"/>
                <v:fill/>
              </v:shape>
            </v:group>
            <v:group style="position:absolute;left:6662;top:8784;width:2;height:50" coordorigin="6662,8784" coordsize="2,50">
              <v:shape style="position:absolute;left:6662;top:8784;width:2;height:50" coordorigin="6662,8784" coordsize="2,50" path="m6665,8833l6665,8784,6662,8791,6662,8834,6665,8833e" filled="t" fillcolor="#1E1A16" stroked="f">
                <v:path arrowok="t"/>
                <v:fill/>
              </v:shape>
            </v:group>
            <v:group style="position:absolute;left:6732;top:8712;width:240;height:262" coordorigin="6732,8712" coordsize="240,262">
              <v:shape style="position:absolute;left:6732;top:8712;width:240;height:262" coordorigin="6732,8712" coordsize="240,262" path="m6972,8712l6931,8712,6881,8789,6874,8803,6866,8815,6859,8825,6852,8837,6847,8825,6840,8813,6833,8803,6826,8791,6775,8712,6732,8712,6833,8863,6833,8974,6869,8974,6869,8863,6972,8712e" filled="t" fillcolor="#1E1A16" stroked="f">
                <v:path arrowok="t"/>
                <v:fill/>
              </v:shape>
            </v:group>
            <v:group style="position:absolute;left:7097;top:8712;width:185;height:262" coordorigin="7097,8712" coordsize="185,262">
              <v:shape style="position:absolute;left:7097;top:8712;width:185;height:262" coordorigin="7097,8712" coordsize="185,262" path="m7282,8789l7282,8770,7279,8762,7277,8753,7272,8746,7267,8736,7260,8731,7253,8724,7243,8722,7234,8717,7222,8714,7210,8714,7195,8712,7097,8712,7097,8974,7130,8974,7130,8743,7207,8743,7217,8746,7224,8748,7238,8755,7243,8760,7243,8765,7246,8772,7248,8777,7248,8833,7253,8830,7262,8825,7267,8818,7274,8810,7282,8789e" filled="t" fillcolor="#1E1A16" stroked="f">
                <v:path arrowok="t"/>
                <v:fill/>
              </v:shape>
            </v:group>
            <v:group style="position:absolute;left:7130;top:8791;width:118;height:74" coordorigin="7130,8791" coordsize="118,74">
              <v:shape style="position:absolute;left:7130;top:8791;width:118;height:74" coordorigin="7130,8791" coordsize="118,74" path="m7248,8833l7248,8791,7238,8810,7234,8815,7229,8818,7222,8820,7214,8820,7207,8822,7130,8822,7130,8854,7205,8854,7214,8856,7224,8856,7231,8858,7236,8861,7243,8863,7246,8866,7246,8834,7248,8833e" filled="t" fillcolor="#1E1A16" stroked="f">
                <v:path arrowok="t"/>
                <v:fill/>
              </v:shape>
            </v:group>
            <v:group style="position:absolute;left:7130;top:8899;width:130;height:74" coordorigin="7130,8899" coordsize="130,74">
              <v:shape style="position:absolute;left:7130;top:8899;width:130;height:74" coordorigin="7130,8899" coordsize="130,74" path="m7260,8962l7260,8899,7258,8904,7258,8911,7250,8926,7241,8935,7231,8940,7226,8940,7222,8942,7130,8942,7130,8974,7219,8974,7231,8971,7238,8969,7248,8969,7255,8964,7260,8962e" filled="t" fillcolor="#1E1A16" stroked="f">
                <v:path arrowok="t"/>
                <v:fill/>
              </v:shape>
            </v:group>
            <v:group style="position:absolute;left:7246;top:8834;width:50;height:128" coordorigin="7246,8834" coordsize="50,128">
              <v:shape style="position:absolute;left:7246;top:8834;width:50;height:128" coordorigin="7246,8834" coordsize="50,128" path="m7296,8906l7296,8892,7294,8887,7294,8882,7291,8878,7291,8873,7289,8868,7284,8863,7282,8858,7274,8851,7272,8846,7253,8837,7246,8834,7246,8866,7253,8873,7255,8878,7258,8885,7258,8892,7260,8899,7260,8962,7262,8962,7267,8957,7274,8952,7279,8947,7284,8940,7286,8933,7291,8926,7296,8906e" filled="t" fillcolor="#1E1A16" stroked="f">
                <v:path arrowok="t"/>
                <v:fill/>
              </v:shape>
            </v:group>
            <v:group style="position:absolute;left:7344;top:8712;width:190;height:262" coordorigin="7344,8712" coordsize="190,262">
              <v:shape style="position:absolute;left:7344;top:8712;width:190;height:262" coordorigin="7344,8712" coordsize="190,262" path="m7534,8743l7534,8712,7344,8712,7344,8974,7378,8974,7378,8743,7534,8743e" filled="t" fillcolor="#1E1A16" stroked="f">
                <v:path arrowok="t"/>
                <v:fill/>
              </v:shape>
            </v:group>
            <v:group style="position:absolute;left:7378;top:8839;width:146;height:2" coordorigin="7378,8839" coordsize="146,2">
              <v:shape style="position:absolute;left:7378;top:8839;width:146;height:2" coordorigin="7378,8839" coordsize="146,0" path="m7524,8839l7378,8839e" filled="f" stroked="t" strokeweight="1.54pt" strokecolor="#1E1A16">
                <v:path arrowok="t"/>
              </v:shape>
            </v:group>
            <v:group style="position:absolute;left:7378;top:8958;width:161;height:2" coordorigin="7378,8958" coordsize="161,2">
              <v:shape style="position:absolute;left:7378;top:8958;width:161;height:2" coordorigin="7378,8958" coordsize="161,0" path="m7538,8958l7378,8958e" filled="f" stroked="t" strokeweight="1.66pt" strokecolor="#1E1A16">
                <v:path arrowok="t"/>
              </v:shape>
            </v:group>
            <v:group style="position:absolute;left:7565;top:8712;width:209;height:262" coordorigin="7565,8712" coordsize="209,262">
              <v:shape style="position:absolute;left:7565;top:8712;width:209;height:262" coordorigin="7565,8712" coordsize="209,262" path="m7728,8794l7728,8743,7714,8758,7709,8765,7699,8774,7565,8942,7565,8974,7606,8974,7606,8942,7622,8926,7728,8794e" filled="t" fillcolor="#1E1A16" stroked="f">
                <v:path arrowok="t"/>
                <v:fill/>
              </v:shape>
              <v:shape style="position:absolute;left:7565;top:8712;width:209;height:262" coordorigin="7565,8712" coordsize="209,262" path="m7769,8743l7769,8712,7582,8712,7582,8743,7728,8743,7728,8794,7769,8743e" filled="t" fillcolor="#1E1A16" stroked="f">
                <v:path arrowok="t"/>
                <v:fill/>
              </v:shape>
              <v:shape style="position:absolute;left:7565;top:8712;width:209;height:262" coordorigin="7565,8712" coordsize="209,262" path="m7774,8974l7774,8942,7606,8942,7606,8974,7774,8974e" filled="t" fillcolor="#1E1A16" stroked="f">
                <v:path arrowok="t"/>
                <v:fill/>
              </v:shape>
            </v:group>
            <v:group style="position:absolute;left:7812;top:8712;width:199;height:262" coordorigin="7812,8712" coordsize="199,262">
              <v:shape style="position:absolute;left:7812;top:8712;width:199;height:262" coordorigin="7812,8712" coordsize="199,262" path="m8011,8796l8011,8779,8006,8760,8004,8753,7994,8738,7982,8726,7975,8724,7968,8719,7949,8714,7932,8714,7922,8712,7812,8712,7812,8974,7846,8974,7846,8743,7939,8743,7944,8746,7951,8748,7958,8753,7963,8755,7968,8762,7970,8767,7975,8782,7975,8857,7978,8856,7985,8851,7990,8844,7994,8839,7999,8832,8002,8825,8006,8820,8009,8813,8009,8806,8011,8796e" filled="t" fillcolor="#1E1A16" stroked="f">
                <v:path arrowok="t"/>
                <v:fill/>
              </v:shape>
            </v:group>
            <v:group style="position:absolute;left:7846;top:8801;width:130;height:67" coordorigin="7846,8801" coordsize="130,67">
              <v:shape style="position:absolute;left:7846;top:8801;width:130;height:67" coordorigin="7846,8801" coordsize="130,67" path="m7975,8857l7975,8801,7970,8810,7970,8813,7966,8822,7961,8825,7958,8827,7949,8832,7942,8834,7937,8837,7846,8837,7846,8868,7927,8868,7939,8866,7949,8866,7958,8863,7968,8858,7975,8857e" filled="t" fillcolor="#1E1A16" stroked="f">
                <v:path arrowok="t"/>
                <v:fill/>
              </v:shape>
            </v:group>
            <v:group style="position:absolute;left:8078;top:8712;width:2;height:262" coordorigin="8078,8712" coordsize="2,262">
              <v:shape style="position:absolute;left:8078;top:8712;width:2;height:262" coordorigin="8078,8712" coordsize="0,262" path="m8078,8712l8078,8974e" filled="f" stroked="t" strokeweight="1.78pt" strokecolor="#1E1A16">
                <v:path arrowok="t"/>
              </v:shape>
            </v:group>
            <v:group style="position:absolute;left:8158;top:8712;width:190;height:262" coordorigin="8158,8712" coordsize="190,262">
              <v:shape style="position:absolute;left:8158;top:8712;width:190;height:262" coordorigin="8158,8712" coordsize="190,262" path="m8347,8743l8347,8712,8158,8712,8158,8974,8191,8974,8191,8743,8347,8743e" filled="t" fillcolor="#1E1A16" stroked="f">
                <v:path arrowok="t"/>
                <v:fill/>
              </v:shape>
            </v:group>
            <v:group style="position:absolute;left:8191;top:8839;width:146;height:2" coordorigin="8191,8839" coordsize="146,2">
              <v:shape style="position:absolute;left:8191;top:8839;width:146;height:2" coordorigin="8191,8839" coordsize="146,0" path="m8338,8839l8191,8839e" filled="f" stroked="t" strokeweight="1.54pt" strokecolor="#1E1A16">
                <v:path arrowok="t"/>
              </v:shape>
            </v:group>
            <v:group style="position:absolute;left:8191;top:8958;width:161;height:2" coordorigin="8191,8958" coordsize="161,2">
              <v:shape style="position:absolute;left:8191;top:8958;width:161;height:2" coordorigin="8191,8958" coordsize="161,0" path="m8352,8958l8191,8958e" filled="f" stroked="t" strokeweight="1.66pt" strokecolor="#1E1A16">
                <v:path arrowok="t"/>
              </v:shape>
            </v:group>
            <v:group style="position:absolute;left:8390;top:8832;width:2;height:19" coordorigin="8390,8832" coordsize="2,19">
              <v:shape style="position:absolute;left:8390;top:8832;width:2;height:19" coordorigin="8390,8832" coordsize="2,19" path="m8393,8851l8393,8832,8390,8842,8393,8851e" filled="t" fillcolor="#1E1A16" stroked="f">
                <v:path arrowok="t"/>
                <v:fill/>
              </v:shape>
            </v:group>
            <v:group style="position:absolute;left:8393;top:8707;width:226;height:240" coordorigin="8393,8707" coordsize="226,240">
              <v:shape style="position:absolute;left:8393;top:8707;width:226;height:240" coordorigin="8393,8707" coordsize="226,240" path="m8618,8784l8616,8774,8611,8767,8609,8760,8594,8738,8580,8729,8575,8724,8568,8719,8558,8717,8551,8714,8542,8712,8534,8710,8525,8707,8506,8707,8498,8710,8489,8710,8474,8714,8465,8717,8458,8719,8450,8724,8446,8729,8431,8738,8426,8743,8422,8750,8414,8755,8412,8762,8402,8777,8400,8786,8398,8794,8393,8813,8393,8868,8398,8887,8400,8894,8402,8904,8405,8911,8410,8918,8412,8928,8417,8935,8422,8940,8426,8947,8426,8827,8431,8803,8436,8791,8438,8784,8446,8770,8455,8760,8458,8755,8465,8753,8470,8748,8479,8743,8486,8741,8494,8741,8498,8738,8532,8738,8539,8741,8558,8750,8561,8755,8566,8758,8570,8762,8573,8767,8578,8774,8582,8784,8585,8794,8618,8784e" filled="t" fillcolor="#1E1A16" stroked="f">
                <v:path arrowok="t"/>
                <v:fill/>
              </v:shape>
            </v:group>
            <v:group style="position:absolute;left:8426;top:8856;width:197;height:122" coordorigin="8426,8856" coordsize="197,122">
              <v:shape style="position:absolute;left:8426;top:8856;width:197;height:122" coordorigin="8426,8856" coordsize="197,122" path="m8623,8892l8590,8882,8585,8897,8575,8916,8570,8923,8556,8938,8549,8940,8539,8945,8532,8947,8525,8947,8518,8950,8506,8950,8498,8947,8489,8947,8484,8945,8477,8942,8467,8938,8462,8933,8458,8930,8448,8921,8443,8911,8438,8906,8436,8899,8434,8887,8429,8873,8426,8856,8426,8947,8434,8952,8438,8957,8453,8966,8467,8971,8477,8974,8484,8976,8494,8978,8534,8978,8544,8976,8551,8974,8561,8969,8568,8966,8578,8962,8585,8957,8590,8950,8597,8945,8602,8938,8609,8928,8611,8921,8621,8902,8623,8892e" filled="t" fillcolor="#1E1A16" stroked="f">
                <v:path arrowok="t"/>
                <v:fill/>
              </v:shape>
            </v:group>
            <v:group style="position:absolute;left:8645;top:8712;width:206;height:262" coordorigin="8645,8712" coordsize="206,262">
              <v:shape style="position:absolute;left:8645;top:8712;width:206;height:262" coordorigin="8645,8712" coordsize="206,262" path="m8806,8796l8806,8743,8798,8750,8794,8758,8786,8765,8779,8774,8645,8942,8645,8974,8683,8974,8683,8942,8700,8926,8806,8796e" filled="t" fillcolor="#1E1A16" stroked="f">
                <v:path arrowok="t"/>
                <v:fill/>
              </v:shape>
              <v:shape style="position:absolute;left:8645;top:8712;width:206;height:262" coordorigin="8645,8712" coordsize="206,262" path="m8849,8743l8849,8712,8659,8712,8659,8743,8806,8743,8806,8796,8849,8743e" filled="t" fillcolor="#1E1A16" stroked="f">
                <v:path arrowok="t"/>
                <v:fill/>
              </v:shape>
              <v:shape style="position:absolute;left:8645;top:8712;width:206;height:262" coordorigin="8645,8712" coordsize="206,262" path="m8851,8974l8851,8942,8683,8942,8683,8974,8851,8974e" filled="t" fillcolor="#1E1A16" stroked="f">
                <v:path arrowok="t"/>
                <v:fill/>
              </v:shape>
            </v:group>
            <v:group style="position:absolute;left:8890;top:8712;width:190;height:262" coordorigin="8890,8712" coordsize="190,262">
              <v:shape style="position:absolute;left:8890;top:8712;width:190;height:262" coordorigin="8890,8712" coordsize="190,262" path="m9079,8743l9079,8712,8890,8712,8890,8974,8926,8974,8926,8743,9079,8743e" filled="t" fillcolor="#1E1A16" stroked="f">
                <v:path arrowok="t"/>
                <v:fill/>
              </v:shape>
            </v:group>
            <v:group style="position:absolute;left:8926;top:8839;width:144;height:2" coordorigin="8926,8839" coordsize="144,2">
              <v:shape style="position:absolute;left:8926;top:8839;width:144;height:2" coordorigin="8926,8839" coordsize="144,0" path="m9070,8839l8926,8839e" filled="f" stroked="t" strokeweight="1.54pt" strokecolor="#1E1A16">
                <v:path arrowok="t"/>
              </v:shape>
            </v:group>
            <v:group style="position:absolute;left:8926;top:8958;width:161;height:2" coordorigin="8926,8958" coordsize="161,2">
              <v:shape style="position:absolute;left:8926;top:8958;width:161;height:2" coordorigin="8926,8958" coordsize="161,0" path="m9086,8958l8926,8958e" filled="f" stroked="t" strokeweight="1.66pt" strokecolor="#1E1A16">
                <v:path arrowok="t"/>
              </v:shape>
            </v:group>
            <v:group style="position:absolute;left:9134;top:8647;width:206;height:326" coordorigin="9134,8647" coordsize="206,326">
              <v:shape style="position:absolute;left:9134;top:8647;width:206;height:326" coordorigin="9134,8647" coordsize="206,326" path="m9341,8974l9341,8712,9307,8712,9307,8918,9170,8712,9134,8712,9134,8974,9166,8974,9166,8770,9305,8974,9341,8974e" filled="t" fillcolor="#1E1A16" stroked="f">
                <v:path arrowok="t"/>
                <v:fill/>
              </v:shape>
              <v:shape style="position:absolute;left:9134;top:8647;width:206;height:326" coordorigin="9134,8647" coordsize="206,326" path="m9274,8647l9230,8647,9206,8695,9233,8695,9274,8647e" filled="t" fillcolor="#1E1A16" stroked="f">
                <v:path arrowok="t"/>
                <v:fill/>
              </v:shape>
            </v:group>
            <v:group style="position:absolute;left:9386;top:8887;width:175;height:91" coordorigin="9386,8887" coordsize="175,91">
              <v:shape style="position:absolute;left:9386;top:8887;width:175;height:91" coordorigin="9386,8887" coordsize="175,91" path="m9562,8962l9562,8909,9559,8916,9554,8926,9545,8935,9540,8938,9533,8942,9523,8945,9516,8947,9475,8947,9466,8942,9456,8940,9434,8926,9430,8918,9427,8914,9422,8906,9420,8897,9420,8887,9386,8890,9386,8897,9389,8904,9389,8909,9391,8916,9391,8921,9396,8928,9401,8938,9406,8942,9408,8947,9418,8957,9427,8962,9432,8966,9439,8969,9444,8971,9458,8976,9466,8976,9480,8978,9511,8978,9526,8976,9538,8974,9550,8969,9559,8964,9562,8962e" filled="t" fillcolor="#1E1A16" stroked="f">
                <v:path arrowok="t"/>
                <v:fill/>
              </v:shape>
            </v:group>
            <v:group style="position:absolute;left:9396;top:8770;width:2;height:19" coordorigin="9396,8770" coordsize="2,19">
              <v:shape style="position:absolute;left:9396;top:8770;width:2;height:19" coordorigin="9396,8770" coordsize="2,19" path="m9398,8789l9398,8770,9396,8779,9398,8789e" filled="t" fillcolor="#1E1A16" stroked="f">
                <v:path arrowok="t"/>
                <v:fill/>
              </v:shape>
            </v:group>
            <v:group style="position:absolute;left:9398;top:8707;width:190;height:127" coordorigin="9398,8707" coordsize="190,127">
              <v:shape style="position:absolute;left:9398;top:8707;width:190;height:127" coordorigin="9398,8707" coordsize="190,127" path="m9588,8786l9586,8774,9581,8755,9574,8746,9569,8736,9564,8734,9559,8729,9554,8726,9552,8724,9545,8719,9540,8717,9528,8714,9516,8710,9502,8710,9490,8707,9475,8710,9463,8710,9451,8714,9439,8717,9425,8724,9422,8729,9418,8731,9410,8738,9403,8753,9398,8760,9398,8796,9401,8806,9410,8820,9418,8825,9425,8832,9430,8834,9430,8770,9432,8767,9434,8762,9434,8760,9444,8750,9449,8748,9451,8746,9458,8743,9463,8741,9470,8741,9475,8738,9504,8738,9511,8741,9516,8741,9554,8784,9554,8789,9588,8786e" filled="t" fillcolor="#1E1A16" stroked="f">
                <v:path arrowok="t"/>
                <v:fill/>
              </v:shape>
            </v:group>
            <v:group style="position:absolute;left:9430;top:8784;width:166;height:178" coordorigin="9430,8784" coordsize="166,178">
              <v:shape style="position:absolute;left:9430;top:8784;width:166;height:178" coordorigin="9430,8784" coordsize="166,178" path="m9595,8911l9595,8890,9593,8880,9588,8870,9586,8863,9571,8849,9562,8842,9550,8837,9540,8832,9528,8830,9511,8825,9473,8815,9451,8808,9446,8806,9444,8803,9439,8801,9437,8796,9432,8791,9430,8784,9430,8834,9434,8837,9442,8842,9454,8846,9468,8849,9502,8858,9514,8861,9523,8863,9530,8866,9538,8870,9545,8873,9554,8882,9562,8897,9562,8962,9564,8959,9569,8957,9574,8952,9576,8947,9581,8945,9593,8921,9593,8916,9595,8911e" filled="t" fillcolor="#1E1A16" stroked="f">
                <v:path arrowok="t"/>
                <v:fill/>
              </v:shape>
            </v:group>
            <v:group style="position:absolute;left:9624;top:8712;width:206;height:262" coordorigin="9624,8712" coordsize="206,262">
              <v:shape style="position:absolute;left:9624;top:8712;width:206;height:262" coordorigin="9624,8712" coordsize="206,262" path="m9830,8743l9830,8712,9624,8712,9624,8743,9708,8743,9708,8974,9744,8974,9744,8743,9830,8743e" filled="t" fillcolor="#1E1A16" stroked="f">
                <v:path arrowok="t"/>
                <v:fill/>
              </v:shape>
            </v:group>
            <v:group style="position:absolute;left:9842;top:8712;width:338;height:262" coordorigin="9842,8712" coordsize="338,262">
              <v:shape style="position:absolute;left:9842;top:8712;width:338;height:262" coordorigin="9842,8712" coordsize="338,262" path="m10181,8712l10145,8712,10104,8880,10099,8897,10097,8911,10092,8926,10092,8938,10087,8916,10078,8868,10070,8846,10032,8712,9991,8712,9941,8890,9938,8894,9936,8904,9934,8918,9929,8938,9926,8926,9922,8897,9917,8885,9878,8712,9842,8712,9912,8974,9948,8974,10003,8774,10008,8760,10008,8753,10010,8743,10010,8748,10013,8755,10015,8765,10020,8774,10075,8974,10109,8974,10181,8712e" filled="t" fillcolor="#1E1A16" stroked="f">
                <v:path arrowok="t"/>
                <v:fill/>
              </v:shape>
            </v:group>
            <v:group style="position:absolute;left:10169;top:8712;width:245;height:262" coordorigin="10169,8712" coordsize="245,262">
              <v:shape style="position:absolute;left:10169;top:8712;width:245;height:262" coordorigin="10169,8712" coordsize="245,262" path="m10414,8974l10308,8712,10270,8712,10169,8974,10207,8974,10236,8894,10246,8894,10246,8866,10274,8791,10279,8777,10282,8765,10286,8753,10289,8741,10291,8750,10301,8779,10308,8794,10334,8866,10334,8894,10344,8894,10375,8974,10414,8974e" filled="t" fillcolor="#1E1A16" stroked="f">
                <v:path arrowok="t"/>
                <v:fill/>
              </v:shape>
              <v:shape style="position:absolute;left:10169;top:8712;width:245;height:262" coordorigin="10169,8712" coordsize="245,262" path="m10334,8894l10334,8866,10246,8866,10246,8894,10334,8894e" filled="t" fillcolor="#1E1A16" stroked="f">
                <v:path arrowok="t"/>
                <v:fill/>
              </v:shape>
            </v:group>
            <v:group style="position:absolute;left:5220;top:6437;width:199;height:262" coordorigin="5220,6437" coordsize="199,262">
              <v:shape style="position:absolute;left:5220;top:6437;width:199;height:262" coordorigin="5220,6437" coordsize="199,262" path="m5419,6518l5419,6502,5417,6492,5414,6485,5410,6475,5407,6468,5402,6461,5395,6456,5390,6451,5383,6446,5376,6444,5366,6439,5357,6439,5350,6437,5220,6437,5220,6698,5254,6698,5254,6468,5352,6468,5383,6504,5383,6580,5386,6578,5393,6574,5398,6569,5402,6562,5407,6557,5410,6550,5414,6542,5417,6535,5417,6528,5419,6518e" filled="t" fillcolor="#1E1A16" stroked="f">
                <v:path arrowok="t"/>
                <v:fill/>
              </v:shape>
            </v:group>
            <v:group style="position:absolute;left:5254;top:6523;width:130;height:67" coordorigin="5254,6523" coordsize="130,67">
              <v:shape style="position:absolute;left:5254;top:6523;width:130;height:67" coordorigin="5254,6523" coordsize="130,67" path="m5383,6580l5383,6523,5378,6533,5378,6538,5362,6554,5357,6557,5350,6557,5345,6559,5254,6559,5254,6590,5347,6590,5357,6588,5369,6586,5376,6583,5383,6580e" filled="t" fillcolor="#1E1A16" stroked="f">
                <v:path arrowok="t"/>
                <v:fill/>
              </v:shape>
            </v:group>
            <v:group style="position:absolute;left:5453;top:6432;width:247;height:235" coordorigin="5453,6432" coordsize="247,235">
              <v:shape style="position:absolute;left:5453;top:6432;width:247;height:235" coordorigin="5453,6432" coordsize="247,235" path="m5700,6605l5700,6530,5698,6521,5695,6514,5690,6504,5688,6497,5669,6468,5664,6463,5650,6454,5645,6449,5638,6444,5628,6442,5614,6437,5604,6434,5597,6432,5566,6432,5551,6434,5539,6437,5527,6442,5518,6446,5506,6451,5496,6458,5489,6468,5479,6478,5453,6554,5453,6588,5455,6595,5455,6605,5458,6612,5462,6619,5465,6629,5467,6636,5482,6658,5486,6662,5489,6666,5489,6557,5491,6542,5494,6530,5494,6521,5537,6470,5561,6463,5568,6461,5592,6461,5597,6463,5604,6466,5609,6466,5614,6468,5621,6470,5626,6475,5630,6478,5635,6482,5640,6485,5642,6490,5647,6494,5650,6499,5654,6506,5657,6511,5659,6518,5662,6523,5664,6530,5664,6538,5669,6566,5669,6667,5688,6638,5690,6631,5695,6622,5698,6614,5700,6605e" filled="t" fillcolor="#1E1A16" stroked="f">
                <v:path arrowok="t"/>
                <v:fill/>
              </v:shape>
            </v:group>
            <v:group style="position:absolute;left:5489;top:6566;width:180;height:137" coordorigin="5489,6566" coordsize="180,137">
              <v:shape style="position:absolute;left:5489;top:6566;width:180;height:137" coordorigin="5489,6566" coordsize="180,137" path="m5669,6667l5669,6566,5666,6581,5666,6590,5664,6602,5659,6622,5654,6631,5647,6638,5642,6646,5635,6650,5628,6658,5621,6662,5614,6665,5606,6670,5597,6672,5558,6672,5551,6670,5544,6665,5534,6662,5527,6658,5520,6650,5513,6646,5503,6631,5494,6612,5491,6602,5491,6593,5489,6583,5489,6666,5491,6670,5520,6689,5527,6691,5534,6696,5544,6698,5551,6701,5561,6701,5568,6703,5587,6703,5594,6701,5604,6701,5618,6696,5628,6694,5635,6691,5657,6677,5662,6672,5669,6667e" filled="t" fillcolor="#1E1A16" stroked="f">
                <v:path arrowok="t"/>
                <v:fill/>
              </v:shape>
            </v:group>
            <v:group style="position:absolute;left:5700;top:6540;width:2;height:55" coordorigin="5700,6540" coordsize="2,55">
              <v:shape style="position:absolute;left:5700;top:6540;width:2;height:55" coordorigin="5700,6540" coordsize="2,55" path="m5702,6586l5702,6550,5700,6540,5700,6595,5702,6586e" filled="t" fillcolor="#1E1A16" stroked="f">
                <v:path arrowok="t"/>
                <v:fill/>
              </v:shape>
            </v:group>
            <v:group style="position:absolute;left:5729;top:6437;width:209;height:262" coordorigin="5729,6437" coordsize="209,262">
              <v:shape style="position:absolute;left:5729;top:6437;width:209;height:262" coordorigin="5729,6437" coordsize="209,262" path="m5938,6468l5938,6437,5729,6437,5729,6468,5815,6468,5815,6698,5849,6698,5849,6468,5938,6468e" filled="t" fillcolor="#1E1A16" stroked="f">
                <v:path arrowok="t"/>
                <v:fill/>
              </v:shape>
            </v:group>
            <v:group style="position:absolute;left:5971;top:6437;width:233;height:262" coordorigin="5971,6437" coordsize="233,262">
              <v:shape style="position:absolute;left:5971;top:6437;width:233;height:262" coordorigin="5971,6437" coordsize="233,262" path="m6180,6528l6180,6487,6166,6458,6161,6456,6154,6449,6151,6449,6146,6444,6142,6444,6132,6439,6120,6439,6106,6437,5971,6437,5971,6698,6007,6698,6007,6466,6103,6466,6110,6468,6115,6468,6120,6470,6125,6470,6134,6480,6139,6482,6142,6487,6144,6490,6144,6499,6146,6504,6146,6566,6154,6564,6173,6545,6175,6540,6178,6533,6180,6528e" filled="t" fillcolor="#1E1A16" stroked="f">
                <v:path arrowok="t"/>
                <v:fill/>
              </v:shape>
              <v:shape style="position:absolute;left:5971;top:6437;width:233;height:262" coordorigin="5971,6437" coordsize="233,262" path="m6146,6566l6146,6514,6144,6518,6142,6526,6139,6530,6125,6545,6118,6547,6113,6550,6103,6550,6094,6552,6007,6552,6007,6581,6060,6581,6074,6586,6082,6590,6086,6593,6101,6607,6108,6618,6108,6578,6118,6578,6125,6576,6134,6574,6142,6571,6146,6566e" filled="t" fillcolor="#1E1A16" stroked="f">
                <v:path arrowok="t"/>
                <v:fill/>
              </v:shape>
              <v:shape style="position:absolute;left:5971;top:6437;width:233;height:262" coordorigin="5971,6437" coordsize="233,262" path="m6204,6698l6158,6626,6144,6607,6137,6600,6130,6590,6120,6586,6115,6581,6108,6578,6108,6618,6110,6622,6118,6631,6125,6643,6161,6698,6204,6698e" filled="t" fillcolor="#1E1A16" stroked="f">
                <v:path arrowok="t"/>
                <v:fill/>
              </v:shape>
              <v:shape style="position:absolute;left:5971;top:6437;width:233;height:262" coordorigin="5971,6437" coordsize="233,262" path="m6182,6514l6182,6509,6180,6497,6180,6521,6182,6514e" filled="t" fillcolor="#1E1A16" stroked="f">
                <v:path arrowok="t"/>
                <v:fill/>
              </v:shape>
            </v:group>
            <v:group style="position:absolute;left:6216;top:6437;width:206;height:262" coordorigin="6216,6437" coordsize="206,262">
              <v:shape style="position:absolute;left:6216;top:6437;width:206;height:262" coordorigin="6216,6437" coordsize="206,262" path="m6377,6518l6377,6468,6370,6473,6362,6480,6358,6490,6350,6499,6216,6665,6216,6698,6254,6698,6254,6667,6271,6648,6377,6518e" filled="t" fillcolor="#1E1A16" stroked="f">
                <v:path arrowok="t"/>
                <v:fill/>
              </v:shape>
              <v:shape style="position:absolute;left:6216;top:6437;width:206;height:262" coordorigin="6216,6437" coordsize="206,262" path="m6418,6468l6418,6437,6230,6437,6230,6468,6377,6468,6377,6518,6418,6468e" filled="t" fillcolor="#1E1A16" stroked="f">
                <v:path arrowok="t"/>
                <v:fill/>
              </v:shape>
              <v:shape style="position:absolute;left:6216;top:6437;width:206;height:262" coordorigin="6216,6437" coordsize="206,262" path="m6422,6698l6422,6667,6254,6667,6254,6698,6422,6698e" filled="t" fillcolor="#1E1A16" stroked="f">
                <v:path arrowok="t"/>
                <v:fill/>
              </v:shape>
            </v:group>
            <v:group style="position:absolute;left:6461;top:6437;width:190;height:262" coordorigin="6461,6437" coordsize="190,262">
              <v:shape style="position:absolute;left:6461;top:6437;width:190;height:262" coordorigin="6461,6437" coordsize="190,262" path="m6650,6468l6650,6437,6461,6437,6461,6698,6497,6698,6497,6468,6650,6468e" filled="t" fillcolor="#1E1A16" stroked="f">
                <v:path arrowok="t"/>
                <v:fill/>
              </v:shape>
            </v:group>
            <v:group style="position:absolute;left:6497;top:6563;width:144;height:2" coordorigin="6497,6563" coordsize="144,2">
              <v:shape style="position:absolute;left:6497;top:6563;width:144;height:2" coordorigin="6497,6563" coordsize="144,0" path="m6641,6563l6497,6563e" filled="f" stroked="t" strokeweight="1.66pt" strokecolor="#1E1A16">
                <v:path arrowok="t"/>
              </v:shape>
            </v:group>
            <v:group style="position:absolute;left:6497;top:6683;width:158;height:2" coordorigin="6497,6683" coordsize="158,2">
              <v:shape style="position:absolute;left:6497;top:6683;width:158;height:2" coordorigin="6497,6683" coordsize="158,0" path="m6655,6683l6497,6683e" filled="f" stroked="t" strokeweight="1.66pt" strokecolor="#1E1A16">
                <v:path arrowok="t"/>
              </v:shape>
            </v:group>
            <v:group style="position:absolute;left:6703;top:6437;width:185;height:262" coordorigin="6703,6437" coordsize="185,262">
              <v:shape style="position:absolute;left:6703;top:6437;width:185;height:262" coordorigin="6703,6437" coordsize="185,262" path="m6888,6511l6888,6494,6886,6485,6883,6478,6878,6468,6871,6461,6866,6454,6859,6449,6840,6439,6828,6439,6816,6437,6703,6437,6703,6698,6737,6698,6737,6468,6823,6468,6854,6502,6854,6558,6859,6554,6869,6547,6874,6542,6883,6528,6886,6518,6888,6511e" filled="t" fillcolor="#1E1A16" stroked="f">
                <v:path arrowok="t"/>
                <v:fill/>
              </v:shape>
            </v:group>
            <v:group style="position:absolute;left:6737;top:6514;width:118;height:77" coordorigin="6737,6514" coordsize="118,77">
              <v:shape style="position:absolute;left:6737;top:6514;width:118;height:77" coordorigin="6737,6514" coordsize="118,77" path="m6854,6558l6854,6514,6852,6518,6850,6526,6847,6530,6840,6538,6833,6540,6828,6542,6821,6545,6804,6545,6794,6547,6737,6547,6737,6576,6797,6576,6809,6578,6821,6578,6828,6581,6838,6581,6842,6583,6850,6588,6852,6590,6852,6559,6854,6558e" filled="t" fillcolor="#1E1A16" stroked="f">
                <v:path arrowok="t"/>
                <v:fill/>
              </v:shape>
            </v:group>
            <v:group style="position:absolute;left:6737;top:6634;width:127;height:65" coordorigin="6737,6634" coordsize="127,65">
              <v:shape style="position:absolute;left:6737;top:6634;width:127;height:65" coordorigin="6737,6634" coordsize="127,65" path="m6864,6687l6864,6634,6854,6653,6850,6655,6842,6662,6838,6662,6833,6665,6826,6665,6823,6667,6737,6667,6737,6698,6816,6698,6826,6696,6835,6696,6854,6691,6862,6689,6864,6687e" filled="t" fillcolor="#1E1A16" stroked="f">
                <v:path arrowok="t"/>
                <v:fill/>
              </v:shape>
            </v:group>
            <v:group style="position:absolute;left:6852;top:6559;width:48;height:128" coordorigin="6852,6559" coordsize="48,128">
              <v:shape style="position:absolute;left:6852;top:6559;width:48;height:128" coordorigin="6852,6559" coordsize="48,128" path="m6900,6641l6900,6605,6890,6586,6888,6583,6886,6578,6881,6574,6871,6569,6869,6564,6862,6562,6857,6559,6852,6559,6852,6590,6857,6598,6859,6602,6864,6610,6864,6687,6869,6684,6874,6682,6881,6677,6883,6670,6898,6648,6900,6641e" filled="t" fillcolor="#1E1A16" stroked="f">
                <v:path arrowok="t"/>
                <v:fill/>
              </v:shape>
            </v:group>
            <v:group style="position:absolute;left:6900;top:6617;width:2;height:14" coordorigin="6900,6617" coordsize="2,14">
              <v:shape style="position:absolute;left:6900;top:6617;width:2;height:14" coordorigin="6900,6617" coordsize="2,14" path="m6902,6622l6900,6617,6900,6631,6902,6622e" filled="t" fillcolor="#1E1A16" stroked="f">
                <v:path arrowok="t"/>
                <v:fill/>
              </v:shape>
            </v:group>
            <v:group style="position:absolute;left:6922;top:6437;width:240;height:262" coordorigin="6922,6437" coordsize="240,262">
              <v:shape style="position:absolute;left:6922;top:6437;width:240;height:262" coordorigin="6922,6437" coordsize="240,262" path="m7162,6437l7121,6437,7070,6514,7049,6550,7042,6559,7037,6550,7022,6526,7015,6516,6962,6437,6922,6437,7022,6588,7022,6698,7056,6698,7056,6588,7162,6437e" filled="t" fillcolor="#1E1A16" stroked="f">
                <v:path arrowok="t"/>
                <v:fill/>
              </v:shape>
              <v:shape style="position:absolute;left:7259;top:6368;width:3288;height:756" type="#_x0000_t75">
                <v:imagedata r:id="rId16" o:title=""/>
              </v:shape>
            </v:group>
            <v:group style="position:absolute;left:7081;top:6845;width:2;height:262" coordorigin="7081,6845" coordsize="2,262">
              <v:shape style="position:absolute;left:7081;top:6845;width:2;height:262" coordorigin="7081,6845" coordsize="0,262" path="m7081,6845l7081,7106e" filled="f" stroked="t" strokeweight="1.9pt" strokecolor="#1E1A16">
                <v:path arrowok="t"/>
              </v:shape>
            </v:group>
            <v:group style="position:absolute;left:4920;top:4733;width:199;height:262" coordorigin="4920,4733" coordsize="199,262">
              <v:shape style="position:absolute;left:4920;top:4733;width:199;height:262" coordorigin="4920,4733" coordsize="199,262" path="m5119,4824l5119,4790,5117,4781,5098,4752,5083,4742,5069,4738,5059,4735,5052,4735,5042,4733,4920,4733,4920,4994,4954,4994,4954,4764,5050,4764,5054,4766,5062,4769,5066,4771,5071,4776,5076,4783,5078,4788,5083,4795,5083,4876,5086,4874,5093,4872,5105,4860,5110,4853,5112,4846,5114,4841,5117,4834,5119,4824e" filled="t" fillcolor="#1E1A16" stroked="f">
                <v:path arrowok="t"/>
                <v:fill/>
              </v:shape>
            </v:group>
            <v:group style="position:absolute;left:4954;top:4826;width:130;height:62" coordorigin="4954,4826" coordsize="130,62">
              <v:shape style="position:absolute;left:4954;top:4826;width:130;height:62" coordorigin="4954,4826" coordsize="130,62" path="m5083,4876l5083,4826,5081,4831,5078,4834,5074,4843,5069,4846,5066,4848,5052,4855,5045,4855,5038,4858,4954,4858,4954,4889,5035,4889,5059,4884,5069,4884,5078,4879,5083,4876e" filled="t" fillcolor="#1E1A16" stroked="f">
                <v:path arrowok="t"/>
                <v:fill/>
              </v:shape>
            </v:group>
            <v:group style="position:absolute;left:5153;top:4846;width:252;height:154" coordorigin="5153,4846" coordsize="252,154">
              <v:shape style="position:absolute;left:5153;top:4846;width:252;height:154" coordorigin="5153,4846" coordsize="252,154" path="m5155,4884l5155,4853,5153,4867,5153,4877,5155,4884e" filled="t" fillcolor="#1E1A16" stroked="f">
                <v:path arrowok="t"/>
                <v:fill/>
              </v:shape>
              <v:shape style="position:absolute;left:5153;top:4846;width:252;height:154" coordorigin="5153,4846" coordsize="252,154" path="m5402,4894l5402,4836,5400,4826,5400,4819,5395,4810,5393,4802,5388,4793,5386,4786,5376,4771,5371,4766,5364,4762,5359,4754,5345,4745,5338,4742,5330,4738,5321,4735,5306,4730,5297,4730,5287,4728,5266,4728,5242,4733,5218,4742,5189,4764,5182,4774,5172,4786,5162,4810,5160,4822,5155,4836,5155,4894,5160,4908,5162,4918,5165,4925,5170,4932,5172,4939,5186,4961,5189,4962,5189,4867,5191,4853,5191,4841,5196,4817,5201,4807,5203,4798,5210,4790,5215,4783,5222,4778,5230,4771,5237,4769,5244,4764,5254,4762,5261,4759,5297,4759,5304,4762,5309,4764,5316,4766,5330,4774,5345,4788,5347,4793,5352,4798,5357,4807,5362,4822,5364,4826,5366,4834,5369,4848,5369,4963,5374,4956,5378,4951,5383,4944,5388,4934,5393,4927,5395,4920,5398,4910,5400,4903,5402,4894e" filled="t" fillcolor="#1E1A16" stroked="f">
                <v:path arrowok="t"/>
                <v:fill/>
              </v:shape>
              <v:shape style="position:absolute;left:5153;top:4846;width:252;height:154" coordorigin="5153,4846" coordsize="252,154" path="m5369,4963l5369,4877,5366,4889,5366,4898,5362,4908,5359,4918,5354,4927,5350,4934,5342,4942,5338,4949,5316,4963,5297,4968,5287,4968,5280,4970,5270,4968,5261,4968,5251,4966,5198,4920,5191,4891,5191,4879,5189,4867,5189,4962,5194,4966,5198,4973,5213,4982,5220,4985,5227,4990,5237,4992,5244,4994,5254,4997,5261,4999,5297,4999,5304,4997,5311,4997,5321,4994,5328,4990,5335,4987,5350,4978,5357,4975,5369,4963e" filled="t" fillcolor="#1E1A16" stroked="f">
                <v:path arrowok="t"/>
                <v:fill/>
              </v:shape>
              <v:shape style="position:absolute;left:5153;top:4846;width:252;height:154" coordorigin="5153,4846" coordsize="252,154" path="m5405,4874l5405,4855,5402,4846,5402,4884,5405,4874e" filled="t" fillcolor="#1E1A16" stroked="f">
                <v:path arrowok="t"/>
                <v:fill/>
              </v:shape>
            </v:group>
            <v:group style="position:absolute;left:5429;top:4733;width:209;height:262" coordorigin="5429,4733" coordsize="209,262">
              <v:shape style="position:absolute;left:5429;top:4733;width:209;height:262" coordorigin="5429,4733" coordsize="209,262" path="m5638,4764l5638,4733,5429,4733,5429,4764,5515,4764,5515,4994,5551,4994,5551,4764,5638,4764e" filled="t" fillcolor="#1E1A16" stroked="f">
                <v:path arrowok="t"/>
                <v:fill/>
              </v:shape>
            </v:group>
            <v:group style="position:absolute;left:5674;top:4733;width:230;height:262" coordorigin="5674,4733" coordsize="230,262">
              <v:shape style="position:absolute;left:5674;top:4733;width:230;height:262" coordorigin="5674,4733" coordsize="230,262" path="m5882,4817l5882,4793,5878,4774,5873,4764,5868,4762,5863,4752,5858,4750,5856,4747,5846,4742,5844,4740,5820,4735,5806,4733,5674,4733,5674,4994,5707,4994,5707,4762,5806,4762,5810,4764,5815,4764,5822,4766,5825,4769,5834,4774,5837,4776,5839,4781,5842,4783,5844,4788,5844,4793,5846,4795,5846,4866,5849,4865,5856,4860,5861,4855,5866,4853,5868,4846,5873,4841,5878,4831,5882,4817e" filled="t" fillcolor="#1E1A16" stroked="f">
                <v:path arrowok="t"/>
                <v:fill/>
              </v:shape>
              <v:shape style="position:absolute;left:5674;top:4733;width:230;height:262" coordorigin="5674,4733" coordsize="230,262" path="m5846,4866l5846,4812,5844,4817,5844,4824,5839,4829,5803,4848,5707,4848,5707,4879,5767,4879,5774,4884,5784,4886,5801,4903,5806,4910,5810,4917,5810,4874,5818,4874,5827,4872,5846,4866e" filled="t" fillcolor="#1E1A16" stroked="f">
                <v:path arrowok="t"/>
                <v:fill/>
              </v:shape>
              <v:shape style="position:absolute;left:5674;top:4733;width:230;height:262" coordorigin="5674,4733" coordsize="230,262" path="m5904,4994l5858,4925,5851,4913,5844,4903,5830,4889,5825,4886,5822,4882,5815,4879,5810,4874,5810,4917,5820,4930,5825,4942,5861,4994,5904,4994e" filled="t" fillcolor="#1E1A16" stroked="f">
                <v:path arrowok="t"/>
                <v:fill/>
              </v:shape>
            </v:group>
            <v:group style="position:absolute;left:5916;top:4733;width:209;height:262" coordorigin="5916,4733" coordsize="209,262">
              <v:shape style="position:absolute;left:5916;top:4733;width:209;height:262" coordorigin="5916,4733" coordsize="209,262" path="m6079,4814l6079,4764,6058,4786,6050,4795,5916,4963,5916,4994,5957,4994,5957,4963,5971,4946,6079,4814e" filled="t" fillcolor="#1E1A16" stroked="f">
                <v:path arrowok="t"/>
                <v:fill/>
              </v:shape>
              <v:shape style="position:absolute;left:5916;top:4733;width:209;height:262" coordorigin="5916,4733" coordsize="209,262" path="m6120,4764l6120,4733,5933,4733,5933,4764,6079,4764,6079,4814,6120,4764e" filled="t" fillcolor="#1E1A16" stroked="f">
                <v:path arrowok="t"/>
                <v:fill/>
              </v:shape>
              <v:shape style="position:absolute;left:5916;top:4733;width:209;height:262" coordorigin="5916,4733" coordsize="209,262" path="m6125,4994l6125,4963,5957,4963,5957,4994,6125,4994e" filled="t" fillcolor="#1E1A16" stroked="f">
                <v:path arrowok="t"/>
                <v:fill/>
              </v:shape>
            </v:group>
            <v:group style="position:absolute;left:6161;top:4733;width:192;height:262" coordorigin="6161,4733" coordsize="192,262">
              <v:shape style="position:absolute;left:6161;top:4733;width:192;height:262" coordorigin="6161,4733" coordsize="192,262" path="m6353,4764l6353,4733,6161,4733,6161,4994,6197,4994,6197,4764,6353,4764e" filled="t" fillcolor="#1E1A16" stroked="f">
                <v:path arrowok="t"/>
                <v:fill/>
              </v:shape>
            </v:group>
            <v:group style="position:absolute;left:6197;top:4859;width:144;height:2" coordorigin="6197,4859" coordsize="144,2">
              <v:shape style="position:absolute;left:6197;top:4859;width:144;height:2" coordorigin="6197,4859" coordsize="144,0" path="m6341,4859l6197,4859e" filled="f" stroked="t" strokeweight="1.66pt" strokecolor="#1E1A16">
                <v:path arrowok="t"/>
              </v:shape>
            </v:group>
            <v:group style="position:absolute;left:6197;top:4979;width:161;height:2" coordorigin="6197,4979" coordsize="161,2">
              <v:shape style="position:absolute;left:6197;top:4979;width:161;height:2" coordorigin="6197,4979" coordsize="161,0" path="m6358,4979l6197,4979e" filled="f" stroked="t" strokeweight="1.66pt" strokecolor="#1E1A16">
                <v:path arrowok="t"/>
              </v:shape>
            </v:group>
            <v:group style="position:absolute;left:6403;top:4733;width:185;height:262" coordorigin="6403,4733" coordsize="185,262">
              <v:shape style="position:absolute;left:6403;top:4733;width:185;height:262" coordorigin="6403,4733" coordsize="185,262" path="m6588,4817l6588,4783,6583,4774,6578,4766,6574,4757,6566,4752,6559,4745,6550,4742,6540,4738,6516,4733,6403,4733,6403,4994,6439,4994,6439,4764,6516,4764,6538,4771,6540,4774,6545,4776,6550,4781,6552,4786,6554,4793,6554,4854,6562,4850,6569,4846,6576,4838,6581,4831,6583,4824,6588,4817e" filled="t" fillcolor="#1E1A16" stroked="f">
                <v:path arrowok="t"/>
                <v:fill/>
              </v:shape>
            </v:group>
            <v:group style="position:absolute;left:6439;top:4817;width:115;height:70" coordorigin="6439,4817" coordsize="115,70">
              <v:shape style="position:absolute;left:6439;top:4817;width:115;height:70" coordorigin="6439,4817" coordsize="115,70" path="m6554,4854l6554,4817,6550,4826,6545,4831,6540,4834,6535,4838,6528,4841,6523,4841,6516,4843,6439,4843,6439,4874,6521,4874,6530,4877,6545,4882,6550,4884,6552,4886,6552,4855,6554,4854e" filled="t" fillcolor="#1E1A16" stroked="f">
                <v:path arrowok="t"/>
                <v:fill/>
              </v:shape>
            </v:group>
            <v:group style="position:absolute;left:6439;top:4925;width:127;height:70" coordorigin="6439,4925" coordsize="127,70">
              <v:shape style="position:absolute;left:6439;top:4925;width:127;height:70" coordorigin="6439,4925" coordsize="127,70" path="m6566,4983l6566,4925,6564,4932,6564,4937,6562,4942,6554,4949,6552,4954,6542,4958,6540,4961,6533,4961,6528,4963,6439,4963,6439,4994,6528,4994,6547,4990,6566,4983e" filled="t" fillcolor="#1E1A16" stroked="f">
                <v:path arrowok="t"/>
                <v:fill/>
              </v:shape>
            </v:group>
            <v:group style="position:absolute;left:6552;top:4855;width:48;height:128" coordorigin="6552,4855" coordsize="48,128">
              <v:shape style="position:absolute;left:6552;top:4855;width:48;height:128" coordorigin="6552,4855" coordsize="48,128" path="m6600,4937l6600,4898,6590,4879,6586,4874,6581,4872,6578,4867,6559,4858,6552,4855,6552,4886,6559,4894,6562,4898,6566,4913,6566,4983,6569,4982,6576,4978,6586,4968,6595,4954,6598,4944,6600,4937e" filled="t" fillcolor="#1E1A16" stroked="f">
                <v:path arrowok="t"/>
                <v:fill/>
              </v:shape>
            </v:group>
            <v:group style="position:absolute;left:6588;top:4790;width:2;height:17" coordorigin="6588,4790" coordsize="2,17">
              <v:shape style="position:absolute;left:6588;top:4790;width:2;height:17" coordorigin="6588,4790" coordsize="2,17" path="m6590,4800l6588,4790,6588,4807,6590,4800e" filled="t" fillcolor="#1E1A16" stroked="f">
                <v:path arrowok="t"/>
                <v:fill/>
              </v:shape>
            </v:group>
            <v:group style="position:absolute;left:6600;top:4908;width:2;height:19" coordorigin="6600,4908" coordsize="2,19">
              <v:shape style="position:absolute;left:6600;top:4908;width:2;height:19" coordorigin="6600,4908" coordsize="2,19" path="m6602,4920l6602,4913,6600,4908,6600,4927,6602,4920e" filled="t" fillcolor="#1E1A16" stroked="f">
                <v:path arrowok="t"/>
                <v:fill/>
              </v:shape>
            </v:group>
            <v:group style="position:absolute;left:6622;top:4733;width:240;height:262" coordorigin="6622,4733" coordsize="240,262">
              <v:shape style="position:absolute;left:6622;top:4733;width:240;height:262" coordorigin="6622,4733" coordsize="240,262" path="m6862,4733l6823,4733,6773,4810,6763,4824,6756,4834,6749,4846,6744,4855,6737,4846,6730,4834,6725,4824,6715,4812,6665,4733,6622,4733,6725,4884,6725,4994,6758,4994,6758,4884,6862,4733e" filled="t" fillcolor="#1E1A16" stroked="f">
                <v:path arrowok="t"/>
                <v:fill/>
              </v:shape>
            </v:group>
            <v:group style="position:absolute;left:6977;top:4908;width:175;height:91" coordorigin="6977,4908" coordsize="175,91">
              <v:shape style="position:absolute;left:6977;top:4908;width:175;height:91" coordorigin="6977,4908" coordsize="175,91" path="m7152,4982l7152,4930,7150,4934,7150,4942,7135,4956,7130,4958,7123,4963,7116,4966,7106,4966,7097,4968,7078,4968,7020,4939,7015,4925,7013,4918,7010,4908,6977,4910,6977,4918,6979,4925,6979,4930,6982,4934,6984,4942,6986,4946,6989,4954,6991,4958,6996,4963,6998,4968,7003,4973,7008,4975,7013,4980,7018,4982,7025,4985,7030,4990,7037,4992,7042,4994,7049,4997,7056,4997,7073,4999,7104,4999,7128,4994,7140,4990,7150,4985,7152,4982e" filled="t" fillcolor="#1E1A16" stroked="f">
                <v:path arrowok="t"/>
                <v:fill/>
              </v:shape>
            </v:group>
            <v:group style="position:absolute;left:6986;top:4728;width:192;height:127" coordorigin="6986,4728" coordsize="192,127">
              <v:shape style="position:absolute;left:6986;top:4728;width:192;height:127" coordorigin="6986,4728" coordsize="192,127" path="m7178,4807l7178,4795,7174,4786,7171,4774,7166,4766,7162,4762,7159,4757,7154,4752,7150,4750,7142,4742,7138,4740,7130,4738,7118,4733,7106,4730,7094,4730,7080,4728,7068,4730,7054,4730,7044,4733,7032,4738,7018,4745,7013,4750,7008,4752,7001,4759,6998,4764,6994,4771,6986,4800,6989,4810,6989,4817,6994,4826,6996,4834,7015,4853,7020,4855,7020,4795,7022,4790,7022,4788,7025,4783,7027,4781,7030,4776,7032,4774,7037,4771,7039,4769,7054,4762,7061,4762,7068,4759,7094,4759,7102,4762,7109,4762,7128,4771,7130,4776,7138,4783,7140,4788,7140,4793,7145,4802,7145,4810,7178,4807e" filled="t" fillcolor="#1E1A16" stroked="f">
                <v:path arrowok="t"/>
                <v:fill/>
              </v:shape>
            </v:group>
            <v:group style="position:absolute;left:7020;top:4798;width:166;height:185" coordorigin="7020,4798" coordsize="166,185">
              <v:shape style="position:absolute;left:7020;top:4798;width:166;height:185" coordorigin="7020,4798" coordsize="166,185" path="m7186,4932l7186,4910,7181,4891,7176,4884,7169,4877,7166,4872,7162,4870,7152,4862,7140,4858,7133,4853,7118,4850,7104,4846,7082,4841,7049,4831,7044,4829,7037,4826,7027,4817,7025,4812,7020,4798,7020,4855,7034,4862,7044,4865,7058,4870,7092,4879,7116,4884,7135,4894,7150,4908,7150,4913,7152,4918,7152,4982,7154,4980,7159,4978,7171,4966,7176,4956,7181,4951,7181,4946,7183,4942,7183,4937,7186,4932e" filled="t" fillcolor="#1E1A16" stroked="f">
                <v:path arrowok="t"/>
                <v:fill/>
              </v:shape>
            </v:group>
            <v:group style="position:absolute;left:7212;top:4733;width:206;height:262" coordorigin="7212,4733" coordsize="206,262">
              <v:shape style="position:absolute;left:7212;top:4733;width:206;height:262" coordorigin="7212,4733" coordsize="206,262" path="m7375,4814l7375,4764,7354,4786,7346,4795,7212,4963,7212,4994,7253,4994,7253,4963,7267,4946,7375,4814e" filled="t" fillcolor="#1E1A16" stroked="f">
                <v:path arrowok="t"/>
                <v:fill/>
              </v:shape>
              <v:shape style="position:absolute;left:7212;top:4733;width:206;height:262" coordorigin="7212,4733" coordsize="206,262" path="m7416,4764l7416,4733,7229,4733,7229,4764,7375,4764,7375,4814,7416,4764e" filled="t" fillcolor="#1E1A16" stroked="f">
                <v:path arrowok="t"/>
                <v:fill/>
              </v:shape>
              <v:shape style="position:absolute;left:7212;top:4733;width:206;height:262" coordorigin="7212,4733" coordsize="206,262" path="m7418,4994l7418,4963,7253,4963,7253,4994,7418,4994e" filled="t" fillcolor="#1E1A16" stroked="f">
                <v:path arrowok="t"/>
                <v:fill/>
              </v:shape>
            </v:group>
            <v:group style="position:absolute;left:7428;top:4733;width:245;height:262" coordorigin="7428,4733" coordsize="245,262">
              <v:shape style="position:absolute;left:7428;top:4733;width:245;height:262" coordorigin="7428,4733" coordsize="245,262" path="m7673,4994l7567,4733,7529,4733,7428,4994,7466,4994,7493,4915,7505,4915,7505,4886,7534,4812,7536,4798,7541,4786,7543,4774,7548,4762,7550,4771,7565,4814,7594,4886,7594,4915,7603,4915,7634,4994,7673,4994e" filled="t" fillcolor="#1E1A16" stroked="f">
                <v:path arrowok="t"/>
                <v:fill/>
              </v:shape>
              <v:shape style="position:absolute;left:7428;top:4733;width:245;height:262" coordorigin="7428,4733" coordsize="245,262" path="m7594,4915l7594,4886,7505,4886,7505,4915,7594,4915e" filled="t" fillcolor="#1E1A16" stroked="f">
                <v:path arrowok="t"/>
                <v:fill/>
              </v:shape>
            </v:group>
            <v:group style="position:absolute;left:7692;top:4728;width:226;height:238" coordorigin="7692,4728" coordsize="226,238">
              <v:shape style="position:absolute;left:7692;top:4728;width:226;height:238" coordorigin="7692,4728" coordsize="226,238" path="m7918,4805l7915,4795,7913,4788,7908,4781,7906,4771,7898,4766,7894,4759,7889,4754,7860,4735,7853,4733,7843,4733,7824,4728,7807,4728,7798,4730,7790,4730,7781,4733,7759,4740,7745,4750,7738,4752,7733,4759,7726,4764,7721,4771,7716,4776,7706,4790,7704,4798,7699,4807,7697,4814,7697,4824,7692,4843,7692,4882,7694,4889,7694,4898,7697,4908,7699,4915,7702,4925,7706,4932,7709,4939,7714,4946,7718,4956,7728,4966,7728,4848,7735,4812,7738,4805,7742,4795,7752,4786,7754,4781,7764,4771,7774,4766,7788,4762,7793,4762,7800,4759,7834,4759,7848,4766,7855,4769,7858,4771,7862,4774,7867,4778,7870,4783,7874,4788,7877,4793,7879,4800,7882,4805,7884,4812,7918,4805e" filled="t" fillcolor="#1E1A16" stroked="f">
                <v:path arrowok="t"/>
                <v:fill/>
              </v:shape>
            </v:group>
            <v:group style="position:absolute;left:7728;top:4877;width:194;height:122" coordorigin="7728,4877" coordsize="194,122">
              <v:shape style="position:absolute;left:7728;top:4877;width:194;height:122" coordorigin="7728,4877" coordsize="194,122" path="m7922,4913l7889,4903,7879,4932,7874,4937,7870,4944,7865,4949,7862,4954,7855,4956,7850,4961,7846,4963,7838,4966,7834,4968,7826,4968,7819,4970,7805,4970,7800,4968,7795,4968,7788,4966,7783,4966,7778,4963,7771,4961,7766,4956,7757,4951,7754,4946,7745,4937,7742,4932,7740,4925,7738,4920,7733,4908,7730,4894,7728,4877,7728,4966,7733,4973,7740,4978,7745,4982,7752,4985,7762,4990,7776,4994,7795,4999,7824,4999,7834,4997,7843,4997,7853,4994,7860,4990,7870,4987,7913,4942,7918,4932,7922,4913e" filled="t" fillcolor="#1E1A16" stroked="f">
                <v:path arrowok="t"/>
                <v:fill/>
              </v:shape>
            </v:group>
            <v:group style="position:absolute;left:7968;top:4733;width:204;height:266" coordorigin="7968,4733" coordsize="204,266">
              <v:shape style="position:absolute;left:7968;top:4733;width:204;height:266" coordorigin="7968,4733" coordsize="204,266" path="m8172,4903l8172,4733,8138,4733,8138,4896,8136,4906,8136,4918,8134,4925,8131,4934,8129,4939,8126,4946,8117,4956,8107,4961,8093,4966,8086,4966,8076,4968,8057,4968,8038,4963,8030,4958,8023,4956,8016,4949,8014,4944,8009,4939,8009,4934,8004,4925,8004,4915,8002,4901,8002,4733,7968,4733,7968,4922,7975,4944,7978,4949,7980,4956,7982,4961,7987,4966,7990,4970,7999,4980,8004,4982,8009,4987,8038,4997,8045,4997,8052,4999,8088,4999,8098,4997,8105,4997,8119,4992,8126,4987,8131,4985,8136,4980,8143,4978,8148,4973,8150,4968,8155,4963,8158,4958,8162,4954,8165,4946,8165,4942,8170,4927,8170,4920,8172,4903e" filled="t" fillcolor="#1E1A16" stroked="f">
                <v:path arrowok="t"/>
                <v:fill/>
              </v:shape>
            </v:group>
            <v:group style="position:absolute;left:8230;top:4733;width:206;height:262" coordorigin="8230,4733" coordsize="206,262">
              <v:shape style="position:absolute;left:8230;top:4733;width:206;height:262" coordorigin="8230,4733" coordsize="206,262" path="m8436,4994l8436,4733,8402,4733,8402,4939,8266,4733,8230,4733,8230,4994,8263,4994,8263,4790,8402,4994,8436,4994e" filled="t" fillcolor="#1E1A16" stroked="f">
                <v:path arrowok="t"/>
                <v:fill/>
              </v:shape>
            </v:group>
            <v:group style="position:absolute;left:8494;top:4733;width:216;height:262" coordorigin="8494,4733" coordsize="216,262">
              <v:shape style="position:absolute;left:8494;top:4733;width:216;height:262" coordorigin="8494,4733" coordsize="216,262" path="m8527,4994l8527,4733,8494,4733,8494,4994,8527,4994e" filled="t" fillcolor="#1E1A16" stroked="f">
                <v:path arrowok="t"/>
                <v:fill/>
              </v:shape>
              <v:shape style="position:absolute;left:8494;top:4733;width:216;height:262" coordorigin="8494,4733" coordsize="216,262" path="m8705,4733l8659,4733,8527,4862,8527,4903,8570,4862,8597,4900,8597,4838,8705,4733e" filled="t" fillcolor="#1E1A16" stroked="f">
                <v:path arrowok="t"/>
                <v:fill/>
              </v:shape>
              <v:shape style="position:absolute;left:8494;top:4733;width:216;height:262" coordorigin="8494,4733" coordsize="216,262" path="m8710,4994l8597,4838,8597,4900,8664,4994,8710,4994e" filled="t" fillcolor="#1E1A16" stroked="f">
                <v:path arrowok="t"/>
                <v:fill/>
              </v:shape>
            </v:group>
            <v:group style="position:absolute;left:8741;top:4733;width:206;height:266" coordorigin="8741,4733" coordsize="206,266">
              <v:shape style="position:absolute;left:8741;top:4733;width:206;height:266" coordorigin="8741,4733" coordsize="206,266" path="m8947,4884l8947,4733,8911,4733,8911,4906,8909,4918,8906,4925,8904,4934,8902,4939,8899,4946,8890,4956,8880,4961,8866,4966,8858,4966,8849,4968,8830,4968,8810,4963,8803,4958,8796,4956,8789,4949,8786,4944,8784,4942,8784,4939,8782,4934,8777,4915,8774,4901,8774,4733,8741,4733,8741,4903,8743,4922,8743,4930,8748,4944,8750,4949,8753,4956,8755,4961,8760,4966,8762,4970,8772,4980,8777,4982,8784,4987,8789,4990,8810,4997,8818,4997,8827,4999,8861,4999,8870,4997,8878,4997,8892,4992,8899,4987,8904,4985,8911,4980,8916,4978,8926,4968,8928,4963,8933,4958,8935,4954,8938,4946,8940,4942,8942,4934,8942,4927,8945,4920,8945,4903,8947,4884e" filled="t" fillcolor="#1E1A16" stroked="f">
                <v:path arrowok="t"/>
                <v:fill/>
              </v:shape>
            </v:group>
            <v:group style="position:absolute;left:9128;top:4733;width:2;height:262" coordorigin="9128,4733" coordsize="2,262">
              <v:shape style="position:absolute;left:9128;top:4733;width:2;height:262" coordorigin="9128,4733" coordsize="0,262" path="m9128,4733l9128,4994e" filled="f" stroked="t" strokeweight="1.9pt" strokecolor="#1E1A16">
                <v:path arrowok="t"/>
              </v:shape>
            </v:group>
            <v:group style="position:absolute;left:9310;top:4733;width:206;height:266" coordorigin="9310,4733" coordsize="206,266">
              <v:shape style="position:absolute;left:9310;top:4733;width:206;height:266" coordorigin="9310,4733" coordsize="206,266" path="m9516,4903l9516,4733,9480,4733,9480,4918,9478,4925,9475,4934,9473,4939,9468,4946,9466,4951,9461,4956,9456,4958,9449,4961,9444,4963,9437,4966,9430,4966,9420,4968,9398,4968,9389,4966,9382,4963,9372,4958,9365,4956,9360,4949,9358,4944,9353,4939,9350,4934,9346,4915,9346,4733,9310,4733,9310,4903,9312,4922,9314,4930,9314,4937,9317,4944,9319,4949,9322,4956,9326,4961,9329,4966,9343,4980,9348,4982,9353,4987,9367,4992,9372,4994,9379,4997,9389,4997,9396,4999,9432,4999,9439,4997,9449,4997,9456,4994,9461,4992,9468,4987,9475,4985,9480,4980,9485,4978,9499,4963,9504,4954,9506,4946,9509,4942,9511,4934,9511,4927,9514,4920,9516,4903e" filled="t" fillcolor="#1E1A16" stroked="f">
                <v:path arrowok="t"/>
                <v:fill/>
              </v:shape>
            </v:group>
            <v:group style="position:absolute;left:9552;top:4733;width:209;height:262" coordorigin="9552,4733" coordsize="209,262">
              <v:shape style="position:absolute;left:9552;top:4733;width:209;height:262" coordorigin="9552,4733" coordsize="209,262" path="m9715,4815l9715,4764,9694,4786,9686,4795,9552,4963,9552,4994,9593,4994,9593,4963,9610,4946,9715,4815e" filled="t" fillcolor="#1E1A16" stroked="f">
                <v:path arrowok="t"/>
                <v:fill/>
              </v:shape>
              <v:shape style="position:absolute;left:9552;top:4733;width:209;height:262" coordorigin="9552,4733" coordsize="209,262" path="m9756,4764l9756,4733,9569,4733,9569,4764,9715,4764,9715,4815,9756,4764e" filled="t" fillcolor="#1E1A16" stroked="f">
                <v:path arrowok="t"/>
                <v:fill/>
              </v:shape>
              <v:shape style="position:absolute;left:9552;top:4733;width:209;height:262" coordorigin="9552,4733" coordsize="209,262" path="m9761,4994l9761,4963,9593,4963,9593,4994,9761,4994e" filled="t" fillcolor="#1E1A16" stroked="f">
                <v:path arrowok="t"/>
                <v:fill/>
              </v:shape>
            </v:group>
            <v:group style="position:absolute;left:9797;top:4733;width:206;height:262" coordorigin="9797,4733" coordsize="206,262">
              <v:shape style="position:absolute;left:9797;top:4733;width:206;height:262" coordorigin="9797,4733" coordsize="206,262" path="m10003,4994l10003,4733,9970,4733,9970,4939,9833,4733,9797,4733,9797,4994,9830,4994,9830,4790,9967,4994,10003,4994e" filled="t" fillcolor="#1E1A16" stroked="f">
                <v:path arrowok="t"/>
                <v:fill/>
              </v:shape>
            </v:group>
            <v:group style="position:absolute;left:10032;top:4733;width:247;height:262" coordorigin="10032,4733" coordsize="247,262">
              <v:shape style="position:absolute;left:10032;top:4733;width:247;height:262" coordorigin="10032,4733" coordsize="247,262" path="m10279,4994l10171,4733,10133,4733,10032,4994,10070,4994,10099,4915,10109,4915,10109,4886,10138,4812,10142,4798,10145,4786,10150,4774,10152,4762,10154,4771,10164,4800,10171,4814,10198,4886,10198,4915,10207,4915,10238,4994,10279,4994e" filled="t" fillcolor="#1E1A16" stroked="f">
                <v:path arrowok="t"/>
                <v:fill/>
              </v:shape>
              <v:shape style="position:absolute;left:10032;top:4733;width:247;height:262" coordorigin="10032,4733" coordsize="247,262" path="m10198,4915l10198,4886,10109,4886,10109,4915,10198,4915e" filled="t" fillcolor="#1E1A16" stroked="f">
                <v:path arrowok="t"/>
                <v:fill/>
              </v:shape>
            </v:group>
            <v:group style="position:absolute;left:10306;top:4733;width:206;height:262" coordorigin="10306,4733" coordsize="206,262">
              <v:shape style="position:absolute;left:10306;top:4733;width:206;height:262" coordorigin="10306,4733" coordsize="206,262" path="m10512,4994l10512,4733,10478,4733,10478,4939,10342,4733,10306,4733,10306,4994,10339,4994,10339,4790,10476,4994,10512,4994e" filled="t" fillcolor="#1E1A16" stroked="f">
                <v:path arrowok="t"/>
                <v:fill/>
              </v:shape>
            </v:group>
            <v:group style="position:absolute;left:10594;top:4733;width:2;height:262" coordorigin="10594,4733" coordsize="2,262">
              <v:shape style="position:absolute;left:10594;top:4733;width:2;height:262" coordorigin="10594,4733" coordsize="0,262" path="m10594,4733l10594,4994e" filled="f" stroked="t" strokeweight="1.78pt" strokecolor="#1E1A16">
                <v:path arrowok="t"/>
              </v:shape>
            </v:group>
            <v:group style="position:absolute;left:10644;top:4733;width:245;height:262" coordorigin="10644,4733" coordsize="245,262">
              <v:shape style="position:absolute;left:10644;top:4733;width:245;height:262" coordorigin="10644,4733" coordsize="245,262" path="m10889,4994l10781,4733,10745,4733,10644,4994,10680,4994,10709,4915,10718,4915,10718,4886,10747,4812,10752,4798,10757,4786,10762,4762,10766,4771,10781,4814,10807,4886,10807,4915,10819,4915,10850,4994,10889,4994e" filled="t" fillcolor="#1E1A16" stroked="f">
                <v:path arrowok="t"/>
                <v:fill/>
              </v:shape>
              <v:shape style="position:absolute;left:10644;top:4733;width:245;height:262" coordorigin="10644,4733" coordsize="245,262" path="m10807,4915l10807,4886,10718,4886,10718,4915,10807,4915e" filled="t" fillcolor="#1E1A16" stroked="f">
                <v:path arrowok="t"/>
                <v:fill/>
              </v:shape>
            </v:group>
            <v:group style="position:absolute;left:5098;top:3194;width:199;height:262" coordorigin="5098,3194" coordsize="199,262">
              <v:shape style="position:absolute;left:5098;top:3194;width:199;height:262" coordorigin="5098,3194" coordsize="199,262" path="m5297,3293l5297,3250,5294,3242,5290,3233,5285,3226,5282,3218,5275,3214,5270,3209,5263,3204,5254,3202,5246,3197,5237,3197,5230,3194,5098,3194,5098,3456,5134,3456,5134,3226,5227,3226,5232,3228,5239,3228,5254,3242,5258,3250,5261,3254,5263,3262,5263,3337,5266,3336,5270,3331,5278,3326,5282,3319,5287,3314,5290,3307,5294,3300,5297,3293e" filled="t" fillcolor="#1E1A16" stroked="f">
                <v:path arrowok="t"/>
                <v:fill/>
              </v:shape>
            </v:group>
            <v:group style="position:absolute;left:5134;top:3276;width:130;height:74" coordorigin="5134,3276" coordsize="130,74">
              <v:shape style="position:absolute;left:5134;top:3276;width:130;height:74" coordorigin="5134,3276" coordsize="130,74" path="m5263,3337l5263,3276,5261,3281,5261,3286,5254,3300,5244,3310,5234,3314,5230,3314,5222,3317,5215,3317,5208,3319,5134,3319,5134,3350,5201,3350,5213,3348,5225,3348,5237,3346,5256,3341,5263,3337e" filled="t" fillcolor="#1E1A16" stroked="f">
                <v:path arrowok="t"/>
                <v:fill/>
              </v:shape>
            </v:group>
            <v:group style="position:absolute;left:5297;top:3259;width:2;height:19" coordorigin="5297,3259" coordsize="2,19">
              <v:shape style="position:absolute;left:5297;top:3259;width:2;height:19" coordorigin="5297,3259" coordsize="2,19" path="m5299,3269l5297,3259,5297,3278,5299,3269e" filled="t" fillcolor="#1E1A16" stroked="f">
                <v:path arrowok="t"/>
                <v:fill/>
              </v:shape>
            </v:group>
            <v:group style="position:absolute;left:5333;top:3190;width:250;height:235" coordorigin="5333,3190" coordsize="250,235">
              <v:shape style="position:absolute;left:5333;top:3190;width:250;height:235" coordorigin="5333,3190" coordsize="250,235" path="m5582,3343l5582,3305,5580,3298,5578,3288,5578,3278,5575,3271,5570,3262,5568,3254,5554,3233,5549,3228,5544,3221,5515,3202,5494,3194,5474,3190,5443,3190,5407,3197,5395,3204,5386,3209,5376,3218,5366,3226,5359,3235,5352,3247,5345,3257,5340,3269,5333,3312,5333,3346,5335,3353,5335,3362,5340,3377,5342,3386,5352,3401,5354,3408,5359,3415,5366,3420,5369,3424,5369,3300,5371,3288,5374,3278,5383,3259,5388,3252,5395,3245,5400,3238,5410,3233,5417,3228,5431,3223,5441,3221,5448,3218,5470,3218,5477,3221,5482,3223,5489,3223,5498,3228,5503,3233,5510,3235,5513,3240,5518,3242,5527,3252,5530,3259,5534,3264,5537,3269,5539,3276,5542,3281,5544,3288,5544,3295,5546,3310,5546,3425,5554,3418,5563,3403,5566,3396,5570,3389,5573,3379,5575,3372,5582,3343e" filled="t" fillcolor="#1E1A16" stroked="f">
                <v:path arrowok="t"/>
                <v:fill/>
              </v:shape>
            </v:group>
            <v:group style="position:absolute;left:5369;top:3338;width:178;height:122" coordorigin="5369,3338" coordsize="178,122">
              <v:shape style="position:absolute;left:5369;top:3338;width:178;height:122" coordorigin="5369,3338" coordsize="178,122" path="m5546,3425l5546,3338,5544,3348,5544,3360,5542,3370,5501,3420,5494,3422,5484,3427,5477,3430,5438,3430,5431,3427,5422,3422,5414,3420,5400,3410,5393,3403,5388,3396,5381,3389,5378,3379,5374,3370,5369,3350,5369,3424,5371,3427,5378,3432,5383,3437,5390,3442,5400,3446,5407,3451,5422,3456,5431,3458,5441,3458,5448,3461,5465,3461,5474,3458,5482,3458,5491,3456,5513,3449,5522,3444,5527,3439,5542,3430,5546,3425e" filled="t" fillcolor="#1E1A16" stroked="f">
                <v:path arrowok="t"/>
                <v:fill/>
              </v:shape>
            </v:group>
            <v:group style="position:absolute;left:5606;top:3194;width:209;height:262" coordorigin="5606,3194" coordsize="209,262">
              <v:shape style="position:absolute;left:5606;top:3194;width:209;height:262" coordorigin="5606,3194" coordsize="209,262" path="m5815,3226l5815,3194,5606,3194,5606,3226,5695,3226,5695,3456,5729,3456,5729,3226,5815,3226e" filled="t" fillcolor="#1E1A16" stroked="f">
                <v:path arrowok="t"/>
                <v:fill/>
              </v:shape>
            </v:group>
            <v:group style="position:absolute;left:5851;top:3194;width:233;height:262" coordorigin="5851,3194" coordsize="233,262">
              <v:shape style="position:absolute;left:5851;top:3194;width:233;height:262" coordorigin="5851,3194" coordsize="233,262" path="m6062,3271l6062,3266,6060,3254,6055,3235,6048,3221,6043,3218,6041,3214,6038,3211,6034,3209,6031,3204,6026,3202,6022,3202,6010,3197,6000,3197,5986,3194,5851,3194,5851,3456,5887,3456,5887,3223,5983,3223,5990,3226,5995,3226,6000,3228,6005,3228,6014,3238,6019,3240,6022,3245,6022,3250,6024,3252,6024,3257,6026,3262,6026,3324,6034,3322,6048,3307,6050,3302,6055,3298,6058,3290,6060,3286,6060,3278,6062,3271e" filled="t" fillcolor="#1E1A16" stroked="f">
                <v:path arrowok="t"/>
                <v:fill/>
              </v:shape>
              <v:shape style="position:absolute;left:5851;top:3194;width:233;height:262" coordorigin="5851,3194" coordsize="233,262" path="m6026,3324l6026,3266,6024,3271,6024,3278,6019,3288,6005,3302,5990,3307,5981,3307,5971,3310,5887,3310,5887,3341,5947,3341,5954,3343,5962,3348,5966,3350,5969,3355,5986,3372,5988,3377,5988,3336,5998,3336,6012,3331,6022,3329,6026,3324e" filled="t" fillcolor="#1E1A16" stroked="f">
                <v:path arrowok="t"/>
                <v:fill/>
              </v:shape>
              <v:shape style="position:absolute;left:5851;top:3194;width:233;height:262" coordorigin="5851,3194" coordsize="233,262" path="m6084,3456l6038,3384,5993,3341,5988,3336,5988,3377,5990,3382,6005,3401,6038,3456,6084,3456e" filled="t" fillcolor="#1E1A16" stroked="f">
                <v:path arrowok="t"/>
                <v:fill/>
              </v:shape>
            </v:group>
            <v:group style="position:absolute;left:6094;top:3194;width:209;height:262" coordorigin="6094,3194" coordsize="209,262">
              <v:shape style="position:absolute;left:6094;top:3194;width:209;height:262" coordorigin="6094,3194" coordsize="209,262" path="m6257,3276l6257,3226,6250,3230,6242,3238,6228,3257,6094,3422,6094,3456,6134,3456,6134,3425,6151,3406,6257,3276e" filled="t" fillcolor="#1E1A16" stroked="f">
                <v:path arrowok="t"/>
                <v:fill/>
              </v:shape>
              <v:shape style="position:absolute;left:6094;top:3194;width:209;height:262" coordorigin="6094,3194" coordsize="209,262" path="m6298,3226l6298,3194,6110,3194,6110,3226,6257,3226,6257,3276,6298,3226e" filled="t" fillcolor="#1E1A16" stroked="f">
                <v:path arrowok="t"/>
                <v:fill/>
              </v:shape>
              <v:shape style="position:absolute;left:6094;top:3194;width:209;height:262" coordorigin="6094,3194" coordsize="209,262" path="m6302,3456l6302,3425,6134,3425,6134,3456,6302,3456e" filled="t" fillcolor="#1E1A16" stroked="f">
                <v:path arrowok="t"/>
                <v:fill/>
              </v:shape>
            </v:group>
            <v:group style="position:absolute;left:6341;top:3194;width:190;height:262" coordorigin="6341,3194" coordsize="190,262">
              <v:shape style="position:absolute;left:6341;top:3194;width:190;height:262" coordorigin="6341,3194" coordsize="190,262" path="m6530,3226l6530,3194,6341,3194,6341,3456,6374,3456,6374,3226,6530,3226e" filled="t" fillcolor="#1E1A16" stroked="f">
                <v:path arrowok="t"/>
                <v:fill/>
              </v:shape>
            </v:group>
            <v:group style="position:absolute;left:6374;top:3320;width:146;height:2" coordorigin="6374,3320" coordsize="146,2">
              <v:shape style="position:absolute;left:6374;top:3320;width:146;height:2" coordorigin="6374,3320" coordsize="146,0" path="m6521,3320l6374,3320e" filled="f" stroked="t" strokeweight="1.66pt" strokecolor="#1E1A16">
                <v:path arrowok="t"/>
              </v:shape>
            </v:group>
            <v:group style="position:absolute;left:6374;top:3440;width:161;height:2" coordorigin="6374,3440" coordsize="161,2">
              <v:shape style="position:absolute;left:6374;top:3440;width:161;height:2" coordorigin="6374,3440" coordsize="161,0" path="m6535,3440l6374,3440e" filled="f" stroked="t" strokeweight="1.66pt" strokecolor="#1E1A16">
                <v:path arrowok="t"/>
              </v:shape>
            </v:group>
            <v:group style="position:absolute;left:6583;top:3194;width:182;height:262" coordorigin="6583,3194" coordsize="182,262">
              <v:shape style="position:absolute;left:6583;top:3194;width:182;height:262" coordorigin="6583,3194" coordsize="182,262" path="m6766,3278l6766,3242,6761,3235,6756,3226,6746,3211,6737,3206,6730,3202,6720,3197,6708,3197,6694,3194,6583,3194,6583,3456,6617,3456,6617,3226,6694,3226,6703,3228,6710,3228,6720,3233,6725,3238,6732,3252,6734,3259,6734,3315,6739,3312,6746,3305,6754,3300,6763,3286,6766,3278e" filled="t" fillcolor="#1E1A16" stroked="f">
                <v:path arrowok="t"/>
                <v:fill/>
              </v:shape>
            </v:group>
            <v:group style="position:absolute;left:6617;top:3278;width:163;height:165" coordorigin="6617,3278" coordsize="163,165">
              <v:shape style="position:absolute;left:6617;top:3278;width:163;height:165" coordorigin="6617,3278" coordsize="163,165" path="m6780,3389l6780,3370,6778,3362,6778,3358,6770,3343,6763,3336,6761,3331,6751,3326,6746,3322,6742,3319,6737,3319,6732,3317,6732,3278,6727,3288,6722,3293,6713,3298,6706,3300,6701,3302,6684,3302,6674,3305,6617,3305,6617,3334,6677,3334,6689,3336,6701,3336,6708,3338,6715,3338,6722,3341,6737,3355,6739,3360,6742,3367,6744,3372,6744,3443,6746,3442,6754,3439,6758,3434,6773,3413,6778,3398,6780,3389e" filled="t" fillcolor="#1E1A16" stroked="f">
                <v:path arrowok="t"/>
                <v:fill/>
              </v:shape>
            </v:group>
            <v:group style="position:absolute;left:6617;top:3391;width:127;height:65" coordorigin="6617,3391" coordsize="127,65">
              <v:shape style="position:absolute;left:6617;top:3391;width:127;height:65" coordorigin="6617,3391" coordsize="127,65" path="m6744,3443l6744,3391,6734,3410,6725,3415,6722,3418,6713,3422,6706,3422,6703,3425,6617,3425,6617,3456,6694,3456,6706,3454,6715,3454,6725,3451,6739,3446,6744,3443e" filled="t" fillcolor="#1E1A16" stroked="f">
                <v:path arrowok="t"/>
                <v:fill/>
              </v:shape>
            </v:group>
            <v:group style="position:absolute;left:6732;top:3264;width:2;height:53" coordorigin="6732,3264" coordsize="2,53">
              <v:shape style="position:absolute;left:6732;top:3264;width:2;height:53" coordorigin="6732,3264" coordsize="2,53" path="m6734,3315l6734,3264,6732,3271,6732,3317,6734,3315e" filled="t" fillcolor="#1E1A16" stroked="f">
                <v:path arrowok="t"/>
                <v:fill/>
              </v:shape>
            </v:group>
            <v:group style="position:absolute;left:6766;top:3252;width:2;height:17" coordorigin="6766,3252" coordsize="2,17">
              <v:shape style="position:absolute;left:6766;top:3252;width:2;height:17" coordorigin="6766,3252" coordsize="2,17" path="m6768,3262l6766,3252,6766,3269,6768,3262e" filled="t" fillcolor="#1E1A16" stroked="f">
                <v:path arrowok="t"/>
                <v:fill/>
              </v:shape>
            </v:group>
            <v:group style="position:absolute;left:6802;top:3194;width:240;height:262" coordorigin="6802,3194" coordsize="240,262">
              <v:shape style="position:absolute;left:6802;top:3194;width:240;height:262" coordorigin="6802,3194" coordsize="240,262" path="m7042,3194l7001,3194,6950,3271,6943,3283,6934,3295,6929,3307,6922,3317,6914,3307,6910,3295,6902,3283,6895,3274,6842,3194,6802,3194,6902,3346,6902,3456,6936,3456,6936,3346,7042,3194e" filled="t" fillcolor="#1E1A16" stroked="f">
                <v:path arrowok="t"/>
                <v:fill/>
              </v:shape>
              <v:shape style="position:absolute;left:7156;top:3177;width:3105;height:297" type="#_x0000_t75">
                <v:imagedata r:id="rId17" o:title=""/>
              </v:shape>
            </v:group>
            <v:group style="position:absolute;left:5018;top:888;width:202;height:264" coordorigin="5018,888" coordsize="202,264">
              <v:shape style="position:absolute;left:5018;top:888;width:202;height:264" coordorigin="5018,888" coordsize="202,264" path="m5220,972l5220,955,5218,946,5215,938,5213,929,5203,914,5196,910,5191,902,5184,900,5177,895,5167,893,5158,893,5150,890,5131,890,5119,888,5018,888,5018,1152,5054,1152,5054,919,5131,919,5141,922,5153,922,5160,924,5167,929,5172,931,5177,938,5179,943,5184,958,5184,1033,5186,1032,5191,1027,5198,1022,5208,1008,5213,1003,5218,989,5218,982,5220,972e" filled="t" fillcolor="#1E1A16" stroked="f">
                <v:path arrowok="t"/>
                <v:fill/>
              </v:shape>
            </v:group>
            <v:group style="position:absolute;left:5054;top:977;width:130;height:67" coordorigin="5054,977" coordsize="130,67">
              <v:shape style="position:absolute;left:5054;top:977;width:130;height:67" coordorigin="5054,977" coordsize="130,67" path="m5184,1033l5184,977,5182,982,5182,986,5179,991,5167,1003,5158,1008,5150,1010,5146,1013,5054,1013,5054,1044,5148,1044,5158,1042,5170,1039,5177,1034,5184,1033e" filled="t" fillcolor="#1E1A16" stroked="f">
                <v:path arrowok="t"/>
                <v:fill/>
              </v:shape>
            </v:group>
            <v:group style="position:absolute;left:5254;top:883;width:250;height:274" coordorigin="5254,883" coordsize="250,274">
              <v:shape style="position:absolute;left:5254;top:883;width:250;height:274" coordorigin="5254,883" coordsize="250,274" path="m5503,1049l5503,991,5501,984,5496,965,5494,958,5484,943,5482,936,5474,929,5470,922,5465,917,5429,893,5414,888,5405,888,5398,886,5388,886,5378,883,5366,886,5352,886,5340,890,5328,893,5318,900,5306,905,5297,912,5263,965,5254,1008,5254,1042,5256,1049,5256,1056,5258,1066,5263,1073,5266,1080,5268,1090,5278,1104,5282,1109,5290,1120,5290,1010,5292,996,5292,984,5297,972,5299,962,5304,953,5309,946,5316,941,5323,934,5338,924,5345,922,5352,917,5362,917,5369,914,5393,914,5398,917,5405,917,5419,924,5426,926,5431,931,5436,934,5441,938,5443,943,5448,948,5450,953,5455,958,5458,965,5460,970,5465,984,5465,991,5467,1003,5470,1020,5470,1118,5474,1114,5489,1092,5491,1085,5496,1075,5498,1066,5501,1058,5503,1049e" filled="t" fillcolor="#1E1A16" stroked="f">
                <v:path arrowok="t"/>
                <v:fill/>
              </v:shape>
              <v:shape style="position:absolute;left:5254;top:883;width:250;height:274" coordorigin="5254,883" coordsize="250,274" path="m5470,1118l5470,1020,5467,1032,5467,1044,5465,1054,5462,1066,5458,1075,5455,1082,5450,1092,5443,1099,5436,1104,5429,1111,5422,1116,5407,1121,5388,1126,5369,1126,5359,1123,5352,1121,5342,1118,5299,1075,5297,1066,5292,1056,5292,1046,5290,1034,5290,1120,5292,1123,5321,1142,5335,1147,5345,1152,5352,1152,5362,1154,5369,1154,5378,1157,5388,1154,5395,1154,5405,1152,5412,1152,5419,1150,5429,1145,5443,1140,5458,1130,5470,1118e" filled="t" fillcolor="#1E1A16" stroked="f">
                <v:path arrowok="t"/>
                <v:fill/>
              </v:shape>
            </v:group>
            <v:group style="position:absolute;left:5530;top:888;width:206;height:264" coordorigin="5530,888" coordsize="206,264">
              <v:shape style="position:absolute;left:5530;top:888;width:206;height:264" coordorigin="5530,888" coordsize="206,264" path="m5736,919l5736,888,5530,888,5530,919,5616,919,5616,1152,5650,1152,5650,919,5736,919e" filled="t" fillcolor="#1E1A16" stroked="f">
                <v:path arrowok="t"/>
                <v:fill/>
              </v:shape>
            </v:group>
            <v:group style="position:absolute;left:5772;top:888;width:233;height:264" coordorigin="5772,888" coordsize="233,264">
              <v:shape style="position:absolute;left:5772;top:888;width:233;height:264" coordorigin="5772,888" coordsize="233,264" path="m5981,979l5981,941,5966,912,5962,910,5959,905,5954,902,5952,900,5942,895,5933,893,5921,890,5906,890,5890,888,5772,888,5772,1152,5808,1152,5808,919,5911,919,5916,922,5921,922,5930,926,5933,931,5938,934,5940,936,5942,941,5945,943,5945,948,5947,953,5947,1020,5954,1015,5959,1013,5969,1003,5974,996,5978,986,5981,979e" filled="t" fillcolor="#1E1A16" stroked="f">
                <v:path arrowok="t"/>
                <v:fill/>
              </v:shape>
              <v:shape style="position:absolute;left:5772;top:888;width:233;height:264" coordorigin="5772,888" coordsize="233,264" path="m5947,1020l5947,967,5945,972,5942,979,5940,984,5930,994,5926,996,5918,1001,5911,1003,5808,1003,5808,1034,5868,1034,5882,1044,5892,1049,5897,1054,5909,1072,5909,1032,5928,1027,5942,1022,5947,1020e" filled="t" fillcolor="#1E1A16" stroked="f">
                <v:path arrowok="t"/>
                <v:fill/>
              </v:shape>
              <v:shape style="position:absolute;left:5772;top:888;width:233;height:264" coordorigin="5772,888" coordsize="233,264" path="m6005,1152l5959,1080,5938,1051,5930,1044,5921,1039,5916,1034,5909,1032,5909,1072,5911,1075,5918,1085,5959,1152,6005,1152e" filled="t" fillcolor="#1E1A16" stroked="f">
                <v:path arrowok="t"/>
                <v:fill/>
              </v:shape>
              <v:shape style="position:absolute;left:5772;top:888;width:233;height:264" coordorigin="5772,888" coordsize="233,264" path="m5983,967l5983,960,5981,950,5981,974,5983,967e" filled="t" fillcolor="#1E1A16" stroked="f">
                <v:path arrowok="t"/>
                <v:fill/>
              </v:shape>
            </v:group>
            <v:group style="position:absolute;left:6017;top:888;width:206;height:264" coordorigin="6017,888" coordsize="206,264">
              <v:shape style="position:absolute;left:6017;top:888;width:206;height:264" coordorigin="6017,888" coordsize="206,264" path="m6178,970l6178,919,6170,926,6166,934,6158,943,6151,950,6017,1118,6017,1152,6055,1152,6055,1121,6072,1102,6178,970e" filled="t" fillcolor="#1E1A16" stroked="f">
                <v:path arrowok="t"/>
                <v:fill/>
              </v:shape>
              <v:shape style="position:absolute;left:6017;top:888;width:206;height:264" coordorigin="6017,888" coordsize="206,264" path="m6218,919l6218,888,6031,888,6031,919,6178,919,6178,970,6218,919e" filled="t" fillcolor="#1E1A16" stroked="f">
                <v:path arrowok="t"/>
                <v:fill/>
              </v:shape>
              <v:shape style="position:absolute;left:6017;top:888;width:206;height:264" coordorigin="6017,888" coordsize="206,264" path="m6223,1152l6223,1121,6055,1121,6055,1152,6223,1152e" filled="t" fillcolor="#1E1A16" stroked="f">
                <v:path arrowok="t"/>
                <v:fill/>
              </v:shape>
            </v:group>
            <v:group style="position:absolute;left:6262;top:888;width:190;height:264" coordorigin="6262,888" coordsize="190,264">
              <v:shape style="position:absolute;left:6262;top:888;width:190;height:264" coordorigin="6262,888" coordsize="190,264" path="m6451,919l6451,888,6262,888,6262,1152,6295,1152,6295,919,6451,919e" filled="t" fillcolor="#1E1A16" stroked="f">
                <v:path arrowok="t"/>
                <v:fill/>
              </v:shape>
            </v:group>
            <v:group style="position:absolute;left:6295;top:1016;width:146;height:2" coordorigin="6295,1016" coordsize="146,2">
              <v:shape style="position:absolute;left:6295;top:1016;width:146;height:2" coordorigin="6295,1016" coordsize="146,0" path="m6442,1016l6295,1016e" filled="f" stroked="t" strokeweight="1.66pt" strokecolor="#1E1A16">
                <v:path arrowok="t"/>
              </v:shape>
            </v:group>
            <v:group style="position:absolute;left:6295;top:1136;width:161;height:2" coordorigin="6295,1136" coordsize="161,2">
              <v:shape style="position:absolute;left:6295;top:1136;width:161;height:2" coordorigin="6295,1136" coordsize="161,0" path="m6456,1136l6295,1136e" filled="f" stroked="t" strokeweight="1.66pt" strokecolor="#1E1A16">
                <v:path arrowok="t"/>
              </v:shape>
            </v:group>
            <v:group style="position:absolute;left:6504;top:888;width:185;height:264" coordorigin="6504,888" coordsize="185,264">
              <v:shape style="position:absolute;left:6504;top:888;width:185;height:264" coordorigin="6504,888" coordsize="185,264" path="m6689,965l6689,948,6684,929,6629,890,6617,890,6602,888,6504,888,6504,1152,6540,1152,6540,919,6605,919,6614,922,6624,922,6631,924,6646,931,6648,936,6653,943,6653,948,6655,953,6655,1011,6662,1006,6670,1001,6684,979,6689,965e" filled="t" fillcolor="#1E1A16" stroked="f">
                <v:path arrowok="t"/>
                <v:fill/>
              </v:shape>
            </v:group>
            <v:group style="position:absolute;left:6540;top:967;width:115;height:77" coordorigin="6540,967" coordsize="115,77">
              <v:shape style="position:absolute;left:6540;top:967;width:115;height:77" coordorigin="6540,967" coordsize="115,77" path="m6655,1011l6655,967,6653,972,6650,979,6648,984,6643,986,6641,991,6634,994,6629,996,6622,998,6540,998,6540,1030,6612,1030,6622,1032,6631,1032,6638,1034,6643,1037,6650,1039,6653,1044,6653,1013,6655,1011e" filled="t" fillcolor="#1E1A16" stroked="f">
                <v:path arrowok="t"/>
                <v:fill/>
              </v:shape>
            </v:group>
            <v:group style="position:absolute;left:6540;top:1087;width:125;height:65" coordorigin="6540,1087" coordsize="125,65">
              <v:shape style="position:absolute;left:6540;top:1087;width:125;height:65" coordorigin="6540,1087" coordsize="125,65" path="m6665,1139l6665,1087,6658,1102,6648,1111,6634,1118,6619,1118,6612,1121,6540,1121,6540,1152,6602,1152,6617,1150,6626,1150,6636,1147,6646,1147,6653,1145,6662,1140,6665,1139e" filled="t" fillcolor="#1E1A16" stroked="f">
                <v:path arrowok="t"/>
                <v:fill/>
              </v:shape>
            </v:group>
            <v:group style="position:absolute;left:6653;top:1013;width:48;height:126" coordorigin="6653,1013" coordsize="48,126">
              <v:shape style="position:absolute;left:6653;top:1013;width:48;height:126" coordorigin="6653,1013" coordsize="48,126" path="m6701,1092l6701,1058,6689,1034,6682,1027,6677,1025,6674,1020,6670,1018,6662,1015,6658,1013,6653,1013,6653,1044,6662,1054,6662,1061,6665,1068,6665,1139,6670,1138,6684,1123,6694,1109,6696,1102,6701,1092e" filled="t" fillcolor="#1E1A16" stroked="f">
                <v:path arrowok="t"/>
                <v:fill/>
              </v:shape>
            </v:group>
            <v:group style="position:absolute;left:6722;top:888;width:240;height:264" coordorigin="6722,888" coordsize="240,264">
              <v:shape style="position:absolute;left:6722;top:888;width:240;height:264" coordorigin="6722,888" coordsize="240,264" path="m6962,888l6922,888,6871,965,6864,979,6857,991,6850,1001,6842,1013,6838,1001,6830,991,6816,967,6766,888,6722,888,6823,1039,6823,1152,6859,1152,6859,1039,6962,888e" filled="t" fillcolor="#1E1A16" stroked="f">
                <v:path arrowok="t"/>
                <v:fill/>
              </v:shape>
              <v:shape style="position:absolute;left:7067;top:869;width:3273;height:302" type="#_x0000_t75">
                <v:imagedata r:id="rId18" o:title=""/>
              </v:shape>
            </v:group>
            <v:group style="position:absolute;left:8515;top:9816;width:2;height:4" coordorigin="8515,9816" coordsize="2,4">
              <v:shape style="position:absolute;left:8515;top:9816;width:2;height:4" coordorigin="8515,9816" coordsize="0,4" path="m8515,9816l8515,9821e" filled="f" stroked="t" strokeweight="0pt" strokecolor="#1E1A16">
                <v:path arrowok="t"/>
              </v:shape>
            </v:group>
            <v:group style="position:absolute;left:8515;top:9586;width:2328;height:233" coordorigin="8515,9586" coordsize="2328,233">
              <v:shape style="position:absolute;left:8515;top:9586;width:2328;height:233" coordorigin="8515,9586" coordsize="2328,233" path="m8515,9818l8515,9586,10843,9586e" filled="f" stroked="t" strokeweight=".12pt" strokecolor="#23201C">
                <v:path arrowok="t"/>
              </v:shape>
            </v:group>
            <v:group style="position:absolute;left:10718;top:9523;width:125;height:125" coordorigin="10718,9523" coordsize="125,125">
              <v:shape style="position:absolute;left:10718;top:9523;width:125;height:125" coordorigin="10718,9523" coordsize="125,125" path="m10843,9586l10718,9523,10718,9648,10843,9586e" filled="t" fillcolor="#1E1A16" stroked="f">
                <v:path arrowok="t"/>
                <v:fill/>
              </v:shape>
            </v:group>
            <v:group style="position:absolute;left:10253;top:9883;width:2078;height:307" coordorigin="10253,9883" coordsize="2078,307">
              <v:shape style="position:absolute;left:10253;top:9883;width:2078;height:307" coordorigin="10253,9883" coordsize="2078,307" path="m10253,9883l10253,10037,12331,10037,12331,10190e" filled="f" stroked="t" strokeweight=".12pt" strokecolor="#23201C">
                <v:path arrowok="t"/>
              </v:shape>
            </v:group>
            <v:group style="position:absolute;left:12269;top:10066;width:125;height:125" coordorigin="12269,10066" coordsize="125,125">
              <v:shape style="position:absolute;left:12269;top:10066;width:125;height:125" coordorigin="12269,10066" coordsize="125,125" path="m12394,10066l12269,10066,12331,10190,12394,10066e" filled="t" fillcolor="#1E1A16" stroked="f">
                <v:path arrowok="t"/>
                <v:fill/>
              </v:shape>
            </v:group>
            <v:group style="position:absolute;left:8515;top:9883;width:3475;height:91" coordorigin="8515,9883" coordsize="3475,91">
              <v:shape style="position:absolute;left:8515;top:9883;width:3475;height:91" coordorigin="8515,9883" coordsize="3475,91" path="m8515,9974l10253,9974,10253,9883,11990,9883e" filled="f" stroked="t" strokeweight=".12pt" strokecolor="#23201C">
                <v:path arrowok="t"/>
              </v:shape>
            </v:group>
            <v:group style="position:absolute;left:11866;top:9821;width:125;height:125" coordorigin="11866,9821" coordsize="125,125">
              <v:shape style="position:absolute;left:11866;top:9821;width:125;height:125" coordorigin="11866,9821" coordsize="125,125" path="m11990,9883l11866,9821,11866,9946,11990,9883e" filled="t" fillcolor="#1E1A16" stroked="f">
                <v:path arrowok="t"/>
                <v:fill/>
              </v:shape>
            </v:group>
            <v:group style="position:absolute;left:7694;top:9818;width:1642;height:310" coordorigin="7694,9818" coordsize="1642,310">
              <v:shape style="position:absolute;left:7694;top:9818;width:1642;height:310" coordorigin="7694,9818" coordsize="1642,310" path="m7694,9818l8515,9818,8515,10128,9336,10128e" filled="f" stroked="t" strokeweight=".12pt" strokecolor="#23201C">
                <v:path arrowok="t"/>
              </v:shape>
            </v:group>
            <v:group style="position:absolute;left:9209;top:10066;width:127;height:125" coordorigin="9209,10066" coordsize="127,125">
              <v:shape style="position:absolute;left:9209;top:10066;width:127;height:125" coordorigin="9209,10066" coordsize="127,125" path="m9336,10128l9209,10066,9209,10190,9336,10128e" filled="t" fillcolor="#1E1A16" stroked="f">
                <v:path arrowok="t"/>
                <v:fill/>
              </v:shape>
            </v:group>
            <v:group style="position:absolute;left:7106;top:9132;width:4850;height:233" coordorigin="7106,9132" coordsize="4850,233">
              <v:shape style="position:absolute;left:7106;top:9132;width:4850;height:233" coordorigin="7106,9132" coordsize="4850,233" path="m7106,9132l9533,9132,9533,9365,11957,9365e" filled="f" stroked="t" strokeweight=".12pt" strokecolor="#23201C">
                <v:path arrowok="t"/>
              </v:shape>
            </v:group>
            <v:group style="position:absolute;left:11832;top:9302;width:125;height:125" coordorigin="11832,9302" coordsize="125,125">
              <v:shape style="position:absolute;left:11832;top:9302;width:125;height:125" coordorigin="11832,9302" coordsize="125,125" path="m11957,9365l11832,9302,11832,9427,11957,9365e" filled="t" fillcolor="#1E1A16" stroked="f">
                <v:path arrowok="t"/>
                <v:fill/>
              </v:shape>
            </v:group>
            <v:group style="position:absolute;left:5827;top:9132;width:1279;height:686" coordorigin="5827,9132" coordsize="1279,686">
              <v:shape style="position:absolute;left:5827;top:9132;width:1279;height:686" coordorigin="5827,9132" coordsize="1279,686" path="m5827,9818l5827,9132,7106,9132e" filled="f" stroked="t" strokeweight=".22248pt" strokecolor="#1E1A16">
                <v:path arrowok="t"/>
              </v:shape>
            </v:group>
            <v:group style="position:absolute;left:3958;top:9818;width:3737;height:391" coordorigin="3958,9818" coordsize="3737,391">
              <v:shape style="position:absolute;left:3958;top:9818;width:3737;height:391" coordorigin="3958,9818" coordsize="3737,391" path="m3958,10210l5827,10210,5827,9818,7694,9818e" filled="f" stroked="t" strokeweight=".22248pt" strokecolor="#1E1A16">
                <v:path arrowok="t"/>
              </v:shape>
            </v:group>
            <v:group style="position:absolute;left:5513;top:9514;width:156;height:242" coordorigin="5513,9514" coordsize="156,242">
              <v:shape style="position:absolute;left:5513;top:9514;width:156;height:242" coordorigin="5513,9514" coordsize="156,242" path="m5669,9586l5669,9571,5666,9564,5666,9559,5664,9552,5659,9547,5657,9542,5638,9523,5630,9521,5623,9516,5616,9516,5609,9514,5575,9514,5568,9516,5563,9516,5556,9518,5549,9523,5544,9526,5530,9540,5525,9547,5522,9552,5513,9581,5544,9586,5546,9574,5554,9559,5554,9554,5558,9552,5561,9547,5566,9547,5568,9542,5570,9542,5580,9538,5606,9538,5609,9540,5618,9545,5621,9547,5626,9550,5628,9552,5630,9557,5633,9559,5635,9564,5638,9566,5638,9634,5657,9614,5662,9607,5669,9586e" filled="t" fillcolor="#1E1A16" stroked="f">
                <v:path arrowok="t"/>
                <v:fill/>
              </v:shape>
              <v:shape style="position:absolute;left:5513;top:9514;width:156;height:242" coordorigin="5513,9514" coordsize="156,242" path="m5638,9634l5638,9588,5628,9607,5621,9612,5602,9631,5592,9638,5590,9643,5585,9648,5582,9653,5582,9658,5575,9679,5575,9696,5604,9696,5606,9689,5606,9672,5609,9665,5614,9658,5638,9634e" filled="t" fillcolor="#1E1A16" stroked="f">
                <v:path arrowok="t"/>
                <v:fill/>
              </v:shape>
              <v:shape style="position:absolute;left:5513;top:9514;width:156;height:242" coordorigin="5513,9514" coordsize="156,242" path="m5609,9756l5609,9722,5575,9722,5575,9756,5609,9756e" filled="t" fillcolor="#1E1A16" stroked="f">
                <v:path arrowok="t"/>
                <v:fill/>
              </v:shape>
            </v:group>
            <v:group style="position:absolute;left:8201;top:9494;width:156;height:242" coordorigin="8201,9494" coordsize="156,242">
              <v:shape style="position:absolute;left:8201;top:9494;width:156;height:242" coordorigin="8201,9494" coordsize="156,242" path="m8354,9574l8354,9547,8352,9540,8352,9535,8347,9528,8345,9523,8330,9509,8323,9504,8318,9502,8297,9494,8263,9494,8256,9497,8249,9497,8242,9502,8232,9506,8227,9511,8220,9516,8218,9521,8213,9526,8210,9533,8206,9540,8206,9547,8201,9562,8232,9566,8234,9554,8237,9545,8239,9540,8249,9530,8251,9526,8256,9526,8258,9523,8263,9521,8266,9518,8292,9518,8306,9526,8321,9540,8323,9545,8323,9547,8326,9552,8326,9614,8345,9595,8350,9588,8354,9574e" filled="t" fillcolor="#1E1A16" stroked="f">
                <v:path arrowok="t"/>
                <v:fill/>
              </v:shape>
              <v:shape style="position:absolute;left:8201;top:9494;width:156;height:242" coordorigin="8201,9494" coordsize="156,242" path="m8326,9614l8326,9569,8318,9583,8290,9612,8280,9619,8278,9624,8273,9629,8268,9638,8266,9646,8266,9653,8263,9660,8263,9679,8292,9679,8292,9662,8294,9658,8294,9653,8297,9646,8302,9638,8326,9614e" filled="t" fillcolor="#1E1A16" stroked="f">
                <v:path arrowok="t"/>
                <v:fill/>
              </v:shape>
              <v:shape style="position:absolute;left:8201;top:9494;width:156;height:242" coordorigin="8201,9494" coordsize="156,242" path="m8357,9559l8354,9552,8354,9566,8357,9559e" filled="t" fillcolor="#1E1A16" stroked="f">
                <v:path arrowok="t"/>
                <v:fill/>
              </v:shape>
              <v:shape style="position:absolute;left:8201;top:9494;width:156;height:242" coordorigin="8201,9494" coordsize="156,242" path="m8297,9737l8297,9703,8263,9703,8263,9737,8297,9737e" filled="t" fillcolor="#1E1A16" stroked="f">
                <v:path arrowok="t"/>
                <v:fill/>
              </v:shape>
            </v:group>
            <v:group style="position:absolute;left:9924;top:9701;width:154;height:242" coordorigin="9924,9701" coordsize="154,242">
              <v:shape style="position:absolute;left:9924;top:9701;width:154;height:242" coordorigin="9924,9701" coordsize="154,242" path="m10078,9775l10078,9754,10075,9749,10073,9742,10070,9737,10066,9730,10061,9725,10058,9720,10051,9715,10046,9713,10039,9710,10032,9706,10025,9703,10018,9703,10010,9701,9994,9701,9986,9703,9979,9703,9958,9710,9938,9730,9936,9734,9931,9742,9926,9756,9926,9763,9924,9770,9955,9775,9960,9751,9962,9749,9967,9739,9970,9737,9974,9734,9977,9732,9982,9730,9984,9730,9989,9727,9998,9727,10001,9725,10006,9727,10015,9727,10020,9730,10025,9730,10037,9742,10039,9746,10042,9749,10044,9754,10046,9756,10046,9761,10049,9766,10049,9821,10051,9818,10061,9811,10066,9802,10070,9794,10073,9790,10078,9775e" filled="t" fillcolor="#1E1A16" stroked="f">
                <v:path arrowok="t"/>
                <v:fill/>
              </v:shape>
              <v:shape style="position:absolute;left:9924;top:9701;width:154;height:242" coordorigin="9924,9701" coordsize="154,242" path="m10049,9821l10049,9773,10046,9778,10046,9782,10044,9787,10039,9790,10037,9794,9998,9833,9991,9847,9986,9862,9986,9886,10015,9886,10015,9864,10018,9862,10020,9852,10022,9847,10049,9821e" filled="t" fillcolor="#1E1A16" stroked="f">
                <v:path arrowok="t"/>
                <v:fill/>
              </v:shape>
              <v:shape style="position:absolute;left:9924;top:9701;width:154;height:242" coordorigin="9924,9701" coordsize="154,242" path="m10018,9943l10018,9912,9984,9912,9984,9943,10018,9943e" filled="t" fillcolor="#1E1A16" stroked="f">
                <v:path arrowok="t"/>
                <v:fill/>
              </v:shape>
            </v:group>
            <v:group style="position:absolute;left:5659;top:9182;width:418;height:302" coordorigin="5659,9182" coordsize="418,302">
              <v:shape style="position:absolute;left:5659;top:9182;width:418;height:302" coordorigin="5659,9182" coordsize="418,302" path="m5820,9307l5794,9290,5774,9281,5772,9278,5767,9276,5765,9271,5762,9269,5762,9228,5760,9223,5760,9218,5755,9214,5750,9204,5741,9194,5734,9192,5719,9185,5712,9182,5693,9182,5688,9185,5683,9185,5678,9190,5674,9192,5666,9199,5664,9204,5662,9206,5659,9211,5659,9233,5664,9242,5674,9252,5674,9218,5681,9204,5695,9197,5710,9197,5719,9202,5722,9202,5726,9204,5734,9211,5738,9214,5741,9218,5743,9221,5746,9226,5746,9230,5748,9233,5748,9293,5760,9298,5767,9302,5774,9310,5774,9312,5777,9314,5794,9324,5820,9307e" filled="t" fillcolor="#1E1A16" stroked="f">
                <v:path arrowok="t"/>
                <v:fill/>
              </v:shape>
              <v:shape style="position:absolute;left:5659;top:9182;width:418;height:302" coordorigin="5659,9182" coordsize="418,302" path="m5779,9398l5779,9353,5777,9355,5777,9358,5767,9367,5758,9374,5693,9413,5686,9418,5678,9425,5671,9430,5666,9434,5664,9439,5659,9444,5659,9463,5662,9466,5664,9470,5669,9475,5674,9478,5674,9451,5676,9449,5676,9444,5678,9442,5686,9437,5695,9430,5741,9401,5755,9394,5762,9391,5772,9391,5779,9398e" filled="t" fillcolor="#1E1A16" stroked="f">
                <v:path arrowok="t"/>
                <v:fill/>
              </v:shape>
              <v:shape style="position:absolute;left:5659;top:9182;width:418;height:302" coordorigin="5659,9182" coordsize="418,302" path="m5748,9293l5748,9252,5746,9257,5746,9259,5741,9264,5722,9264,5717,9262,5710,9259,5700,9254,5695,9250,5690,9247,5683,9242,5681,9240,5674,9226,5674,9252,5678,9257,5686,9262,5695,9269,5707,9274,5748,9293e" filled="t" fillcolor="#1E1A16" stroked="f">
                <v:path arrowok="t"/>
                <v:fill/>
              </v:shape>
              <v:shape style="position:absolute;left:5659;top:9182;width:418;height:302" coordorigin="5659,9182" coordsize="418,302" path="m6077,9211l6062,9206,6050,9204,6036,9202,6010,9202,5779,9346,5779,9410,5777,9415,5774,9422,5770,9432,5765,9437,5760,9444,5746,9454,5741,9458,5734,9461,5726,9466,5722,9466,5714,9468,5707,9468,5700,9470,5693,9470,5688,9468,5683,9468,5676,9461,5674,9456,5674,9478,5676,9480,5690,9485,5707,9485,5714,9482,5724,9480,5731,9478,5741,9475,5748,9470,5758,9466,5784,9439,5789,9432,5794,9418,5794,9379,5798,9374,5801,9370,5803,9367,5808,9365,5810,9365,5815,9362,5822,9360,5822,9326,5825,9326,5825,9324,5837,9324,5842,9329,5842,9347,6077,9211e" filled="t" fillcolor="#1E1A16" stroked="f">
                <v:path arrowok="t"/>
                <v:fill/>
              </v:shape>
              <v:shape style="position:absolute;left:5659;top:9182;width:418;height:302" coordorigin="5659,9182" coordsize="418,302" path="m5842,9347l5842,9338,5839,9338,5839,9341,5837,9343,5825,9343,5825,9341,5822,9338,5822,9360,5832,9353,5842,9347e" filled="t" fillcolor="#1E1A16" stroked="f">
                <v:path arrowok="t"/>
                <v:fill/>
              </v:shape>
              <v:shape style="position:absolute;left:5659;top:9182;width:418;height:302" coordorigin="5659,9182" coordsize="418,302" path="m6077,9454l5878,9338,5844,9358,6010,9463,6041,9463,6065,9458,6077,9454e" filled="t" fillcolor="#1E1A16" stroked="f">
                <v:path arrowok="t"/>
                <v:fill/>
              </v:shape>
            </v:group>
            <v:group style="position:absolute;left:8582;top:9396;width:485;height:408" coordorigin="8582,9396" coordsize="485,408">
              <v:shape style="position:absolute;left:8582;top:9396;width:485;height:408" coordorigin="8582,9396" coordsize="485,408" path="m9067,9586l9055,9574,9046,9566,9034,9557,9014,9547,9010,9547,8738,9581,8738,9583,8729,9593,8710,9598,8633,9607,8623,9607,8614,9610,8599,9614,8590,9619,8587,9624,8582,9629,8582,9646,8585,9653,8590,9658,8594,9665,8597,9667,8597,9638,8599,9634,8599,9631,8602,9629,8604,9629,8609,9626,8616,9624,8628,9622,8683,9614,8705,9614,8707,9617,8712,9617,8714,9619,8714,9660,8722,9653,8724,9646,8729,9641,8734,9631,8734,9626,8736,9624,8736,9622,8738,9617,8741,9614,8746,9614,8748,9612,8753,9610,8760,9610,8765,9612,8772,9610,8782,9610,8782,9588,8784,9588,8784,9586,8789,9581,8794,9581,8796,9583,8798,9583,8798,9586,8801,9588,8801,9608,9067,9586e" filled="t" fillcolor="#1E1A16" stroked="f">
                <v:path arrowok="t"/>
                <v:fill/>
              </v:shape>
              <v:shape style="position:absolute;left:8582;top:9396;width:485;height:408" coordorigin="8582,9396" coordsize="485,408" path="m8714,9660l8714,9636,8707,9643,8705,9648,8698,9653,8693,9655,8686,9658,8681,9660,8674,9662,8664,9665,8657,9665,8650,9667,8642,9667,8635,9665,8628,9665,8621,9662,8611,9658,8606,9653,8602,9650,8597,9646,8597,9667,8599,9670,8606,9672,8616,9677,8623,9679,8633,9679,8642,9682,8650,9682,8659,9679,8669,9679,8688,9674,8695,9670,8705,9667,8712,9662,8714,9660e" filled="t" fillcolor="#1E1A16" stroked="f">
                <v:path arrowok="t"/>
                <v:fill/>
              </v:shape>
              <v:shape style="position:absolute;left:8582;top:9396;width:485;height:408" coordorigin="8582,9396" coordsize="485,408" path="m8774,9466l8774,9444,8770,9434,8767,9427,8765,9422,8755,9413,8753,9408,8743,9403,8736,9398,8734,9398,8729,9396,8705,9396,8702,9398,8693,9403,8686,9410,8683,9415,8683,9418,8681,9420,8678,9425,8678,9439,8681,9449,8683,9456,8690,9466,8693,9470,8693,9432,8695,9430,8695,9425,8698,9420,8705,9413,8710,9413,8714,9410,8726,9410,8736,9415,8741,9420,8746,9422,8748,9427,8750,9430,8755,9439,8755,9444,8758,9449,8758,9454,8760,9458,8760,9494,8762,9492,8765,9487,8767,9480,8770,9478,8772,9473,8774,9466e" filled="t" fillcolor="#1E1A16" stroked="f">
                <v:path arrowok="t"/>
                <v:fill/>
              </v:shape>
              <v:shape style="position:absolute;left:8582;top:9396;width:485;height:408" coordorigin="8582,9396" coordsize="485,408" path="m8794,9564l8774,9538,8772,9533,8770,9530,8767,9526,8762,9521,8758,9511,8758,9470,8755,9473,8750,9482,8746,9487,8741,9490,8736,9490,8726,9485,8714,9473,8707,9463,8702,9458,8700,9454,8698,9446,8693,9437,8693,9470,8695,9475,8705,9485,8734,9518,8741,9528,8748,9542,8750,9545,8750,9552,8760,9566,8794,9564e" filled="t" fillcolor="#1E1A16" stroked="f">
                <v:path arrowok="t"/>
                <v:fill/>
              </v:shape>
              <v:shape style="position:absolute;left:8582;top:9396;width:485;height:408" coordorigin="8582,9396" coordsize="485,408" path="m8760,9497l8760,9458,8758,9461,8758,9499,8760,9497e" filled="t" fillcolor="#1E1A16" stroked="f">
                <v:path arrowok="t"/>
                <v:fill/>
              </v:shape>
              <v:shape style="position:absolute;left:8582;top:9396;width:485;height:408" coordorigin="8582,9396" coordsize="485,408" path="m8801,9608l8801,9595,8798,9598,8798,9600,8796,9600,8794,9602,8791,9602,8789,9600,8786,9600,8786,9598,8782,9598,8782,9610,8784,9610,8801,9608e" filled="t" fillcolor="#1E1A16" stroked="f">
                <v:path arrowok="t"/>
                <v:fill/>
              </v:shape>
              <v:shape style="position:absolute;left:8582;top:9396;width:485;height:408" coordorigin="8582,9396" coordsize="485,408" path="m8964,9804l8830,9617,8794,9619,8899,9782,8906,9790,8916,9792,8926,9797,8938,9802,8950,9802,8964,9804e" filled="t" fillcolor="#1E1A16" stroked="f">
                <v:path arrowok="t"/>
                <v:fill/>
              </v:shape>
            </v:group>
            <v:group style="position:absolute;left:10423;top:9934;width:470;height:379" coordorigin="10423,9934" coordsize="470,379">
              <v:shape style="position:absolute;left:10423;top:9934;width:470;height:379" coordorigin="10423,9934" coordsize="470,379" path="m10606,10104l10574,10097,10570,10097,10565,10094,10553,10094,10548,10092,10546,10090,10541,10087,10536,10082,10536,10080,10534,10075,10534,10073,10531,10068,10531,10061,10526,10051,10526,10046,10514,10034,10510,10032,10505,10027,10500,10025,10493,10022,10488,10022,10483,10020,10459,10020,10452,10022,10447,10025,10445,10025,10440,10027,10438,10030,10435,10034,10430,10039,10428,10044,10426,10046,10423,10051,10423,10073,10426,10075,10428,10080,10433,10085,10438,10092,10438,10058,10445,10044,10447,10042,10462,10034,10478,10034,10483,10037,10488,10037,10498,10042,10500,10044,10505,10046,10507,10051,10512,10056,10517,10066,10517,10070,10519,10075,10519,10112,10531,10114,10543,10114,10553,10116,10558,10118,10565,10126,10584,10130,10606,10104e" filled="t" fillcolor="#1E1A16" stroked="f">
                <v:path arrowok="t"/>
                <v:fill/>
              </v:shape>
              <v:shape style="position:absolute;left:10423;top:9934;width:470;height:379" coordorigin="10423,9934" coordsize="470,379" path="m10519,10112l10519,10078,10517,10082,10517,10085,10512,10090,10507,10092,10486,10092,10474,10090,10466,10090,10462,10087,10454,10085,10450,10082,10447,10080,10445,10075,10440,10073,10440,10068,10438,10063,10438,10092,10452,10102,10462,10104,10474,10106,10486,10106,10519,10112e" filled="t" fillcolor="#1E1A16" stroked="f">
                <v:path arrowok="t"/>
                <v:fill/>
              </v:shape>
              <v:shape style="position:absolute;left:10423;top:9934;width:470;height:379" coordorigin="10423,9934" coordsize="470,379" path="m10579,10200l10579,10166,10577,10169,10572,10176,10565,10186,10517,10246,10510,10253,10500,10267,10498,10272,10495,10279,10495,10296,10507,10308,10510,10309,10510,10279,10512,10277,10517,10267,10524,10260,10558,10217,10565,10212,10574,10202,10579,10200e" filled="t" fillcolor="#1E1A16" stroked="f">
                <v:path arrowok="t"/>
                <v:fill/>
              </v:shape>
              <v:shape style="position:absolute;left:10423;top:9934;width:470;height:379" coordorigin="10423,9934" coordsize="470,379" path="m10598,10265l10598,10226,10596,10234,10594,10238,10589,10253,10579,10267,10574,10272,10570,10279,10565,10282,10558,10286,10553,10291,10546,10294,10541,10296,10534,10298,10519,10298,10517,10296,10514,10296,10512,10291,10510,10289,10510,10309,10512,10310,10519,10313,10536,10313,10550,10308,10558,10303,10567,10298,10574,10294,10586,10282,10591,10274,10598,10265e" filled="t" fillcolor="#1E1A16" stroked="f">
                <v:path arrowok="t"/>
                <v:fill/>
              </v:shape>
              <v:shape style="position:absolute;left:10423;top:9934;width:470;height:379" coordorigin="10423,9934" coordsize="470,379" path="m10819,9934l10805,9934,10776,9938,10764,9941,10757,9943,10752,9946,10577,10154,10579,10157,10579,10200,10586,10200,10589,10202,10591,10202,10594,10205,10594,10207,10596,10212,10596,10217,10598,10222,10598,10265,10603,10258,10603,10174,10606,10171,10608,10166,10613,10162,10613,10121,10615,10121,10615,10118,10618,10118,10620,10116,10627,10116,10630,10118,10632,10118,10632,10142,10819,9934e" filled="t" fillcolor="#1E1A16" stroked="f">
                <v:path arrowok="t"/>
                <v:fill/>
              </v:shape>
              <v:shape style="position:absolute;left:10423;top:9934;width:470;height:379" coordorigin="10423,9934" coordsize="470,379" path="m10613,10234l10613,10212,10610,10205,10606,10195,10606,10190,10603,10188,10603,10258,10608,10248,10613,10234e" filled="t" fillcolor="#1E1A16" stroked="f">
                <v:path arrowok="t"/>
                <v:fill/>
              </v:shape>
              <v:shape style="position:absolute;left:10423;top:9934;width:470;height:379" coordorigin="10423,9934" coordsize="470,379" path="m10632,10142l10632,10133,10630,10133,10627,10135,10618,10135,10615,10133,10615,10130,10613,10128,10613,10162,10618,10159,10622,10154,10630,10145,10632,10142e" filled="t" fillcolor="#1E1A16" stroked="f">
                <v:path arrowok="t"/>
                <v:fill/>
              </v:shape>
              <v:shape style="position:absolute;left:10423;top:9934;width:470;height:379" coordorigin="10423,9934" coordsize="470,379" path="m10894,10166l10668,10118,10644,10145,10831,10195,10894,10166e" filled="t" fillcolor="#1E1A16" stroked="f">
                <v:path arrowok="t"/>
                <v:fill/>
              </v:shape>
            </v:group>
            <v:group style="position:absolute;left:8002;top:8083;width:2;height:4" coordorigin="8002,8083" coordsize="2,4">
              <v:shape style="position:absolute;left:8002;top:8083;width:2;height:4" coordorigin="8002,8083" coordsize="0,4" path="m8002,8083l8002,8088e" filled="f" stroked="t" strokeweight="0pt" strokecolor="#1E1A16">
                <v:path arrowok="t"/>
              </v:shape>
            </v:group>
            <v:group style="position:absolute;left:8002;top:7882;width:2057;height:204" coordorigin="8002,7882" coordsize="2057,204">
              <v:shape style="position:absolute;left:8002;top:7882;width:2057;height:204" coordorigin="8002,7882" coordsize="2057,204" path="m8002,8086l8002,7882,10058,7882e" filled="f" stroked="t" strokeweight=".12pt" strokecolor="#23201C">
                <v:path arrowok="t"/>
              </v:shape>
            </v:group>
            <v:group style="position:absolute;left:9934;top:7819;width:125;height:125" coordorigin="9934,7819" coordsize="125,125">
              <v:shape style="position:absolute;left:9934;top:7819;width:125;height:125" coordorigin="9934,7819" coordsize="125,125" path="m10058,7882l9934,7819,9934,7944,10058,7882e" filled="t" fillcolor="#1E1A16" stroked="f">
                <v:path arrowok="t"/>
                <v:fill/>
              </v:shape>
            </v:group>
            <v:group style="position:absolute;left:9538;top:8143;width:1838;height:271" coordorigin="9538,8143" coordsize="1838,271">
              <v:shape style="position:absolute;left:9538;top:8143;width:1838;height:271" coordorigin="9538,8143" coordsize="1838,271" path="m9538,8143l9538,8280,11376,8280,11376,8414e" filled="f" stroked="t" strokeweight=".12pt" strokecolor="#23201C">
                <v:path arrowok="t"/>
              </v:shape>
            </v:group>
            <v:group style="position:absolute;left:11311;top:8290;width:127;height:125" coordorigin="11311,8290" coordsize="127,125">
              <v:shape style="position:absolute;left:11311;top:8290;width:127;height:125" coordorigin="11311,8290" coordsize="127,125" path="m11438,8290l11311,8290,11376,8414,11438,8290e" filled="t" fillcolor="#1E1A16" stroked="f">
                <v:path arrowok="t"/>
                <v:fill/>
              </v:shape>
            </v:group>
            <v:group style="position:absolute;left:8002;top:8143;width:3072;height:79" coordorigin="8002,8143" coordsize="3072,79">
              <v:shape style="position:absolute;left:8002;top:8143;width:3072;height:79" coordorigin="8002,8143" coordsize="3072,79" path="m8002,8222l9538,8222,9538,8143,11074,8143e" filled="f" stroked="t" strokeweight=".12pt" strokecolor="#23201C">
                <v:path arrowok="t"/>
              </v:shape>
            </v:group>
            <v:group style="position:absolute;left:10949;top:8081;width:125;height:125" coordorigin="10949,8081" coordsize="125,125">
              <v:shape style="position:absolute;left:10949;top:8081;width:125;height:125" coordorigin="10949,8081" coordsize="125,125" path="m11074,8143l10949,8081,10949,8206,11074,8143e" filled="t" fillcolor="#1E1A16" stroked="f">
                <v:path arrowok="t"/>
                <v:fill/>
              </v:shape>
            </v:group>
            <v:group style="position:absolute;left:7277;top:8086;width:1450;height:274" coordorigin="7277,8086" coordsize="1450,274">
              <v:shape style="position:absolute;left:7277;top:8086;width:1450;height:274" coordorigin="7277,8086" coordsize="1450,274" path="m7277,8086l8002,8086,8002,8359,8726,8359e" filled="f" stroked="t" strokeweight=".12pt" strokecolor="#23201C">
                <v:path arrowok="t"/>
              </v:shape>
            </v:group>
            <v:group style="position:absolute;left:8599;top:8297;width:127;height:125" coordorigin="8599,8297" coordsize="127,125">
              <v:shape style="position:absolute;left:8599;top:8297;width:127;height:125" coordorigin="8599,8297" coordsize="127,125" path="m8726,8359l8599,8297,8599,8422,8726,8359e" filled="t" fillcolor="#1E1A16" stroked="f">
                <v:path arrowok="t"/>
                <v:fill/>
              </v:shape>
            </v:group>
            <v:group style="position:absolute;left:6756;top:7478;width:4289;height:206" coordorigin="6756,7478" coordsize="4289,206">
              <v:shape style="position:absolute;left:6756;top:7478;width:4289;height:206" coordorigin="6756,7478" coordsize="4289,206" path="m6756,7478l8899,7478,8899,7685,11045,7685e" filled="f" stroked="t" strokeweight=".12pt" strokecolor="#23201C">
                <v:path arrowok="t"/>
              </v:shape>
            </v:group>
            <v:group style="position:absolute;left:10920;top:7622;width:125;height:125" coordorigin="10920,7622" coordsize="125,125">
              <v:shape style="position:absolute;left:10920;top:7622;width:125;height:125" coordorigin="10920,7622" coordsize="125,125" path="m11045,7685l10920,7622,10920,7747,11045,7685e" filled="t" fillcolor="#1E1A16" stroked="f">
                <v:path arrowok="t"/>
                <v:fill/>
              </v:shape>
            </v:group>
            <v:group style="position:absolute;left:5626;top:7478;width:1130;height:607" coordorigin="5626,7478" coordsize="1130,607">
              <v:shape style="position:absolute;left:5626;top:7478;width:1130;height:607" coordorigin="5626,7478" coordsize="1130,607" path="m5626,8086l5626,7478,6756,7478e" filled="f" stroked="t" strokeweight=".22248pt" strokecolor="#1E1A16">
                <v:path arrowok="t"/>
              </v:shape>
            </v:group>
            <v:group style="position:absolute;left:3972;top:8086;width:3305;height:346" coordorigin="3972,8086" coordsize="3305,346">
              <v:shape style="position:absolute;left:3972;top:8086;width:3305;height:346" coordorigin="3972,8086" coordsize="3305,346" path="m3972,8431l5626,8431,5626,8086,7277,8086e" filled="f" stroked="t" strokeweight=".22248pt" strokecolor="#1E1A16">
                <v:path arrowok="t"/>
              </v:shape>
            </v:group>
            <v:group style="position:absolute;left:5347;top:7817;width:137;height:214" coordorigin="5347,7817" coordsize="137,214">
              <v:shape style="position:absolute;left:5347;top:7817;width:137;height:214" coordorigin="5347,7817" coordsize="137,214" path="m5484,7886l5484,7862,5482,7858,5482,7850,5477,7846,5474,7841,5462,7829,5458,7826,5450,7822,5446,7819,5438,7819,5431,7817,5402,7817,5398,7819,5390,7819,5386,7822,5378,7824,5374,7829,5369,7831,5366,7836,5362,7841,5357,7850,5354,7858,5352,7862,5347,7877,5376,7882,5378,7870,5381,7860,5383,7858,5386,7853,5395,7843,5410,7838,5429,7838,5434,7841,5436,7841,5441,7843,5446,7848,5450,7855,5455,7860,5458,7865,5458,7924,5462,7920,5470,7913,5479,7898,5482,7894,5484,7886e" filled="t" fillcolor="#1E1A16" stroked="f">
                <v:path arrowok="t"/>
                <v:fill/>
              </v:shape>
              <v:shape style="position:absolute;left:5347;top:7817;width:137;height:214" coordorigin="5347,7817" coordsize="137,214" path="m5458,7924l5458,7884,5455,7886,5455,7891,5450,7894,5448,7898,5414,7932,5410,7942,5407,7944,5405,7951,5405,7963,5402,7970,5402,7980,5429,7980,5429,7966,5431,7961,5431,7956,5434,7951,5436,7944,5453,7927,5458,7924e" filled="t" fillcolor="#1E1A16" stroked="f">
                <v:path arrowok="t"/>
                <v:fill/>
              </v:shape>
              <v:shape style="position:absolute;left:5347;top:7817;width:137;height:214" coordorigin="5347,7817" coordsize="137,214" path="m5431,8030l5431,8002,5402,8002,5402,8030,5431,8030e" filled="t" fillcolor="#1E1A16" stroked="f">
                <v:path arrowok="t"/>
                <v:fill/>
              </v:shape>
            </v:group>
            <v:group style="position:absolute;left:7723;top:7800;width:137;height:214" coordorigin="7723,7800" coordsize="137,214">
              <v:shape style="position:absolute;left:7723;top:7800;width:137;height:214" coordorigin="7723,7800" coordsize="137,214" path="m7860,7865l7860,7846,7855,7836,7853,7829,7850,7824,7843,7817,7836,7812,7826,7807,7822,7802,7814,7802,7807,7800,7778,7800,7771,7802,7766,7802,7762,7805,7754,7810,7745,7814,7740,7819,7735,7829,7730,7834,7728,7841,7728,7846,7723,7860,7752,7862,7752,7853,7757,7843,7759,7841,7762,7836,7762,7834,7766,7831,7771,7826,7793,7819,7798,7822,7805,7822,7810,7824,7812,7824,7814,7826,7819,7829,7822,7831,7831,7846,7831,7848,7834,7850,7834,7906,7850,7889,7855,7882,7858,7877,7858,7870,7860,7865e" filled="t" fillcolor="#1E1A16" stroked="f">
                <v:path arrowok="t"/>
                <v:fill/>
              </v:shape>
              <v:shape style="position:absolute;left:7723;top:7800;width:137;height:214" coordorigin="7723,7800" coordsize="137,214" path="m7834,7906l7834,7867,7831,7870,7826,7879,7812,7894,7800,7903,7793,7910,7788,7920,7786,7922,7783,7927,7781,7934,7781,7939,7778,7946,7778,7961,7805,7961,7805,7944,7807,7939,7810,7932,7812,7927,7834,7906e" filled="t" fillcolor="#1E1A16" stroked="f">
                <v:path arrowok="t"/>
                <v:fill/>
              </v:shape>
              <v:shape style="position:absolute;left:7723;top:7800;width:137;height:214" coordorigin="7723,7800" coordsize="137,214" path="m7807,8014l7807,7985,7778,7985,7778,8014,7807,8014e" filled="t" fillcolor="#1E1A16" stroked="f">
                <v:path arrowok="t"/>
                <v:fill/>
              </v:shape>
            </v:group>
            <v:group style="position:absolute;left:9247;top:7982;width:137;height:216" coordorigin="9247,7982" coordsize="137,216">
              <v:shape style="position:absolute;left:9247;top:7982;width:137;height:216" coordorigin="9247,7982" coordsize="137,216" path="m9382,8054l9382,8030,9379,8023,9377,8018,9377,8014,9372,8009,9370,8004,9365,7999,9360,7997,9355,7992,9348,7990,9343,7987,9336,7985,9329,7985,9322,7982,9307,7982,9300,7985,9295,7985,9288,7987,9274,7994,9269,7999,9264,8002,9259,8006,9257,8014,9252,8023,9247,8038,9247,8045,9274,8047,9278,8028,9281,8023,9286,8018,9288,8014,9293,8011,9300,8006,9307,8004,9324,8004,9326,8006,9331,8006,9336,8009,9341,8014,9346,8016,9350,8023,9355,8033,9355,8038,9358,8042,9358,8088,9372,8074,9377,8066,9379,8059,9382,8054e" filled="t" fillcolor="#1E1A16" stroked="f">
                <v:path arrowok="t"/>
                <v:fill/>
              </v:shape>
              <v:shape style="position:absolute;left:9247;top:7982;width:137;height:216" coordorigin="9247,7982" coordsize="137,216" path="m9358,8088l9358,8042,9355,8047,9355,8054,9353,8057,9350,8062,9312,8100,9310,8105,9307,8107,9305,8112,9305,8117,9302,8124,9302,8146,9326,8146,9326,8126,9329,8124,9331,8117,9334,8112,9358,8088e" filled="t" fillcolor="#1E1A16" stroked="f">
                <v:path arrowok="t"/>
                <v:fill/>
              </v:shape>
              <v:shape style="position:absolute;left:9247;top:7982;width:137;height:216" coordorigin="9247,7982" coordsize="137,216" path="m9384,8040l9382,8035,9382,8047,9384,8040e" filled="t" fillcolor="#1E1A16" stroked="f">
                <v:path arrowok="t"/>
                <v:fill/>
              </v:shape>
              <v:shape style="position:absolute;left:9247;top:7982;width:137;height:216" coordorigin="9247,7982" coordsize="137,216" path="m9329,8198l9329,8167,9300,8167,9300,8198,9329,8198e" filled="t" fillcolor="#1E1A16" stroked="f">
                <v:path arrowok="t"/>
                <v:fill/>
              </v:shape>
            </v:group>
            <v:group style="position:absolute;left:5477;top:7524;width:370;height:266" coordorigin="5477,7524" coordsize="370,266">
              <v:shape style="position:absolute;left:5477;top:7524;width:370;height:266" coordorigin="5477,7524" coordsize="370,266" path="m5618,7634l5594,7620,5592,7618,5587,7618,5582,7615,5580,7610,5575,7608,5568,7601,5568,7565,5566,7560,5566,7555,5563,7550,5556,7543,5554,7538,5525,7524,5506,7524,5477,7553,5477,7565,5482,7579,5486,7584,5489,7586,5489,7560,5491,7555,5491,7550,5494,7548,5496,7543,5501,7541,5503,7538,5508,7538,5513,7536,5518,7536,5520,7538,5525,7538,5534,7543,5542,7550,5546,7553,5549,7555,5551,7560,5554,7562,5554,7570,5556,7574,5556,7622,5566,7627,5573,7632,5580,7639,5580,7642,5594,7649,5618,7634e" filled="t" fillcolor="#1E1A16" stroked="f">
                <v:path arrowok="t"/>
                <v:fill/>
              </v:shape>
              <v:shape style="position:absolute;left:5477;top:7524;width:370;height:266" coordorigin="5477,7524" coordsize="370,266" path="m5582,7716l5582,7678,5580,7678,5578,7682,5573,7687,5563,7692,5506,7728,5498,7733,5477,7754,5477,7769,5482,7778,5489,7786,5489,7764,5491,7762,5491,7759,5494,7757,5494,7754,5501,7750,5508,7742,5549,7718,5556,7714,5563,7711,5568,7709,5575,7709,5578,7711,5580,7711,5580,7714,5582,7716e" filled="t" fillcolor="#1E1A16" stroked="f">
                <v:path arrowok="t"/>
                <v:fill/>
              </v:shape>
              <v:shape style="position:absolute;left:5477;top:7524;width:370;height:266" coordorigin="5477,7524" coordsize="370,266" path="m5556,7622l5556,7582,5554,7586,5554,7591,5551,7594,5546,7596,5532,7596,5503,7582,5496,7574,5494,7570,5491,7567,5491,7562,5489,7560,5489,7586,5494,7589,5501,7596,5508,7601,5518,7606,5556,7622e" filled="t" fillcolor="#1E1A16" stroked="f">
                <v:path arrowok="t"/>
                <v:fill/>
              </v:shape>
              <v:shape style="position:absolute;left:5477;top:7524;width:370;height:266" coordorigin="5477,7524" coordsize="370,266" path="m5846,7550l5834,7546,5822,7543,5808,7541,5786,7541,5582,7668,5582,7726,5580,7730,5580,7735,5575,7740,5570,7750,5566,7754,5558,7759,5549,7769,5542,7771,5537,7774,5530,7776,5525,7776,5518,7778,5503,7778,5498,7776,5491,7769,5491,7766,5489,7764,5489,7786,5491,7788,5496,7790,5527,7790,5542,7786,5549,7781,5556,7778,5570,7769,5575,7762,5582,7757,5587,7750,5590,7745,5594,7738,5594,7733,5597,7726,5597,7697,5599,7692,5604,7687,5606,7687,5621,7680,5621,7654,5626,7649,5633,7649,5638,7654,5638,7670,5846,7550e" filled="t" fillcolor="#1E1A16" stroked="f">
                <v:path arrowok="t"/>
                <v:fill/>
              </v:shape>
              <v:shape style="position:absolute;left:5477;top:7524;width:370;height:266" coordorigin="5477,7524" coordsize="370,266" path="m5638,7670l5638,7661,5633,7666,5626,7666,5621,7661,5621,7680,5628,7675,5638,7670e" filled="t" fillcolor="#1E1A16" stroked="f">
                <v:path arrowok="t"/>
                <v:fill/>
              </v:shape>
              <v:shape style="position:absolute;left:5477;top:7524;width:370;height:266" coordorigin="5477,7524" coordsize="370,266" path="m5846,7764l5669,7663,5640,7680,5786,7771,5794,7774,5813,7774,5825,7771,5834,7769,5846,7764e" filled="t" fillcolor="#1E1A16" stroked="f">
                <v:path arrowok="t"/>
                <v:fill/>
              </v:shape>
            </v:group>
            <v:group style="position:absolute;left:8059;top:7711;width:430;height:362" coordorigin="8059,7711" coordsize="430,362">
              <v:shape style="position:absolute;left:8059;top:7711;width:430;height:362" coordorigin="8059,7711" coordsize="430,362" path="m8062,7934l8062,7922,8059,7930,8062,7934e" filled="t" fillcolor="#1E1A16" stroked="f">
                <v:path arrowok="t"/>
                <v:fill/>
              </v:shape>
              <v:shape style="position:absolute;left:8059;top:7711;width:430;height:362" coordorigin="8059,7711" coordsize="430,362" path="m8489,7879l8479,7870,8470,7862,8458,7855,8438,7846,8198,7874,8198,7879,8194,7884,8189,7886,8182,7889,8172,7891,8105,7898,8098,7901,8088,7901,8083,7903,8076,7906,8071,7908,8069,7910,8064,7913,8062,7918,8062,7939,8074,7951,8074,7922,8076,7922,8081,7918,8083,7918,8090,7913,8100,7913,8148,7906,8167,7906,8172,7908,8174,7908,8177,7910,8177,7913,8179,7913,8179,7944,8184,7939,8194,7920,8196,7918,8196,7910,8198,7910,8201,7908,8206,7906,8208,7903,8227,7903,8237,7901,8237,7882,8242,7877,8246,7877,8249,7879,8254,7882,8254,7899,8489,7879e" filled="t" fillcolor="#1E1A16" stroked="f">
                <v:path arrowok="t"/>
                <v:fill/>
              </v:shape>
              <v:shape style="position:absolute;left:8059;top:7711;width:430;height:362" coordorigin="8059,7711" coordsize="430,362" path="m8179,7944l8179,7920,8177,7922,8177,7925,8174,7930,8165,7939,8158,7942,8153,7944,8146,7946,8141,7949,8134,7951,8100,7951,8081,7942,8078,7939,8076,7934,8074,7932,8074,7951,8076,7954,8083,7958,8098,7963,8105,7963,8112,7966,8122,7966,8129,7963,8136,7963,8155,7958,8162,7956,8167,7951,8174,7949,8179,7944e" filled="t" fillcolor="#1E1A16" stroked="f">
                <v:path arrowok="t"/>
                <v:fill/>
              </v:shape>
              <v:shape style="position:absolute;left:8059;top:7711;width:430;height:362" coordorigin="8059,7711" coordsize="430,362" path="m8227,7786l8227,7747,8225,7740,8220,7738,8215,7728,8210,7726,8203,7718,8196,7716,8191,7714,8184,7711,8177,7714,8170,7714,8162,7716,8153,7726,8148,7733,8146,7738,8146,7752,8150,7766,8155,7774,8160,7783,8160,7738,8162,7735,8165,7730,8170,7728,8174,7728,8179,7726,8186,7726,8191,7728,8196,7728,8198,7730,8201,7735,8206,7738,8213,7752,8215,7754,8215,7759,8218,7764,8218,7800,8220,7798,8225,7788,8227,7786e" filled="t" fillcolor="#1E1A16" stroked="f">
                <v:path arrowok="t"/>
                <v:fill/>
              </v:shape>
              <v:shape style="position:absolute;left:8059;top:7711;width:430;height:362" coordorigin="8059,7711" coordsize="430,362" path="m8249,7860l8232,7838,8230,7834,8222,7826,8220,7822,8218,7819,8218,7814,8215,7812,8215,7778,8213,7781,8208,7790,8206,7793,8203,7793,8201,7795,8196,7795,8191,7793,8189,7793,8177,7781,8172,7774,8167,7769,8160,7754,8160,7783,8167,7790,8196,7822,8201,7831,8206,7838,8208,7841,8208,7850,8218,7865,8249,7860e" filled="t" fillcolor="#1E1A16" stroked="f">
                <v:path arrowok="t"/>
                <v:fill/>
              </v:shape>
              <v:shape style="position:absolute;left:8059;top:7711;width:430;height:362" coordorigin="8059,7711" coordsize="430,362" path="m8218,7802l8218,7771,8215,7774,8215,7805,8218,7802e" filled="t" fillcolor="#1E1A16" stroked="f">
                <v:path arrowok="t"/>
                <v:fill/>
              </v:shape>
              <v:shape style="position:absolute;left:8059;top:7711;width:430;height:362" coordorigin="8059,7711" coordsize="430,362" path="m8230,7776l8230,7757,8227,7752,8227,7781,8230,7776e" filled="t" fillcolor="#1E1A16" stroked="f">
                <v:path arrowok="t"/>
                <v:fill/>
              </v:shape>
              <v:shape style="position:absolute;left:8059;top:7711;width:430;height:362" coordorigin="8059,7711" coordsize="430,362" path="m8254,7899l8254,7889,8249,7894,8242,7894,8237,7889,8237,7901,8254,7899e" filled="t" fillcolor="#1E1A16" stroked="f">
                <v:path arrowok="t"/>
                <v:fill/>
              </v:shape>
              <v:shape style="position:absolute;left:8059;top:7711;width:430;height:362" coordorigin="8059,7711" coordsize="430,362" path="m8398,8074l8280,7908,8249,7910,8340,8054,8354,8064,8364,8069,8376,8071,8386,8074,8398,8074e" filled="t" fillcolor="#1E1A16" stroked="f">
                <v:path arrowok="t"/>
                <v:fill/>
              </v:shape>
            </v:group>
            <v:group style="position:absolute;left:9686;top:8189;width:418;height:336" coordorigin="9686,8189" coordsize="418,336">
              <v:shape style="position:absolute;left:9686;top:8189;width:418;height:336" coordorigin="9686,8189" coordsize="418,336" path="m9850,8338l9821,8333,9818,8333,9814,8330,9804,8330,9799,8328,9794,8328,9790,8323,9787,8318,9787,8314,9785,8311,9785,8306,9782,8299,9782,8297,9778,8287,9775,8285,9773,8280,9768,8278,9761,8270,9751,8266,9739,8266,9734,8263,9730,8263,9725,8266,9713,8266,9708,8270,9701,8273,9696,8278,9691,8285,9689,8292,9686,8297,9686,8304,9691,8318,9701,8328,9701,8294,9703,8290,9706,8287,9708,8282,9713,8280,9718,8280,9720,8278,9742,8278,9749,8282,9754,8285,9756,8287,9761,8287,9763,8292,9770,8299,9770,8309,9773,8314,9773,8346,9785,8347,9794,8347,9802,8350,9806,8352,9814,8359,9830,8362,9850,8338e" filled="t" fillcolor="#1E1A16" stroked="f">
                <v:path arrowok="t"/>
                <v:fill/>
              </v:shape>
              <v:shape style="position:absolute;left:9686;top:8189;width:418;height:336" coordorigin="9686,8189" coordsize="418,336" path="m9773,8346l9773,8316,9770,8318,9770,8323,9768,8326,9766,8326,9763,8328,9732,8328,9727,8326,9720,8323,9718,8321,9713,8318,9708,8318,9706,8314,9703,8311,9701,8306,9701,8328,9708,8333,9713,8335,9732,8340,9744,8342,9773,8346e" filled="t" fillcolor="#1E1A16" stroked="f">
                <v:path arrowok="t"/>
                <v:fill/>
              </v:shape>
              <v:shape style="position:absolute;left:9686;top:8189;width:418;height:336" coordorigin="9686,8189" coordsize="418,336" path="m9826,8424l9826,8393,9823,8398,9821,8405,9814,8412,9770,8462,9761,8477,9756,8482,9754,8489,9751,8494,9751,8506,9754,8510,9758,8515,9761,8520,9763,8521,9763,8498,9766,8494,9766,8491,9770,8484,9778,8477,9809,8438,9818,8429,9823,8426,9826,8424e" filled="t" fillcolor="#1E1A16" stroked="f">
                <v:path arrowok="t"/>
                <v:fill/>
              </v:shape>
              <v:shape style="position:absolute;left:9686;top:8189;width:418;height:336" coordorigin="9686,8189" coordsize="418,336" path="m9842,8482l9842,8448,9840,8453,9840,8460,9838,8465,9833,8470,9830,8477,9826,8482,9785,8510,9770,8510,9766,8506,9766,8501,9763,8501,9763,8521,9768,8522,9773,8522,9780,8525,9787,8522,9794,8522,9802,8520,9809,8515,9814,8510,9821,8508,9826,8501,9833,8496,9842,8482e" filled="t" fillcolor="#1E1A16" stroked="f">
                <v:path arrowok="t"/>
                <v:fill/>
              </v:shape>
              <v:shape style="position:absolute;left:9686;top:8189;width:418;height:336" coordorigin="9686,8189" coordsize="418,336" path="m10039,8189l10013,8189,10001,8191,9989,8196,9984,8196,9979,8198,9823,8383,9823,8386,9826,8386,9826,8424,9835,8424,9835,8426,9840,8431,9840,8434,9842,8438,9842,8482,9847,8474,9847,8400,9850,8398,9850,8395,9854,8393,9854,8357,9862,8350,9869,8350,9871,8352,9874,8357,9874,8373,10039,8189e" filled="t" fillcolor="#1E1A16" stroked="f">
                <v:path arrowok="t"/>
                <v:fill/>
              </v:shape>
              <v:shape style="position:absolute;left:9686;top:8189;width:418;height:336" coordorigin="9686,8189" coordsize="418,336" path="m9854,8460l9854,8429,9850,8419,9847,8417,9847,8474,9850,8467,9854,8460e" filled="t" fillcolor="#1E1A16" stroked="f">
                <v:path arrowok="t"/>
                <v:fill/>
              </v:shape>
              <v:shape style="position:absolute;left:9686;top:8189;width:418;height:336" coordorigin="9686,8189" coordsize="418,336" path="m9874,8373l9874,8362,9871,8364,9866,8366,9862,8366,9857,8364,9857,8362,9854,8357,9854,8393,9857,8388,9859,8388,9871,8376,9874,8373e" filled="t" fillcolor="#1E1A16" stroked="f">
                <v:path arrowok="t"/>
                <v:fill/>
              </v:shape>
              <v:shape style="position:absolute;left:9686;top:8189;width:418;height:336" coordorigin="9686,8189" coordsize="418,336" path="m10104,8393l9905,8350,9883,8376,10049,8419,10058,8417,10066,8414,10075,8412,10085,8407,10104,8393e" filled="t" fillcolor="#1E1A16" stroked="f">
                <v:path arrowok="t"/>
                <v:fill/>
              </v:shape>
            </v:group>
            <v:group style="position:absolute;left:7817;top:5899;width:2;height:4" coordorigin="7817,5899" coordsize="2,4">
              <v:shape style="position:absolute;left:7817;top:5899;width:2;height:4" coordorigin="7817,5899" coordsize="0,4" path="m7817,5899l7817,5904e" filled="f" stroked="t" strokeweight="0pt" strokecolor="#1E1A16">
                <v:path arrowok="t"/>
              </v:shape>
            </v:group>
            <v:group style="position:absolute;left:7817;top:5762;width:1394;height:139" coordorigin="7817,5762" coordsize="1394,139">
              <v:shape style="position:absolute;left:7817;top:5762;width:1394;height:139" coordorigin="7817,5762" coordsize="1394,139" path="m7817,5902l7817,5762,9211,5762e" filled="f" stroked="t" strokeweight=".12pt" strokecolor="#23201C">
                <v:path arrowok="t"/>
              </v:shape>
            </v:group>
            <v:group style="position:absolute;left:9084;top:5700;width:127;height:125" coordorigin="9084,5700" coordsize="127,125">
              <v:shape style="position:absolute;left:9084;top:5700;width:127;height:125" coordorigin="9084,5700" coordsize="127,125" path="m9211,5762l9084,5700,9084,5825,9211,5762e" filled="t" fillcolor="#1E1A16" stroked="f">
                <v:path arrowok="t"/>
                <v:fill/>
              </v:shape>
            </v:group>
            <v:group style="position:absolute;left:8858;top:5940;width:1243;height:185" coordorigin="8858,5940" coordsize="1243,185">
              <v:shape style="position:absolute;left:8858;top:5940;width:1243;height:185" coordorigin="8858,5940" coordsize="1243,185" path="m8858,5940l8858,6031,10102,6031,10102,6125e" filled="f" stroked="t" strokeweight=".12pt" strokecolor="#23201C">
                <v:path arrowok="t"/>
              </v:shape>
            </v:group>
            <v:group style="position:absolute;left:10039;top:6118;width:125;height:125" coordorigin="10039,6118" coordsize="125,125">
              <v:shape style="position:absolute;left:10039;top:6118;width:125;height:125" coordorigin="10039,6118" coordsize="125,125" path="m10164,6118l10039,6118,10102,6242,10164,6118e" filled="t" fillcolor="#1E1A16" stroked="f">
                <v:path arrowok="t"/>
                <v:fill/>
              </v:shape>
            </v:group>
            <v:group style="position:absolute;left:7817;top:5940;width:2081;height:55" coordorigin="7817,5940" coordsize="2081,55">
              <v:shape style="position:absolute;left:7817;top:5940;width:2081;height:55" coordorigin="7817,5940" coordsize="2081,55" path="m7817,5995l8858,5995,8858,5940,9898,5940e" filled="f" stroked="t" strokeweight=".12pt" strokecolor="#23201C">
                <v:path arrowok="t"/>
              </v:shape>
            </v:group>
            <v:group style="position:absolute;left:9770;top:5878;width:127;height:125" coordorigin="9770,5878" coordsize="127,125">
              <v:shape style="position:absolute;left:9770;top:5878;width:127;height:125" coordorigin="9770,5878" coordsize="127,125" path="m9898,5940l9770,5878,9770,6002,9898,5940e" filled="t" fillcolor="#1E1A16" stroked="f">
                <v:path arrowok="t"/>
                <v:fill/>
              </v:shape>
            </v:group>
            <v:group style="position:absolute;left:7327;top:5902;width:982;height:185" coordorigin="7327,5902" coordsize="982,185">
              <v:shape style="position:absolute;left:7327;top:5902;width:982;height:185" coordorigin="7327,5902" coordsize="982,185" path="m7327,5902l7817,5902,7817,6086,8309,6086e" filled="f" stroked="t" strokeweight=".12pt" strokecolor="#23201C">
                <v:path arrowok="t"/>
              </v:shape>
            </v:group>
            <v:group style="position:absolute;left:8182;top:6024;width:127;height:125" coordorigin="8182,6024" coordsize="127,125">
              <v:shape style="position:absolute;left:8182;top:6024;width:127;height:125" coordorigin="8182,6024" coordsize="127,125" path="m8309,6086l8182,6024,8182,6149,8309,6086e" filled="t" fillcolor="#1E1A16" stroked="f">
                <v:path arrowok="t"/>
                <v:fill/>
              </v:shape>
            </v:group>
            <v:group style="position:absolute;left:6974;top:5491;width:2904;height:139" coordorigin="6974,5491" coordsize="2904,139">
              <v:shape style="position:absolute;left:6974;top:5491;width:2904;height:139" coordorigin="6974,5491" coordsize="2904,139" path="m6974,5491l8426,5491,8426,5630,9878,5630e" filled="f" stroked="t" strokeweight=".12pt" strokecolor="#23201C">
                <v:path arrowok="t"/>
              </v:shape>
            </v:group>
            <v:group style="position:absolute;left:9751;top:5568;width:127;height:125" coordorigin="9751,5568" coordsize="127,125">
              <v:shape style="position:absolute;left:9751;top:5568;width:127;height:125" coordorigin="9751,5568" coordsize="127,125" path="m9878,5630l9751,5568,9751,5693,9878,5630e" filled="t" fillcolor="#1E1A16" stroked="f">
                <v:path arrowok="t"/>
                <v:fill/>
              </v:shape>
            </v:group>
            <v:group style="position:absolute;left:6209;top:5491;width:766;height:410" coordorigin="6209,5491" coordsize="766,410">
              <v:shape style="position:absolute;left:6209;top:5491;width:766;height:410" coordorigin="6209,5491" coordsize="766,410" path="m6209,5902l6209,5491,6974,5491e" filled="f" stroked="t" strokeweight=".22248pt" strokecolor="#1E1A16">
                <v:path arrowok="t"/>
              </v:shape>
            </v:group>
            <v:group style="position:absolute;left:5090;top:5902;width:2237;height:233" coordorigin="5090,5902" coordsize="2237,233">
              <v:shape style="position:absolute;left:5090;top:5902;width:2237;height:233" coordorigin="5090,5902" coordsize="2237,233" path="m5090,6134l6209,6134,6209,5902,7327,5902e" filled="f" stroked="t" strokeweight=".22248pt" strokecolor="#1E1A16">
                <v:path arrowok="t"/>
              </v:shape>
            </v:group>
            <v:group style="position:absolute;left:6022;top:5719;width:94;height:72" coordorigin="6022,5719" coordsize="94,72">
              <v:shape style="position:absolute;left:6022;top:5719;width:94;height:72" coordorigin="6022,5719" coordsize="94,72" path="m6115,5767l6115,5750,6113,5748,6113,5743,6110,5741,6108,5736,6103,5731,6098,5729,6096,5726,6091,5724,6089,5722,6084,5722,6079,5719,6060,5719,6050,5722,6048,5724,6043,5726,6041,5726,6036,5729,6034,5734,6029,5738,6026,5743,6024,5750,6022,5760,6041,5762,6041,5755,6043,5750,6048,5746,6050,5741,6060,5736,6062,5734,6074,5734,6089,5741,6094,5746,6094,5750,6096,5755,6096,5791,6110,5777,6115,5767e" filled="t" fillcolor="#1E1A16" stroked="f">
                <v:path arrowok="t"/>
                <v:fill/>
              </v:shape>
            </v:group>
            <v:group style="position:absolute;left:6060;top:5765;width:36;height:65" coordorigin="6060,5765" coordsize="36,65">
              <v:shape style="position:absolute;left:6060;top:5765;width:36;height:65" coordorigin="6060,5765" coordsize="36,65" path="m6096,5791l6096,5765,6094,5770,6074,5789,6070,5796,6065,5801,6062,5806,6062,5810,6060,5815,6060,5830,6077,5830,6077,5820,6079,5815,6079,5810,6082,5806,6096,5791e" filled="t" fillcolor="#1E1A16" stroked="f">
                <v:path arrowok="t"/>
                <v:fill/>
              </v:shape>
            </v:group>
            <v:group style="position:absolute;left:6060;top:5844;width:19;height:22" coordorigin="6060,5844" coordsize="19,22">
              <v:shape style="position:absolute;left:6060;top:5844;width:19;height:22" coordorigin="6060,5844" coordsize="19,22" path="m6070,5844l6070,5866e" filled="f" stroked="t" strokeweight="1.06pt" strokecolor="#1E1A16">
                <v:path arrowok="t"/>
              </v:shape>
            </v:group>
            <v:group style="position:absolute;left:7630;top:5707;width:91;height:73" coordorigin="7630,5707" coordsize="91,73">
              <v:shape style="position:absolute;left:7630;top:5707;width:91;height:73" coordorigin="7630,5707" coordsize="91,73" path="m7721,5760l7721,5731,7716,5726,7714,5722,7709,5719,7704,5714,7694,5710,7692,5710,7687,5707,7668,5707,7658,5710,7656,5712,7646,5717,7637,5726,7634,5731,7632,5738,7630,5748,7649,5750,7649,5746,7651,5738,7656,5734,7658,5729,7668,5724,7670,5724,7678,5722,7682,5724,7687,5724,7697,5729,7704,5743,7704,5780,7706,5777,7718,5765,7721,5760e" filled="t" fillcolor="#1E1A16" stroked="f">
                <v:path arrowok="t"/>
                <v:fill/>
              </v:shape>
            </v:group>
            <v:group style="position:absolute;left:7668;top:5753;width:36;height:65" coordorigin="7668,5753" coordsize="36,65">
              <v:shape style="position:absolute;left:7668;top:5753;width:36;height:65" coordorigin="7668,5753" coordsize="36,65" path="m7704,5780l7704,5753,7702,5758,7697,5765,7690,5772,7682,5777,7678,5784,7673,5789,7670,5796,7668,5798,7668,5818,7685,5818,7685,5808,7687,5803,7687,5798,7690,5794,7694,5789,7702,5784,7704,5780e" filled="t" fillcolor="#1E1A16" stroked="f">
                <v:path arrowok="t"/>
                <v:fill/>
              </v:shape>
            </v:group>
            <v:group style="position:absolute;left:7721;top:5738;width:2;height:12" coordorigin="7721,5738" coordsize="2,12">
              <v:shape style="position:absolute;left:7721;top:5738;width:2;height:12" coordorigin="7721,5738" coordsize="2,12" path="m7723,5748l7723,5743,7721,5738,7721,5750,7723,5748e" filled="t" fillcolor="#1E1A16" stroked="f">
                <v:path arrowok="t"/>
                <v:fill/>
              </v:shape>
            </v:group>
            <v:group style="position:absolute;left:7666;top:5832;width:22;height:22" coordorigin="7666,5832" coordsize="22,22">
              <v:shape style="position:absolute;left:7666;top:5832;width:22;height:22" coordorigin="7666,5832" coordsize="22,22" path="m7676,5832l7676,5854e" filled="f" stroked="t" strokeweight="1.18pt" strokecolor="#1E1A16">
                <v:path arrowok="t"/>
              </v:shape>
            </v:group>
            <v:group style="position:absolute;left:8662;top:5832;width:91;height:70" coordorigin="8662,5832" coordsize="91,70">
              <v:shape style="position:absolute;left:8662;top:5832;width:91;height:70" coordorigin="8662,5832" coordsize="91,70" path="m8753,5880l8753,5863,8750,5858,8750,5856,8748,5854,8746,5849,8741,5844,8736,5842,8734,5839,8729,5837,8726,5834,8722,5834,8717,5832,8698,5832,8688,5834,8686,5837,8681,5839,8678,5839,8674,5842,8674,5846,8669,5849,8666,5851,8664,5856,8662,5863,8662,5873,8678,5875,8681,5868,8688,5854,8702,5846,8712,5846,8726,5854,8731,5858,8734,5863,8734,5868,8736,5873,8736,5902,8743,5897,8746,5892,8748,5890,8753,5880e" filled="t" fillcolor="#1E1A16" stroked="f">
                <v:path arrowok="t"/>
                <v:fill/>
              </v:shape>
            </v:group>
            <v:group style="position:absolute;left:8698;top:5873;width:38;height:70" coordorigin="8698,5873" coordsize="38,70">
              <v:shape style="position:absolute;left:8698;top:5873;width:38;height:70" coordorigin="8698,5873" coordsize="38,70" path="m8736,5902l8736,5873,8731,5882,8726,5890,8719,5897,8712,5902,8707,5909,8705,5914,8700,5918,8700,5923,8698,5928,8698,5942,8714,5942,8714,5933,8717,5928,8717,5923,8719,5918,8724,5914,8731,5909,8736,5902e" filled="t" fillcolor="#1E1A16" stroked="f">
                <v:path arrowok="t"/>
                <v:fill/>
              </v:shape>
            </v:group>
            <v:group style="position:absolute;left:8698;top:5957;width:19;height:22" coordorigin="8698,5957" coordsize="19,22">
              <v:shape style="position:absolute;left:8698;top:5957;width:19;height:22" coordorigin="8698,5957" coordsize="19,22" path="m8707,5957l8707,5978e" filled="f" stroked="t" strokeweight="1.06pt" strokecolor="#1E1A16">
                <v:path arrowok="t"/>
              </v:shape>
            </v:group>
            <v:group style="position:absolute;left:6108;top:5522;width:252;height:180" coordorigin="6108,5522" coordsize="252,180">
              <v:shape style="position:absolute;left:6108;top:5522;width:252;height:180" coordorigin="6108,5522" coordsize="252,180" path="m6206,5597l6190,5587,6187,5585,6185,5585,6178,5580,6173,5575,6173,5573,6170,5570,6170,5549,6168,5544,6166,5537,6161,5532,6154,5527,6149,5525,6142,5522,6130,5522,6125,5525,6120,5525,6113,5532,6108,5542,6108,5549,6115,5563,6118,5564,6118,5544,6120,5539,6120,5537,6122,5534,6125,5534,6127,5532,6132,5530,6134,5530,6139,5532,6144,5532,6149,5534,6161,5546,6163,5554,6163,5587,6168,5590,6170,5591,6170,5558,6173,5556,6173,5593,6175,5594,6178,5597,6180,5602,6190,5606,6206,5597e" filled="t" fillcolor="#1E1A16" stroked="f">
                <v:path arrowok="t"/>
                <v:fill/>
              </v:shape>
              <v:shape style="position:absolute;left:6108;top:5522;width:252;height:180" coordorigin="6108,5522" coordsize="252,180" path="m6180,5652l6180,5626,6178,5628,6175,5633,6168,5635,6130,5659,6120,5666,6115,5674,6108,5681,6108,5688,6110,5690,6113,5695,6115,5698,6118,5699,6118,5681,6125,5674,6132,5669,6158,5652,6168,5647,6175,5647,6180,5652e" filled="t" fillcolor="#1E1A16" stroked="f">
                <v:path arrowok="t"/>
                <v:fill/>
              </v:shape>
              <v:shape style="position:absolute;left:6108;top:5522;width:252;height:180" coordorigin="6108,5522" coordsize="252,180" path="m6163,5587l6163,5563,6161,5566,6161,5568,6158,5568,6156,5570,6146,5570,6139,5568,6134,5566,6127,5561,6120,5554,6120,5551,6118,5549,6118,5564,6120,5566,6125,5570,6130,5573,6137,5575,6163,5587e" filled="t" fillcolor="#1E1A16" stroked="f">
                <v:path arrowok="t"/>
                <v:fill/>
              </v:shape>
              <v:shape style="position:absolute;left:6108;top:5522;width:252;height:180" coordorigin="6108,5522" coordsize="252,180" path="m6360,5539l6350,5537,6343,5534,6334,5532,6322,5532,6319,5534,6180,5618,6180,5662,6178,5666,6178,5669,6173,5676,6158,5686,6149,5690,6146,5693,6125,5693,6122,5690,6120,5690,6120,5688,6118,5686,6118,5699,6120,5700,6122,5700,6127,5702,6144,5702,6154,5698,6158,5698,6163,5693,6168,5690,6180,5678,6185,5676,6187,5671,6187,5666,6190,5662,6190,5640,6192,5638,6192,5635,6197,5633,6199,5630,6204,5628,6206,5628,6206,5606,6216,5606,6218,5609,6218,5621,6360,5539e" filled="t" fillcolor="#1E1A16" stroked="f">
                <v:path arrowok="t"/>
                <v:fill/>
              </v:shape>
              <v:shape style="position:absolute;left:6108;top:5522;width:252;height:180" coordorigin="6108,5522" coordsize="252,180" path="m6218,5621l6218,5616,6216,5616,6216,5618,6209,5618,6206,5616,6206,5628,6211,5626,6218,5621e" filled="t" fillcolor="#1E1A16" stroked="f">
                <v:path arrowok="t"/>
                <v:fill/>
              </v:shape>
              <v:shape style="position:absolute;left:6108;top:5522;width:252;height:180" coordorigin="6108,5522" coordsize="252,180" path="m6360,5683l6240,5616,6221,5626,6319,5688,6324,5690,6338,5690,6343,5688,6353,5686,6360,5683e" filled="t" fillcolor="#1E1A16" stroked="f">
                <v:path arrowok="t"/>
                <v:fill/>
              </v:shape>
            </v:group>
            <v:group style="position:absolute;left:7858;top:5650;width:290;height:245" coordorigin="7858,5650" coordsize="290,245">
              <v:shape style="position:absolute;left:7858;top:5650;width:290;height:245" coordorigin="7858,5650" coordsize="290,245" path="m8148,5762l8141,5755,8119,5741,8117,5741,8114,5738,7951,5760,7951,5762,7946,5767,7939,5767,7934,5770,7889,5774,7877,5777,7870,5779,7865,5782,7860,5786,7860,5789,7858,5791,7858,5798,7860,5803,7862,5806,7865,5810,7867,5812,7867,5791,7870,5789,7874,5786,7879,5786,7886,5784,7918,5779,7930,5779,7934,5782,7937,5784,7937,5806,7942,5803,7944,5798,7946,5796,7949,5789,7949,5786,7951,5782,7956,5779,7958,5777,7978,5777,7978,5765,7980,5762,7980,5760,7985,5760,7990,5765,7990,5776,8148,5762e" filled="t" fillcolor="#1E1A16" stroked="f">
                <v:path arrowok="t"/>
                <v:fill/>
              </v:shape>
              <v:shape style="position:absolute;left:7858;top:5650;width:290;height:245" coordorigin="7858,5650" coordsize="290,245" path="m7937,5806l7937,5791,7934,5796,7927,5803,7913,5808,7903,5810,7886,5810,7882,5808,7877,5808,7870,5801,7867,5801,7867,5812,7870,5813,7872,5815,7877,5818,7884,5818,7886,5820,7903,5820,7910,5818,7915,5818,7920,5815,7927,5813,7930,5810,7934,5808,7937,5806e" filled="t" fillcolor="#1E1A16" stroked="f">
                <v:path arrowok="t"/>
                <v:fill/>
              </v:shape>
              <v:shape style="position:absolute;left:7858;top:5650;width:290;height:245" coordorigin="7858,5650" coordsize="290,245" path="m7973,5693l7973,5678,7970,5671,7968,5666,7963,5659,7956,5654,7946,5650,7932,5650,7922,5654,7920,5657,7915,5666,7915,5676,7918,5681,7918,5686,7922,5690,7925,5694,7925,5669,7927,5666,7927,5664,7932,5659,7934,5659,7937,5657,7942,5657,7944,5659,7946,5659,7951,5662,7958,5669,7961,5676,7963,5681,7963,5710,7968,5705,7968,5700,7970,5698,7973,5693e" filled="t" fillcolor="#1E1A16" stroked="f">
                <v:path arrowok="t"/>
                <v:fill/>
              </v:shape>
              <v:shape style="position:absolute;left:7858;top:5650;width:290;height:245" coordorigin="7858,5650" coordsize="290,245" path="m7985,5748l7973,5734,7973,5731,7966,5724,7963,5719,7963,5690,7961,5695,7961,5698,7956,5702,7956,5705,7946,5705,7932,5690,7927,5683,7925,5676,7925,5694,7927,5698,7930,5702,7949,5724,7954,5729,7958,5738,7958,5743,7963,5750,7985,5748e" filled="t" fillcolor="#1E1A16" stroked="f">
                <v:path arrowok="t"/>
                <v:fill/>
              </v:shape>
              <v:shape style="position:absolute;left:7858;top:5650;width:290;height:245" coordorigin="7858,5650" coordsize="290,245" path="m7990,5776l7990,5770,7987,5772,7980,5772,7980,5770,7978,5767,7978,5777,7990,5776e" filled="t" fillcolor="#1E1A16" stroked="f">
                <v:path arrowok="t"/>
                <v:fill/>
              </v:shape>
              <v:shape style="position:absolute;left:7858;top:5650;width:290;height:245" coordorigin="7858,5650" coordsize="290,245" path="m8086,5894l8006,5782,7985,5784,8047,5880,8052,5885,8057,5887,8071,5892,8078,5892,8086,5894e" filled="t" fillcolor="#1E1A16" stroked="f">
                <v:path arrowok="t"/>
                <v:fill/>
              </v:shape>
            </v:group>
            <v:group style="position:absolute;left:8959;top:5971;width:281;height:228" coordorigin="8959,5971" coordsize="281,228">
              <v:shape style="position:absolute;left:8959;top:5971;width:281;height:228" coordorigin="8959,5971" coordsize="281,228" path="m9067,6072l9050,6070,9046,6070,9043,6067,9036,6067,9031,6065,9026,6060,9026,6055,9024,6053,9024,6046,9019,6038,9017,6034,9012,6029,8990,6022,8983,6022,8976,6024,8971,6026,8969,6029,8964,6031,8959,6041,8959,6055,8962,6058,8964,6062,8969,6067,8969,6043,8971,6041,8971,6038,8978,6031,8995,6031,9000,6034,9005,6038,9010,6041,9014,6050,9014,6053,9017,6055,9017,6078,9024,6079,9031,6079,9036,6082,9041,6082,9046,6086,9055,6089,9067,6072e" filled="t" fillcolor="#1E1A16" stroked="f">
                <v:path arrowok="t"/>
                <v:fill/>
              </v:shape>
              <v:shape style="position:absolute;left:8959;top:5971;width:281;height:228" coordorigin="8959,5971" coordsize="281,228" path="m9017,6078l9017,6058,9014,6060,9014,6062,9012,6065,9010,6065,9005,6067,8995,6065,8990,6065,8981,6062,8976,6060,8974,6058,8971,6058,8969,6055,8969,6067,8971,6070,8976,6072,8983,6072,8990,6074,8998,6074,9017,6078e" filled="t" fillcolor="#1E1A16" stroked="f">
                <v:path arrowok="t"/>
                <v:fill/>
              </v:shape>
              <v:shape style="position:absolute;left:8959;top:5971;width:281;height:228" coordorigin="8959,5971" coordsize="281,228" path="m9053,6132l9053,6108,9046,6122,9014,6156,9007,6166,9005,6175,9002,6178,9002,6185,9005,6190,9005,6192,9010,6194,9012,6197,9012,6175,9014,6173,9019,6166,9041,6142,9043,6137,9046,6134,9050,6132,9053,6132e" filled="t" fillcolor="#1E1A16" stroked="f">
                <v:path arrowok="t"/>
                <v:fill/>
              </v:shape>
              <v:shape style="position:absolute;left:8959;top:5971;width:281;height:228" coordorigin="8959,5971" coordsize="281,228" path="m9062,6173l9062,6151,9060,6158,9055,6166,9050,6175,9043,6180,9041,6182,9036,6185,9034,6187,9029,6187,9026,6190,9017,6190,9012,6185,9012,6197,9017,6197,9022,6199,9026,6197,9031,6197,9046,6190,9053,6182,9058,6180,9060,6175,9062,6173e" filled="t" fillcolor="#1E1A16" stroked="f">
                <v:path arrowok="t"/>
                <v:fill/>
              </v:shape>
              <v:shape style="position:absolute;left:8959;top:5971;width:281;height:228" coordorigin="8959,5971" coordsize="281,228" path="m9197,5971l9180,5971,9170,5974,9163,5976,9158,5976,9156,5978,9050,6103,9053,6103,9053,6132,9055,6130,9062,6137,9062,6173,9065,6170,9067,6163,9067,6115,9070,6110,9072,6108,9072,6086,9074,6084,9074,6082,9084,6082,9084,6096,9197,5971e" filled="t" fillcolor="#1E1A16" stroked="f">
                <v:path arrowok="t"/>
                <v:fill/>
              </v:shape>
              <v:shape style="position:absolute;left:8959;top:5971;width:281;height:228" coordorigin="8959,5971" coordsize="281,228" path="m9072,6154l9072,6134,9070,6127,9067,6125,9067,6163,9072,6154e" filled="t" fillcolor="#1E1A16" stroked="f">
                <v:path arrowok="t"/>
                <v:fill/>
              </v:shape>
              <v:shape style="position:absolute;left:8959;top:5971;width:281;height:228" coordorigin="8959,5971" coordsize="281,228" path="m9084,6096l9084,6091,9079,6091,9077,6094,9077,6091,9074,6091,9074,6089,9072,6086,9072,6108,9082,6098,9084,6096e" filled="t" fillcolor="#1E1A16" stroked="f">
                <v:path arrowok="t"/>
                <v:fill/>
              </v:shape>
              <v:shape style="position:absolute;left:8959;top:5971;width:281;height:228" coordorigin="8959,5971" coordsize="281,228" path="m9240,6110l9106,6082,9091,6098,9204,6127,9211,6125,9216,6125,9221,6122,9228,6118,9235,6115,9240,6110e" filled="t" fillcolor="#1E1A16" stroked="f">
                <v:path arrowok="t"/>
                <v:fill/>
              </v:shape>
            </v:group>
            <v:group style="position:absolute;left:7843;top:4284;width:2;height:4" coordorigin="7843,4284" coordsize="2,4">
              <v:shape style="position:absolute;left:7843;top:4284;width:2;height:4" coordorigin="7843,4284" coordsize="0,4" path="m7843,4284l7843,4289e" filled="f" stroked="t" strokeweight="0pt" strokecolor="#1E1A16">
                <v:path arrowok="t"/>
              </v:shape>
            </v:group>
            <v:group style="position:absolute;left:7843;top:4193;width:943;height:94" coordorigin="7843,4193" coordsize="943,94">
              <v:shape style="position:absolute;left:7843;top:4193;width:943;height:94" coordorigin="7843,4193" coordsize="943,94" path="m7843,4286l7843,4193,8786,4193e" filled="f" stroked="t" strokeweight=".12pt" strokecolor="#23201C">
                <v:path arrowok="t"/>
              </v:shape>
            </v:group>
            <v:group style="position:absolute;left:8662;top:4130;width:125;height:125" coordorigin="8662,4130" coordsize="125,125">
              <v:shape style="position:absolute;left:8662;top:4130;width:125;height:125" coordorigin="8662,4130" coordsize="125,125" path="m8786,4193l8662,4130,8662,4255,8786,4193e" filled="t" fillcolor="#1E1A16" stroked="f">
                <v:path arrowok="t"/>
                <v:fill/>
              </v:shape>
            </v:group>
            <v:group style="position:absolute;left:8546;top:4313;width:845;height:125" coordorigin="8546,4313" coordsize="845,125">
              <v:shape style="position:absolute;left:8546;top:4313;width:845;height:125" coordorigin="8546,4313" coordsize="845,125" path="m8546,4313l8546,4375,9391,4375,9391,4438e" filled="f" stroked="t" strokeweight=".12pt" strokecolor="#23201C">
                <v:path arrowok="t"/>
              </v:shape>
            </v:group>
            <v:group style="position:absolute;left:9326;top:4430;width:127;height:125" coordorigin="9326,4430" coordsize="127,125">
              <v:shape style="position:absolute;left:9326;top:4430;width:127;height:125" coordorigin="9326,4430" coordsize="127,125" path="m9454,4430l9326,4430,9391,4555,9454,4430e" filled="t" fillcolor="#1E1A16" stroked="f">
                <v:path arrowok="t"/>
                <v:fill/>
              </v:shape>
            </v:group>
            <v:group style="position:absolute;left:7843;top:4313;width:1409;height:36" coordorigin="7843,4313" coordsize="1409,36">
              <v:shape style="position:absolute;left:7843;top:4313;width:1409;height:36" coordorigin="7843,4313" coordsize="1409,36" path="m7843,4349l8546,4349,8546,4313,9252,4313e" filled="f" stroked="t" strokeweight=".12pt" strokecolor="#23201C">
                <v:path arrowok="t"/>
              </v:shape>
            </v:group>
            <v:group style="position:absolute;left:9127;top:4250;width:125;height:125" coordorigin="9127,4250" coordsize="125,125">
              <v:shape style="position:absolute;left:9127;top:4250;width:125;height:125" coordorigin="9127,4250" coordsize="125,125" path="m9252,4313l9127,4250,9127,4375,9252,4313e" filled="t" fillcolor="#1E1A16" stroked="f">
                <v:path arrowok="t"/>
                <v:fill/>
              </v:shape>
            </v:group>
            <v:group style="position:absolute;left:7510;top:4286;width:665;height:125" coordorigin="7510,4286" coordsize="665,125">
              <v:shape style="position:absolute;left:7510;top:4286;width:665;height:125" coordorigin="7510,4286" coordsize="665,125" path="m7510,4286l7843,4286,7843,4411,8174,4411e" filled="f" stroked="t" strokeweight=".12pt" strokecolor="#23201C">
                <v:path arrowok="t"/>
              </v:shape>
            </v:group>
            <v:group style="position:absolute;left:8050;top:4349;width:125;height:125" coordorigin="8050,4349" coordsize="125,125">
              <v:shape style="position:absolute;left:8050;top:4349;width:125;height:125" coordorigin="8050,4349" coordsize="125,125" path="m8174,4411l8050,4349,8050,4474,8174,4411e" filled="t" fillcolor="#1E1A16" stroked="f">
                <v:path arrowok="t"/>
                <v:fill/>
              </v:shape>
            </v:group>
            <v:group style="position:absolute;left:7270;top:4008;width:1970;height:94" coordorigin="7270,4008" coordsize="1970,94">
              <v:shape style="position:absolute;left:7270;top:4008;width:1970;height:94" coordorigin="7270,4008" coordsize="1970,94" path="m7270,4008l8254,4008,8254,4102,9240,4102e" filled="f" stroked="t" strokeweight=".12pt" strokecolor="#23201C">
                <v:path arrowok="t"/>
              </v:shape>
            </v:group>
            <v:group style="position:absolute;left:9113;top:4039;width:127;height:125" coordorigin="9113,4039" coordsize="127,125">
              <v:shape style="position:absolute;left:9113;top:4039;width:127;height:125" coordorigin="9113,4039" coordsize="127,125" path="m9240,4102l9113,4039,9113,4164,9240,4102e" filled="t" fillcolor="#1E1A16" stroked="f">
                <v:path arrowok="t"/>
                <v:fill/>
              </v:shape>
            </v:group>
            <v:group style="position:absolute;left:6751;top:4008;width:518;height:278" coordorigin="6751,4008" coordsize="518,278">
              <v:shape style="position:absolute;left:6751;top:4008;width:518;height:278" coordorigin="6751,4008" coordsize="518,278" path="m6751,4286l6751,4008,7270,4008e" filled="f" stroked="t" strokeweight=".22248pt" strokecolor="#1E1A16">
                <v:path arrowok="t"/>
              </v:shape>
            </v:group>
            <v:group style="position:absolute;left:5993;top:4286;width:1517;height:158" coordorigin="5993,4286" coordsize="1517,158">
              <v:shape style="position:absolute;left:5993;top:4286;width:1517;height:158" coordorigin="5993,4286" coordsize="1517,158" path="m5993,4445l6751,4445,6751,4286,7510,4286e" filled="f" stroked="t" strokeweight=".22248pt" strokecolor="#1E1A16">
                <v:path arrowok="t"/>
              </v:shape>
            </v:group>
            <v:group style="position:absolute;left:6624;top:4162;width:62;height:50" coordorigin="6624,4162" coordsize="62,50">
              <v:shape style="position:absolute;left:6624;top:4162;width:62;height:50" coordorigin="6624,4162" coordsize="62,50" path="m6686,4198l6686,4183,6684,4178,6684,4174,6679,4171,6674,4166,6670,4164,6662,4162,6650,4162,6643,4164,6634,4169,6626,4183,6624,4190,6636,4193,6641,4183,6641,4181,6643,4176,6646,4174,6662,4174,6667,4176,6674,4183,6674,4212,6679,4207,6684,4200,6686,4198e" filled="t" fillcolor="#1E1A16" stroked="f">
                <v:path arrowok="t"/>
                <v:fill/>
              </v:shape>
            </v:group>
            <v:group style="position:absolute;left:6650;top:4198;width:24;height:38" coordorigin="6650,4198" coordsize="24,38">
              <v:shape style="position:absolute;left:6650;top:4198;width:24;height:38" coordorigin="6650,4198" coordsize="24,38" path="m6674,4212l6674,4198,6670,4200,6660,4210,6658,4214,6653,4217,6653,4222,6650,4226,6650,4236,6662,4236,6662,4224,6674,4212e" filled="t" fillcolor="#1E1A16" stroked="f">
                <v:path arrowok="t"/>
                <v:fill/>
              </v:shape>
            </v:group>
            <v:group style="position:absolute;left:6650;top:4248;width:12;height:12" coordorigin="6650,4248" coordsize="12,12">
              <v:shape style="position:absolute;left:6650;top:4248;width:12;height:12" coordorigin="6650,4248" coordsize="12,12" path="m6656,4248l6656,4260e" filled="f" stroked="t" strokeweight=".7pt" strokecolor="#1E1A16">
                <v:path arrowok="t"/>
              </v:shape>
            </v:group>
            <v:group style="position:absolute;left:7716;top:4154;width:60;height:48" coordorigin="7716,4154" coordsize="60,48">
              <v:shape style="position:absolute;left:7716;top:4154;width:60;height:48" coordorigin="7716,4154" coordsize="60,48" path="m7776,4190l7776,4171,7774,4166,7769,4162,7759,4157,7752,4154,7740,4154,7726,4162,7721,4166,7716,4176,7716,4183,7728,4183,7728,4181,7730,4176,7730,4171,7733,4169,7738,4166,7740,4166,7742,4164,7752,4164,7754,4166,7757,4166,7759,4169,7762,4174,7764,4176,7764,4178,7766,4183,7766,4202,7771,4200,7774,4193,7776,4190e" filled="t" fillcolor="#1E1A16" stroked="f">
                <v:path arrowok="t"/>
                <v:fill/>
              </v:shape>
            </v:group>
            <v:group style="position:absolute;left:7740;top:4183;width:26;height:46" coordorigin="7740,4183" coordsize="26,46">
              <v:shape style="position:absolute;left:7740;top:4183;width:26;height:46" coordorigin="7740,4183" coordsize="26,46" path="m7766,4202l7766,4183,7764,4186,7764,4188,7762,4193,7754,4198,7747,4205,7740,4219,7740,4229,7752,4229,7752,4219,7754,4217,7754,4214,7759,4210,7762,4205,7766,4202e" filled="t" fillcolor="#1E1A16" stroked="f">
                <v:path arrowok="t"/>
                <v:fill/>
              </v:shape>
            </v:group>
            <v:group style="position:absolute;left:7776;top:4176;width:2;height:12" coordorigin="7776,4176" coordsize="2,12">
              <v:shape style="position:absolute;left:7776;top:4176;width:2;height:12" coordorigin="7776,4176" coordsize="2,12" path="m7778,4183l7778,4181,7776,4176,7776,4188,7778,4183e" filled="t" fillcolor="#1E1A16" stroked="f">
                <v:path arrowok="t"/>
                <v:fill/>
              </v:shape>
            </v:group>
            <v:group style="position:absolute;left:7740;top:4241;width:12;height:12" coordorigin="7740,4241" coordsize="12,12">
              <v:shape style="position:absolute;left:7740;top:4241;width:12;height:12" coordorigin="7740,4241" coordsize="12,12" path="m7746,4241l7746,4253e" filled="f" stroked="t" strokeweight=".7pt" strokecolor="#1E1A16">
                <v:path arrowok="t"/>
              </v:shape>
            </v:group>
            <v:group style="position:absolute;left:8414;top:4238;width:62;height:50" coordorigin="8414,4238" coordsize="62,50">
              <v:shape style="position:absolute;left:8414;top:4238;width:62;height:50" coordorigin="8414,4238" coordsize="62,50" path="m8477,4272l8477,4260,8472,4250,8467,4246,8458,4241,8453,4241,8446,4238,8438,4241,8434,4241,8424,4246,8419,4250,8414,4260,8414,4267,8426,4270,8426,4265,8431,4255,8434,4255,8438,4250,8441,4250,8446,4248,8448,4250,8453,4250,8465,4262,8465,4289,8470,4284,8474,4277,8474,4274,8477,4272e" filled="t" fillcolor="#1E1A16" stroked="f">
                <v:path arrowok="t"/>
                <v:fill/>
              </v:shape>
            </v:group>
            <v:group style="position:absolute;left:8438;top:4270;width:26;height:46" coordorigin="8438,4270" coordsize="26,46">
              <v:shape style="position:absolute;left:8438;top:4270;width:26;height:46" coordorigin="8438,4270" coordsize="26,46" path="m8465,4289l8465,4270,8462,4274,8455,4282,8448,4286,8446,4291,8443,4294,8438,4303,8438,4315,8450,4315,8450,4303,8465,4289e" filled="t" fillcolor="#1E1A16" stroked="f">
                <v:path arrowok="t"/>
                <v:fill/>
              </v:shape>
            </v:group>
            <v:group style="position:absolute;left:8438;top:4325;width:14;height:12" coordorigin="8438,4325" coordsize="14,12">
              <v:shape style="position:absolute;left:8438;top:4325;width:14;height:12" coordorigin="8438,4325" coordsize="14,12" path="m8446,4325l8446,4337e" filled="f" stroked="t" strokeweight=".82pt" strokecolor="#1E1A16">
                <v:path arrowok="t"/>
              </v:shape>
            </v:group>
            <v:group style="position:absolute;left:6684;top:4030;width:168;height:122" coordorigin="6684,4030" coordsize="168,122">
              <v:shape style="position:absolute;left:6684;top:4030;width:168;height:122" coordorigin="6684,4030" coordsize="168,122" path="m6749,4080l6737,4073,6737,4070,6734,4070,6730,4068,6725,4063,6725,4042,6715,4032,6710,4030,6691,4030,6689,4032,6686,4037,6684,4039,6684,4051,6689,4056,6689,4042,6691,4042,6691,4039,6696,4034,6703,4034,6708,4037,6710,4037,6715,4042,6715,4044,6720,4049,6720,4073,6725,4075,6737,4087,6749,4080e" filled="t" fillcolor="#1E1A16" stroked="f">
                <v:path arrowok="t"/>
                <v:fill/>
              </v:shape>
              <v:shape style="position:absolute;left:6684;top:4030;width:168;height:122" coordorigin="6684,4030" coordsize="168,122" path="m6732,4114l6732,4099,6725,4106,6698,4123,6691,4126,6684,4133,6684,4142,6689,4147,6689,4138,6691,4135,6691,4133,6694,4133,6698,4128,6718,4116,6722,4114,6732,4114e" filled="t" fillcolor="#1E1A16" stroked="f">
                <v:path arrowok="t"/>
                <v:fill/>
              </v:shape>
              <v:shape style="position:absolute;left:6684;top:4030;width:168;height:122" coordorigin="6684,4030" coordsize="168,122" path="m6720,4073l6720,4056,6718,4061,6710,4061,6706,4058,6701,4058,6691,4049,6689,4044,6689,4056,6694,4061,6703,4066,6720,4073e" filled="t" fillcolor="#1E1A16" stroked="f">
                <v:path arrowok="t"/>
                <v:fill/>
              </v:shape>
              <v:shape style="position:absolute;left:6684;top:4030;width:168;height:122" coordorigin="6684,4030" coordsize="168,122" path="m6852,4042l6842,4037,6826,4037,6732,4094,6732,4123,6730,4128,6725,4133,6722,4138,6715,4140,6706,4145,6696,4145,6694,4142,6691,4142,6689,4140,6689,4147,6691,4150,6694,4150,6696,4152,6698,4152,6706,4150,6713,4150,6727,4140,6737,4130,6737,4111,6739,4109,6739,4106,6742,4104,6746,4102,6749,4102,6749,4087,6751,4087,6754,4085,6756,4087,6756,4098,6852,4042e" filled="t" fillcolor="#1E1A16" stroked="f">
                <v:path arrowok="t"/>
                <v:fill/>
              </v:shape>
              <v:shape style="position:absolute;left:6684;top:4030;width:168;height:122" coordorigin="6684,4030" coordsize="168,122" path="m6739,4121l6739,4114,6737,4111,6737,4123,6739,4121e" filled="t" fillcolor="#1E1A16" stroked="f">
                <v:path arrowok="t"/>
                <v:fill/>
              </v:shape>
              <v:shape style="position:absolute;left:6684;top:4030;width:168;height:122" coordorigin="6684,4030" coordsize="168,122" path="m6756,4098l6756,4092,6754,4094,6751,4092,6749,4092,6749,4102,6754,4099,6756,4098e" filled="t" fillcolor="#1E1A16" stroked="f">
                <v:path arrowok="t"/>
                <v:fill/>
              </v:shape>
              <v:shape style="position:absolute;left:6684;top:4030;width:168;height:122" coordorigin="6684,4030" coordsize="168,122" path="m6852,4138l6773,4092,6758,4099,6826,4142,6842,4142,6852,4138e" filled="t" fillcolor="#1E1A16" stroked="f">
                <v:path arrowok="t"/>
                <v:fill/>
              </v:shape>
            </v:group>
            <v:group style="position:absolute;left:7870;top:4114;width:197;height:168" coordorigin="7870,4114" coordsize="197,168">
              <v:shape style="position:absolute;left:7870;top:4114;width:197;height:168" coordorigin="7870,4114" coordsize="197,168" path="m7932,4210l7932,4193,7927,4195,7920,4195,7889,4200,7882,4202,7877,4202,7874,4205,7872,4205,7872,4207,7870,4210,7870,4219,7874,4224,7874,4214,7877,4212,7877,4210,7879,4210,7884,4207,7889,4207,7910,4202,7918,4202,7920,4205,7922,4205,7922,4207,7925,4210,7925,4222,7927,4219,7927,4217,7930,4214,7930,4210,7932,4210e" filled="t" fillcolor="#1E1A16" stroked="f">
                <v:path arrowok="t"/>
                <v:fill/>
              </v:shape>
              <v:shape style="position:absolute;left:7870;top:4114;width:197;height:168" coordorigin="7870,4114" coordsize="197,168" path="m7925,4222l7925,4210,7920,4214,7918,4219,7913,4222,7906,4224,7889,4224,7879,4219,7877,4217,7874,4217,7874,4224,7877,4226,7879,4226,7894,4231,7901,4231,7922,4224,7925,4222e" filled="t" fillcolor="#1E1A16" stroked="f">
                <v:path arrowok="t"/>
                <v:fill/>
              </v:shape>
              <v:shape style="position:absolute;left:7870;top:4114;width:197;height:168" coordorigin="7870,4114" coordsize="197,168" path="m7910,4135l7910,4123,7908,4126,7908,4133,7910,4135e" filled="t" fillcolor="#1E1A16" stroked="f">
                <v:path arrowok="t"/>
                <v:fill/>
              </v:shape>
              <v:shape style="position:absolute;left:7870;top:4114;width:197;height:168" coordorigin="7870,4114" coordsize="197,168" path="m7946,4147l7946,4130,7944,4126,7939,4123,7937,4118,7932,4116,7930,4116,7927,4114,7922,4114,7920,4116,7918,4116,7913,4118,7910,4121,7910,4140,7913,4142,7915,4147,7915,4126,7918,4126,7918,4123,7920,4123,7922,4121,7927,4121,7930,4123,7932,4123,7937,4126,7937,4130,7939,4133,7942,4138,7942,4154,7944,4152,7944,4150,7946,4147e" filled="t" fillcolor="#1E1A16" stroked="f">
                <v:path arrowok="t"/>
                <v:fill/>
              </v:shape>
              <v:shape style="position:absolute;left:7870;top:4114;width:197;height:168" coordorigin="7870,4114" coordsize="197,168" path="m7956,4183l7949,4174,7946,4171,7946,4169,7942,4166,7942,4142,7939,4147,7934,4152,7930,4152,7927,4150,7922,4147,7915,4133,7915,4147,7918,4152,7932,4164,7937,4174,7937,4178,7942,4183,7956,4183e" filled="t" fillcolor="#1E1A16" stroked="f">
                <v:path arrowok="t"/>
                <v:fill/>
              </v:shape>
              <v:shape style="position:absolute;left:7870;top:4114;width:197;height:168" coordorigin="7870,4114" coordsize="197,168" path="m8066,4193l8057,4183,8047,4178,8045,4176,8042,4176,7934,4190,7932,4190,7932,4205,7937,4202,7951,4202,7951,4190,7956,4190,7958,4193,7958,4202,8066,4193e" filled="t" fillcolor="#1E1A16" stroked="f">
                <v:path arrowok="t"/>
                <v:fill/>
              </v:shape>
              <v:shape style="position:absolute;left:7870;top:4114;width:197;height:168" coordorigin="7870,4114" coordsize="197,168" path="m7949,4140l7946,4135,7946,4142,7949,4140e" filled="t" fillcolor="#1E1A16" stroked="f">
                <v:path arrowok="t"/>
                <v:fill/>
              </v:shape>
              <v:shape style="position:absolute;left:7870;top:4114;width:197;height:168" coordorigin="7870,4114" coordsize="197,168" path="m7958,4202l7958,4198,7951,4198,7951,4202,7958,4202e" filled="t" fillcolor="#1E1A16" stroked="f">
                <v:path arrowok="t"/>
                <v:fill/>
              </v:shape>
              <v:shape style="position:absolute;left:7870;top:4114;width:197;height:168" coordorigin="7870,4114" coordsize="197,168" path="m8023,4282l7970,4205,7956,4205,7997,4272,8002,4274,8004,4277,8009,4277,8014,4279,8018,4279,8023,4282e" filled="t" fillcolor="#1E1A16" stroked="f">
                <v:path arrowok="t"/>
                <v:fill/>
              </v:shape>
            </v:group>
            <v:group style="position:absolute;left:8616;top:4375;width:192;height:113" coordorigin="8616,4375" coordsize="192,113">
              <v:shape style="position:absolute;left:8616;top:4375;width:192;height:113" coordorigin="8616,4375" coordsize="192,113" path="m8621,4394l8621,4375,8616,4380,8616,4390,8621,4394e" filled="t" fillcolor="#1E1A16" stroked="f">
                <v:path arrowok="t"/>
                <v:fill/>
              </v:shape>
              <v:shape style="position:absolute;left:8616;top:4375;width:192;height:113" coordorigin="8616,4375" coordsize="192,113" path="m8690,4402l8678,4399,8674,4399,8669,4397,8666,4397,8662,4394,8662,4387,8659,4385,8659,4382,8657,4380,8654,4375,8652,4373,8642,4368,8633,4368,8628,4370,8626,4370,8621,4373,8621,4385,8623,4382,8623,4380,8628,4375,8645,4375,8647,4378,8652,4380,8652,4382,8654,4387,8654,4405,8662,4406,8669,4406,8674,4411,8681,4414,8690,4402e" filled="t" fillcolor="#1E1A16" stroked="f">
                <v:path arrowok="t"/>
                <v:fill/>
              </v:shape>
              <v:shape style="position:absolute;left:8616;top:4375;width:192;height:113" coordorigin="8616,4375" coordsize="192,113" path="m8654,4405l8654,4394,8652,4397,8630,4397,8628,4394,8623,4392,8623,4387,8621,4387,8621,4397,8626,4399,8628,4402,8633,4402,8638,4404,8642,4404,8654,4405e" filled="t" fillcolor="#1E1A16" stroked="f">
                <v:path arrowok="t"/>
                <v:fill/>
              </v:shape>
              <v:shape style="position:absolute;left:8616;top:4375;width:192;height:113" coordorigin="8616,4375" coordsize="192,113" path="m8777,4334l8760,4334,8755,4337,8750,4337,8678,4423,8678,4428,8676,4433,8674,4435,8654,4459,8650,4466,8647,4471,8645,4474,8645,4478,8647,4481,8647,4483,8650,4486,8652,4486,8652,4471,8657,4466,8671,4447,8676,4445,8678,4442,8686,4442,8686,4470,8688,4466,8688,4433,8690,4430,8690,4428,8693,4426,8693,4409,8695,4409,8695,4406,8700,4406,8700,4409,8702,4411,8702,4416,8777,4334e" filled="t" fillcolor="#1E1A16" stroked="f">
                <v:path arrowok="t"/>
                <v:fill/>
              </v:shape>
              <v:shape style="position:absolute;left:8616;top:4375;width:192;height:113" coordorigin="8616,4375" coordsize="192,113" path="m8686,4470l8686,4454,8683,4459,8681,4466,8678,4471,8674,4476,8664,4481,8654,4481,8652,4478,8652,4486,8654,4488,8662,4488,8664,4486,8671,4483,8676,4478,8683,4474,8686,4470e" filled="t" fillcolor="#1E1A16" stroked="f">
                <v:path arrowok="t"/>
                <v:fill/>
              </v:shape>
              <v:shape style="position:absolute;left:8616;top:4375;width:192;height:113" coordorigin="8616,4375" coordsize="192,113" path="m8693,4454l8693,4442,8690,4440,8690,4438,8688,4433,8688,4466,8690,4462,8693,4454e" filled="t" fillcolor="#1E1A16" stroked="f">
                <v:path arrowok="t"/>
                <v:fill/>
              </v:shape>
              <v:shape style="position:absolute;left:8616;top:4375;width:192;height:113" coordorigin="8616,4375" coordsize="192,113" path="m8702,4416l8702,4414,8700,4414,8698,4416,8695,4416,8693,4414,8693,4426,8695,4426,8698,4423,8700,4418,8702,4416e" filled="t" fillcolor="#1E1A16" stroked="f">
                <v:path arrowok="t"/>
                <v:fill/>
              </v:shape>
              <v:shape style="position:absolute;left:8616;top:4375;width:192;height:113" coordorigin="8616,4375" coordsize="192,113" path="m8808,4428l8714,4409,8705,4418,8782,4438,8789,4438,8808,4428e" filled="t" fillcolor="#1E1A16" stroked="f">
                <v:path arrowok="t"/>
                <v:fill/>
              </v:shape>
            </v:group>
            <v:group style="position:absolute;left:7757;top:2691;width:2;height:4" coordorigin="7757,2691" coordsize="2,4">
              <v:shape style="position:absolute;left:7757;top:2691;width:2;height:4" coordorigin="7757,2691" coordsize="0,4" path="m7757,2691l7757,2695e" filled="f" stroked="t" strokeweight="0pt" strokecolor="#1E1A16">
                <v:path arrowok="t"/>
              </v:shape>
            </v:group>
            <v:group style="position:absolute;left:7757;top:2635;width:571;height:58" coordorigin="7757,2635" coordsize="571,58">
              <v:shape style="position:absolute;left:7757;top:2635;width:571;height:58" coordorigin="7757,2635" coordsize="571,58" path="m7757,2693l7757,2635,8328,2635e" filled="f" stroked="t" strokeweight=".12pt" strokecolor="#23201C">
                <v:path arrowok="t"/>
              </v:shape>
            </v:group>
            <v:group style="position:absolute;left:8203;top:2573;width:125;height:127" coordorigin="8203,2573" coordsize="125,127">
              <v:shape style="position:absolute;left:8203;top:2573;width:125;height:127" coordorigin="8203,2573" coordsize="125,127" path="m8328,2635l8203,2573,8203,2700,8328,2635e" filled="t" fillcolor="#1E1A16" stroked="f">
                <v:path arrowok="t"/>
                <v:fill/>
              </v:shape>
            </v:group>
            <v:group style="position:absolute;left:8184;top:2710;width:509;height:74" coordorigin="8184,2710" coordsize="509,74">
              <v:shape style="position:absolute;left:8184;top:2710;width:509;height:74" coordorigin="8184,2710" coordsize="509,74" path="m8184,2710l8184,2746,8693,2746,8693,2784e" filled="f" stroked="t" strokeweight=".12pt" strokecolor="#23201C">
                <v:path arrowok="t"/>
              </v:shape>
            </v:group>
            <v:group style="position:absolute;left:8630;top:2777;width:125;height:127" coordorigin="8630,2777" coordsize="125,127">
              <v:shape style="position:absolute;left:8630;top:2777;width:125;height:127" coordorigin="8630,2777" coordsize="125,127" path="m8755,2777l8630,2777,8693,2904,8755,2777e" filled="t" fillcolor="#1E1A16" stroked="f">
                <v:path arrowok="t"/>
                <v:fill/>
              </v:shape>
            </v:group>
            <v:group style="position:absolute;left:7757;top:2710;width:854;height:22" coordorigin="7757,2710" coordsize="854,22">
              <v:shape style="position:absolute;left:7757;top:2710;width:854;height:22" coordorigin="7757,2710" coordsize="854,22" path="m7757,2731l8184,2731,8184,2710,8611,2710e" filled="f" stroked="t" strokeweight=".12pt" strokecolor="#23201C">
                <v:path arrowok="t"/>
              </v:shape>
            </v:group>
            <v:group style="position:absolute;left:8484;top:2647;width:127;height:125" coordorigin="8484,2647" coordsize="127,125">
              <v:shape style="position:absolute;left:8484;top:2647;width:127;height:125" coordorigin="8484,2647" coordsize="127,125" path="m8611,2710l8484,2647,8484,2772,8611,2710e" filled="t" fillcolor="#1E1A16" stroked="f">
                <v:path arrowok="t"/>
                <v:fill/>
              </v:shape>
            </v:group>
            <v:group style="position:absolute;left:7555;top:2693;width:403;height:77" coordorigin="7555,2693" coordsize="403,77">
              <v:shape style="position:absolute;left:7555;top:2693;width:403;height:77" coordorigin="7555,2693" coordsize="403,77" path="m7555,2693l7757,2693,7757,2770,7958,2770e" filled="f" stroked="t" strokeweight=".12pt" strokecolor="#23201C">
                <v:path arrowok="t"/>
              </v:shape>
            </v:group>
            <v:group style="position:absolute;left:7834;top:2707;width:125;height:125" coordorigin="7834,2707" coordsize="125,125">
              <v:shape style="position:absolute;left:7834;top:2707;width:125;height:125" coordorigin="7834,2707" coordsize="125,125" path="m7958,2770l7834,2707,7834,2832,7958,2770e" filled="t" fillcolor="#1E1A16" stroked="f">
                <v:path arrowok="t"/>
                <v:fill/>
              </v:shape>
            </v:group>
            <v:group style="position:absolute;left:7411;top:2525;width:1190;height:58" coordorigin="7411,2525" coordsize="1190,58">
              <v:shape style="position:absolute;left:7411;top:2525;width:1190;height:58" coordorigin="7411,2525" coordsize="1190,58" path="m7411,2525l8006,2525,8006,2582,8602,2582e" filled="f" stroked="t" strokeweight=".12pt" strokecolor="#23201C">
                <v:path arrowok="t"/>
              </v:shape>
            </v:group>
            <v:group style="position:absolute;left:8477;top:2518;width:125;height:127" coordorigin="8477,2518" coordsize="125,127">
              <v:shape style="position:absolute;left:8477;top:2518;width:125;height:127" coordorigin="8477,2518" coordsize="125,127" path="m8602,2582l8477,2518,8477,2645,8602,2582e" filled="t" fillcolor="#1E1A16" stroked="f">
                <v:path arrowok="t"/>
                <v:fill/>
              </v:shape>
            </v:group>
            <v:group style="position:absolute;left:7099;top:2525;width:312;height:168" coordorigin="7099,2525" coordsize="312,168">
              <v:shape style="position:absolute;left:7099;top:2525;width:312;height:168" coordorigin="7099,2525" coordsize="312,168" path="m7099,2693l7099,2525,7411,2525e" filled="f" stroked="t" strokeweight=".22248pt" strokecolor="#1E1A16">
                <v:path arrowok="t"/>
              </v:shape>
            </v:group>
            <v:group style="position:absolute;left:6641;top:2693;width:914;height:96" coordorigin="6641,2693" coordsize="914,96">
              <v:shape style="position:absolute;left:6641;top:2693;width:914;height:96" coordorigin="6641,2693" coordsize="914,96" path="m6641,2789l7099,2789,7099,2693,7555,2693e" filled="f" stroked="t" strokeweight=".22248pt" strokecolor="#1E1A16">
                <v:path arrowok="t"/>
              </v:shape>
            </v:group>
            <v:group style="position:absolute;left:7022;top:2618;width:36;height:31" coordorigin="7022,2618" coordsize="36,31">
              <v:shape style="position:absolute;left:7022;top:2618;width:36;height:31" coordorigin="7022,2618" coordsize="36,31" path="m7058,2640l7058,2628,7049,2618,7034,2618,7030,2621,7025,2626,7025,2628,7022,2630,7022,2635,7030,2635,7030,2630,7032,2628,7034,2628,7034,2626,7037,2626,7039,2623,7044,2623,7049,2628,7051,2628,7051,2650,7056,2645,7058,2640e" filled="t" fillcolor="#1E1A16" stroked="f">
                <v:path arrowok="t"/>
                <v:fill/>
              </v:shape>
            </v:group>
            <v:group style="position:absolute;left:7037;top:2640;width:14;height:24" coordorigin="7037,2640" coordsize="14,24">
              <v:shape style="position:absolute;left:7037;top:2640;width:14;height:24" coordorigin="7037,2640" coordsize="14,24" path="m7051,2650l7051,2640,7049,2640,7046,2645,7037,2654,7037,2664,7044,2664,7044,2657,7046,2654,7046,2652,7051,2650e" filled="t" fillcolor="#1E1A16" stroked="f">
                <v:path arrowok="t"/>
                <v:fill/>
              </v:shape>
            </v:group>
            <v:group style="position:absolute;left:7037;top:2669;width:7;height:10" coordorigin="7037,2669" coordsize="7,10">
              <v:shape style="position:absolute;left:7037;top:2669;width:7;height:10" coordorigin="7037,2669" coordsize="7,10" path="m7040,2669l7040,2678e" filled="f" stroked="t" strokeweight=".46pt" strokecolor="#1E1A16">
                <v:path arrowok="t"/>
              </v:shape>
            </v:group>
            <v:group style="position:absolute;left:7680;top:2614;width:38;height:29" coordorigin="7680,2614" coordsize="38,29">
              <v:shape style="position:absolute;left:7680;top:2614;width:38;height:29" coordorigin="7680,2614" coordsize="38,29" path="m7718,2633l7718,2623,7711,2616,7706,2614,7692,2614,7680,2626,7680,2630,7687,2630,7690,2628,7690,2623,7692,2621,7697,2621,7697,2618,7702,2618,7704,2621,7706,2621,7709,2623,7709,2626,7711,2628,7711,2642,7716,2638,7718,2633e" filled="t" fillcolor="#1E1A16" stroked="f">
                <v:path arrowok="t"/>
                <v:fill/>
              </v:shape>
            </v:group>
            <v:group style="position:absolute;left:7697;top:2633;width:14;height:26" coordorigin="7697,2633" coordsize="14,26">
              <v:shape style="position:absolute;left:7697;top:2633;width:14;height:26" coordorigin="7697,2633" coordsize="14,26" path="m7711,2642l7711,2633,7709,2635,7709,2638,7704,2640,7699,2645,7699,2647,7697,2650,7697,2659,7702,2659,7704,2654,7704,2650,7711,2642e" filled="t" fillcolor="#1E1A16" stroked="f">
                <v:path arrowok="t"/>
                <v:fill/>
              </v:shape>
            </v:group>
            <v:group style="position:absolute;left:7694;top:2664;width:10;height:10" coordorigin="7694,2664" coordsize="10,10">
              <v:shape style="position:absolute;left:7694;top:2664;width:10;height:10" coordorigin="7694,2664" coordsize="10,10" path="m7699,2664l7699,2674e" filled="f" stroked="t" strokeweight=".580pt" strokecolor="#1E1A16">
                <v:path arrowok="t"/>
              </v:shape>
            </v:group>
            <v:group style="position:absolute;left:8102;top:2664;width:38;height:29" coordorigin="8102,2664" coordsize="38,29">
              <v:shape style="position:absolute;left:8102;top:2664;width:38;height:29" coordorigin="8102,2664" coordsize="38,29" path="m8141,2683l8141,2678,8138,2674,8138,2671,8134,2666,8129,2666,8126,2664,8117,2664,8114,2666,8112,2666,8105,2674,8102,2678,8102,2681,8110,2681,8112,2678,8112,2676,8117,2671,8119,2671,8122,2669,8124,2671,8129,2671,8131,2674,8131,2676,8134,2676,8134,2693,8138,2688,8141,2683e" filled="t" fillcolor="#1E1A16" stroked="f">
                <v:path arrowok="t"/>
                <v:fill/>
              </v:shape>
            </v:group>
            <v:group style="position:absolute;left:8119;top:2686;width:14;height:24" coordorigin="8119,2686" coordsize="14,24">
              <v:shape style="position:absolute;left:8119;top:2686;width:14;height:24" coordorigin="8119,2686" coordsize="14,24" path="m8134,2693l8134,2686,8131,2688,8126,2690,8122,2695,8122,2698,8119,2700,8119,2710,8124,2710,8124,2705,8126,2702,8126,2700,8134,2693e" filled="t" fillcolor="#1E1A16" stroked="f">
                <v:path arrowok="t"/>
                <v:fill/>
              </v:shape>
            </v:group>
            <v:group style="position:absolute;left:8117;top:2717;width:10;height:7" coordorigin="8117,2717" coordsize="10,7">
              <v:shape style="position:absolute;left:8117;top:2717;width:10;height:7" coordorigin="8117,2717" coordsize="10,7" path="m8122,2717l8122,2724e" filled="f" stroked="t" strokeweight=".580pt" strokecolor="#1E1A16">
                <v:path arrowok="t"/>
              </v:shape>
            </v:group>
            <v:group style="position:absolute;left:7056;top:2537;width:103;height:74" coordorigin="7056,2537" coordsize="103,74">
              <v:shape style="position:absolute;left:7056;top:2537;width:103;height:74" coordorigin="7056,2537" coordsize="103,74" path="m7097,2568l7090,2563,7087,2563,7085,2561,7085,2558,7082,2558,7082,2546,7073,2537,7063,2537,7058,2542,7058,2544,7056,2544,7056,2549,7061,2554,7061,2544,7063,2542,7066,2542,7068,2539,7070,2542,7073,2542,7078,2546,7078,2549,7080,2551,7080,2563,7090,2573,7097,2568e" filled="t" fillcolor="#1E1A16" stroked="f">
                <v:path arrowok="t"/>
                <v:fill/>
              </v:shape>
              <v:shape style="position:absolute;left:7056;top:2537;width:103;height:74" coordorigin="7056,2537" coordsize="103,74" path="m7087,2590l7087,2580,7085,2580,7085,2582,7082,2585,7066,2594,7061,2597,7056,2602,7056,2604,7058,2606,7058,2609,7061,2610,7061,2602,7063,2602,7063,2599,7066,2597,7078,2590,7080,2587,7085,2587,7087,2590e" filled="t" fillcolor="#1E1A16" stroked="f">
                <v:path arrowok="t"/>
                <v:fill/>
              </v:shape>
              <v:shape style="position:absolute;left:7056;top:2537;width:103;height:74" coordorigin="7056,2537" coordsize="103,74" path="m7080,2563l7080,2551,7078,2554,7078,2556,7075,2558,7073,2556,7070,2556,7068,2554,7066,2554,7061,2549,7061,2554,7063,2556,7068,2558,7080,2563e" filled="t" fillcolor="#1E1A16" stroked="f">
                <v:path arrowok="t"/>
                <v:fill/>
              </v:shape>
              <v:shape style="position:absolute;left:7056;top:2537;width:103;height:74" coordorigin="7056,2537" coordsize="103,74" path="m7159,2544l7152,2542,7142,2542,7087,2578,7087,2594,7078,2604,7073,2606,7070,2606,7068,2609,7066,2606,7061,2606,7061,2610,7063,2611,7070,2611,7075,2609,7080,2609,7082,2604,7087,2602,7090,2599,7090,2585,7092,2585,7092,2582,7094,2582,7097,2580,7097,2573,7102,2573,7102,2576,7159,2544e" filled="t" fillcolor="#1E1A16" stroked="f">
                <v:path arrowok="t"/>
                <v:fill/>
              </v:shape>
              <v:shape style="position:absolute;left:7056;top:2537;width:103;height:74" coordorigin="7056,2537" coordsize="103,74" path="m7099,2578l7097,2575,7097,2580,7099,2578e" filled="t" fillcolor="#1E1A16" stroked="f">
                <v:path arrowok="t"/>
                <v:fill/>
              </v:shape>
              <v:shape style="position:absolute;left:7056;top:2537;width:103;height:74" coordorigin="7056,2537" coordsize="103,74" path="m7102,2576l7102,2575,7099,2578,7102,2576e" filled="t" fillcolor="#1E1A16" stroked="f">
                <v:path arrowok="t"/>
                <v:fill/>
              </v:shape>
              <v:shape style="position:absolute;left:7056;top:2537;width:103;height:74" coordorigin="7056,2537" coordsize="103,74" path="m7159,2604l7111,2575,7104,2580,7142,2606,7154,2606,7159,2604e" filled="t" fillcolor="#1E1A16" stroked="f">
                <v:path arrowok="t"/>
                <v:fill/>
              </v:shape>
            </v:group>
            <v:group style="position:absolute;left:7774;top:2590;width:120;height:101" coordorigin="7774,2590" coordsize="120,101">
              <v:shape style="position:absolute;left:7774;top:2590;width:120;height:101" coordorigin="7774,2590" coordsize="120,101" path="m7812,2647l7812,2638,7807,2638,7805,2640,7786,2640,7781,2642,7778,2642,7774,2647,7774,2652,7776,2654,7778,2656,7778,2647,7781,2645,7786,2645,7798,2642,7805,2642,7805,2645,7807,2645,7807,2652,7812,2647e" filled="t" fillcolor="#1E1A16" stroked="f">
                <v:path arrowok="t"/>
                <v:fill/>
              </v:shape>
              <v:shape style="position:absolute;left:7774;top:2590;width:120;height:101" coordorigin="7774,2590" coordsize="120,101" path="m7807,2652l7807,2647,7800,2654,7793,2654,7788,2657,7786,2654,7781,2654,7781,2652,7778,2650,7778,2656,7781,2657,7783,2659,7798,2659,7802,2657,7807,2652e" filled="t" fillcolor="#1E1A16" stroked="f">
                <v:path arrowok="t"/>
                <v:fill/>
              </v:shape>
              <v:shape style="position:absolute;left:7774;top:2590;width:120;height:101" coordorigin="7774,2590" coordsize="120,101" path="m7819,2614l7819,2597,7812,2590,7802,2590,7798,2594,7798,2602,7802,2611,7802,2594,7805,2592,7807,2592,7810,2594,7812,2594,7814,2597,7814,2599,7817,2599,7817,2614,7819,2614e" filled="t" fillcolor="#1E1A16" stroked="f">
                <v:path arrowok="t"/>
                <v:fill/>
              </v:shape>
              <v:shape style="position:absolute;left:7774;top:2590;width:120;height:101" coordorigin="7774,2590" coordsize="120,101" path="m7826,2630l7822,2623,7819,2621,7819,2618,7817,2618,7817,2609,7814,2611,7810,2611,7802,2604,7802,2611,7812,2618,7812,2621,7814,2623,7814,2628,7817,2630,7826,2630e" filled="t" fillcolor="#1E1A16" stroked="f">
                <v:path arrowok="t"/>
                <v:fill/>
              </v:shape>
              <v:shape style="position:absolute;left:7774;top:2590;width:120;height:101" coordorigin="7774,2590" coordsize="120,101" path="m7894,2635l7886,2630,7882,2628,7879,2628,7879,2626,7812,2635,7812,2645,7814,2642,7824,2642,7824,2635,7826,2635,7829,2638,7829,2642,7894,2635e" filled="t" fillcolor="#1E1A16" stroked="f">
                <v:path arrowok="t"/>
                <v:fill/>
              </v:shape>
              <v:shape style="position:absolute;left:7774;top:2590;width:120;height:101" coordorigin="7774,2590" coordsize="120,101" path="m7822,2606l7822,2602,7819,2599,7819,2609,7822,2606e" filled="t" fillcolor="#1E1A16" stroked="f">
                <v:path arrowok="t"/>
                <v:fill/>
              </v:shape>
              <v:shape style="position:absolute;left:7774;top:2590;width:120;height:101" coordorigin="7774,2590" coordsize="120,101" path="m7829,2642l7829,2638,7826,2638,7826,2640,7824,2640,7824,2642,7829,2642e" filled="t" fillcolor="#1E1A16" stroked="f">
                <v:path arrowok="t"/>
                <v:fill/>
              </v:shape>
              <v:shape style="position:absolute;left:7774;top:2590;width:120;height:101" coordorigin="7774,2590" coordsize="120,101" path="m7867,2690l7834,2642,7826,2645,7853,2683,7853,2686,7855,2688,7862,2688,7867,2690e" filled="t" fillcolor="#1E1A16" stroked="f">
                <v:path arrowok="t"/>
                <v:fill/>
              </v:shape>
            </v:group>
            <v:group style="position:absolute;left:8225;top:2748;width:115;height:67" coordorigin="8225,2748" coordsize="115,67">
              <v:shape style="position:absolute;left:8225;top:2748;width:115;height:67" coordorigin="8225,2748" coordsize="115,67" path="m8227,2758l8227,2748,8225,2750,8225,2755,8227,2758e" filled="t" fillcolor="#1E1A16" stroked="f">
                <v:path arrowok="t"/>
                <v:fill/>
              </v:shape>
              <v:shape style="position:absolute;left:8225;top:2748;width:115;height:67" coordorigin="8225,2748" coordsize="115,67" path="m8249,2765l8249,2760,8234,2760,8230,2755,8230,2746,8227,2746,8227,2760,8230,2760,8234,2762,8242,2765,8249,2765e" filled="t" fillcolor="#1E1A16" stroked="f">
                <v:path arrowok="t"/>
                <v:fill/>
              </v:shape>
              <v:shape style="position:absolute;left:8225;top:2748;width:115;height:67" coordorigin="8225,2748" coordsize="115,67" path="m8270,2762l8263,2760,8256,2760,8254,2758,8254,2755,8251,2755,8251,2748,8249,2748,8244,2743,8242,2743,8237,2741,8234,2743,8230,2743,8230,2750,8234,2746,8239,2746,8242,2748,8244,2748,8246,2750,8249,2750,8249,2765,8256,2765,8258,2767,8261,2767,8266,2770,8270,2762e" filled="t" fillcolor="#1E1A16" stroked="f">
                <v:path arrowok="t"/>
                <v:fill/>
              </v:shape>
              <v:shape style="position:absolute;left:8225;top:2748;width:115;height:67" coordorigin="8225,2748" coordsize="115,67" path="m8323,2722l8316,2722,8309,2724,8306,2724,8263,2774,8263,2779,8261,2782,8261,2784,8249,2798,8244,2803,8244,2813,8246,2813,8246,2806,8249,2803,8249,2801,8263,2786,8266,2786,8268,2789,8268,2782,8270,2782,8270,2779,8273,2777,8273,2767,8275,2765,8275,2767,8278,2767,8278,2769,8323,2722e" filled="t" fillcolor="#1E1A16" stroked="f">
                <v:path arrowok="t"/>
                <v:fill/>
              </v:shape>
              <v:shape style="position:absolute;left:8225;top:2748;width:115;height:67" coordorigin="8225,2748" coordsize="115,67" path="m8270,2798l8270,2784,8268,2782,8268,2798,8263,2803,8258,2806,8258,2808,8254,2810,8249,2810,8246,2808,8246,2813,8249,2813,8251,2815,8256,2813,8258,2813,8263,2810,8266,2806,8268,2803,8270,2798e" filled="t" fillcolor="#1E1A16" stroked="f">
                <v:path arrowok="t"/>
                <v:fill/>
              </v:shape>
              <v:shape style="position:absolute;left:8225;top:2748;width:115;height:67" coordorigin="8225,2748" coordsize="115,67" path="m8273,2791l8270,2789,8270,2794,8273,2791e" filled="t" fillcolor="#1E1A16" stroked="f">
                <v:path arrowok="t"/>
                <v:fill/>
              </v:shape>
              <v:shape style="position:absolute;left:8225;top:2748;width:115;height:67" coordorigin="8225,2748" coordsize="115,67" path="m8275,2774l8275,2772,8273,2772,8273,2777,8275,2774e" filled="t" fillcolor="#1E1A16" stroked="f">
                <v:path arrowok="t"/>
                <v:fill/>
              </v:shape>
              <v:shape style="position:absolute;left:8225;top:2748;width:115;height:67" coordorigin="8225,2748" coordsize="115,67" path="m8277,2770l8275,2770,8275,2772,8277,2770e" filled="t" fillcolor="#1E1A16" stroked="f">
                <v:path arrowok="t"/>
                <v:fill/>
              </v:shape>
              <v:shape style="position:absolute;left:8225;top:2748;width:115;height:67" coordorigin="8225,2748" coordsize="115,67" path="m8278,2770e" filled="t" fillcolor="#1E1A16" stroked="f">
                <v:path arrowok="t"/>
                <v:fill/>
              </v:shape>
              <v:shape style="position:absolute;left:8225;top:2748;width:115;height:67" coordorigin="8225,2748" coordsize="115,67" path="m8340,2779l8285,2767,8280,2772,8326,2784,8330,2784,8340,2779e" filled="t" fillcolor="#1E1A16" stroked="f">
                <v:path arrowok="t"/>
                <v:fill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jc w:val="left"/>
        <w:spacing w:after="0"/>
        <w:sectPr>
          <w:pgSz w:w="15840" w:h="12240" w:orient="landscape"/>
          <w:pgMar w:top="1120" w:bottom="280" w:left="2260" w:right="2260"/>
        </w:sectPr>
      </w:pPr>
      <w:rPr/>
    </w:p>
    <w:p>
      <w:pPr>
        <w:spacing w:before="9" w:after="0" w:line="245" w:lineRule="auto"/>
        <w:ind w:left="119" w:right="32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oku.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duc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left="119" w:right="-5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2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azy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ze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2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8" w:lineRule="auto"/>
        <w:ind w:left="119" w:right="39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edzy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abobo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1" w:lineRule="exact"/>
        <w:ind w:left="11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119" w:right="42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wot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ied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ogi.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left="119" w:right="60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2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nieuch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onny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ek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acz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13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1997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5" w:lineRule="auto"/>
        <w:ind w:right="97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lcy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right="58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2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ch.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2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aj.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8" w:lineRule="auto"/>
        <w:ind w:right="10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gody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edzy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bobo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1" w:lineRule="exact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wie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right="107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iebie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wot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right="124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ycia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inione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2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ogi.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zez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euch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onny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acz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13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08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1997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870" w:footer="0" w:top="3640" w:bottom="280" w:left="1880" w:right="2260"/>
          <w:headerReference w:type="default" r:id="rId19"/>
          <w:pgSz w:w="15840" w:h="12240" w:orient="landscape"/>
          <w:cols w:num="2" w:equalWidth="0">
            <w:col w:w="4141" w:space="2890"/>
            <w:col w:w="4669"/>
          </w:cols>
        </w:sectPr>
      </w:pPr>
      <w:rPr/>
    </w:p>
    <w:p>
      <w:pPr>
        <w:spacing w:before="9" w:after="0" w:line="245" w:lineRule="auto"/>
        <w:ind w:left="119" w:right="32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oku.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duc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left="119" w:right="-5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2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azy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ze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2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8" w:lineRule="auto"/>
        <w:ind w:left="119" w:right="39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edzy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abobo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1" w:lineRule="exact"/>
        <w:ind w:left="11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119" w:right="42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wot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ied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ogi.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left="119" w:right="60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2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nieuch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onny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ek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acz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13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1997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245" w:lineRule="auto"/>
        <w:ind w:right="97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lcy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right="58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2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ch.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2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aj.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8" w:lineRule="auto"/>
        <w:ind w:right="10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gody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edzy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bobo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1" w:lineRule="exact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wie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right="107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iebie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wot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right="124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ycia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inione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2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ogi.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zez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euch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onny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acz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13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08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1997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sectPr>
      <w:pgMar w:header="1870" w:footer="0" w:top="3640" w:bottom="280" w:left="1880" w:right="2260"/>
      <w:pgSz w:w="15840" w:h="12240" w:orient="landscape"/>
      <w:cols w:num="2" w:equalWidth="0">
        <w:col w:w="4141" w:space="2890"/>
        <w:col w:w="46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  <w:font w:name="Symbol">
    <w:charset w:val="2"/>
    <w:family w:val="roman"/>
    <w:pitch w:val="variable"/>
  </w:font>
  <w:font w:name="Cambria">
    <w:charset w:val="238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8.958603pt;margin-top:92.523247pt;width:193.345332pt;height:91.159964pt;mso-position-horizontal-relative:page;mso-position-vertical-relative:page;z-index:-700" type="#_x0000_t202" filled="f" stroked="f">
          <v:textbox inset="0,0,0,0">
            <w:txbxContent>
              <w:p>
                <w:pPr>
                  <w:spacing w:before="0" w:after="0" w:line="249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„O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od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ź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ódła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ą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3"/>
                    <w:w w:val="102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nieni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2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  <w:p>
                <w:pPr>
                  <w:spacing w:before="6" w:after="0" w:line="246" w:lineRule="auto"/>
                  <w:ind w:left="20" w:right="-38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od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3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</w:rPr>
                  <w:t>ł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lej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ą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2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ko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2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2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ze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ź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wi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3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ą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ze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ń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od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2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pełnien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a.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od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3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lu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wła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ny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cie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ń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ch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ło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2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2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  <w:p>
                <w:pPr>
                  <w:spacing w:before="0" w:after="0" w:line="252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od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opu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4"/>
                    <w:w w:val="1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cz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ą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2"/>
                  </w:rPr>
                  <w:t>ł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2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  <w:p>
                <w:pPr>
                  <w:spacing w:before="6" w:after="0" w:line="245" w:lineRule="auto"/>
                  <w:ind w:left="20" w:right="581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odno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ą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ł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oku.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od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ł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ac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ą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ar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2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2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4.553558pt;margin-top:92.523247pt;width:193.34542pt;height:91.159964pt;mso-position-horizontal-relative:page;mso-position-vertical-relative:page;z-index:-699" type="#_x0000_t202" filled="f" stroked="f">
          <v:textbox inset="0,0,0,0">
            <w:txbxContent>
              <w:p>
                <w:pPr>
                  <w:spacing w:before="0" w:after="0" w:line="249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„O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od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ź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ódła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ą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3"/>
                    <w:w w:val="102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nieni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2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  <w:p>
                <w:pPr>
                  <w:spacing w:before="6" w:after="0" w:line="246" w:lineRule="auto"/>
                  <w:ind w:left="20" w:right="-38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od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3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</w:rPr>
                  <w:t>ł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ą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2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ko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2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2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ze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ź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wi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3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ą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ze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ń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od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2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ełnien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a.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od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celu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ł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ny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cie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ń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ich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ło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2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2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  <w:p>
                <w:pPr>
                  <w:spacing w:before="0" w:after="0" w:line="252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od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opu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4"/>
                    <w:w w:val="1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3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ą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łow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  <w:p>
                <w:pPr>
                  <w:spacing w:before="6" w:after="0" w:line="245" w:lineRule="auto"/>
                  <w:ind w:left="20" w:right="581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odno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ą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głowy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oku.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ok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od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ł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ki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ą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ar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2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2"/>
                    <w:w w:val="102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2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()</dc:title>
  <dcterms:created xsi:type="dcterms:W3CDTF">2014-08-30T09:31:29Z</dcterms:created>
  <dcterms:modified xsi:type="dcterms:W3CDTF">2014-08-30T09:31:29Z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2009-03-19T00:00:00Z</vt:filetime>
  </property>
  <property fmtid="{D5CDD505-2E9C-101B-9397-08002B2CF9AE}" pid="3" name="LastSaved">
    <vt:filetime>2014-08-30T00:00:00Z</vt:filetime>
  </property>
</Properties>
</file>