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5" w:after="0" w:line="240" w:lineRule="auto"/>
        <w:ind w:left="4217" w:right="4049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/>
        <w:pict>
          <w10:wrap type="none"/>
          <v:shape style="position:absolute;margin-left:375.470978pt;margin-top:686.39032pt;width:78.0397pt;height:12.055504pt;mso-position-horizontal-relative:page;mso-position-vertical-relative:page;z-index:-187;rotation:9" type="#_x0000_t136" fillcolor="#000000" stroked="f">
            <o:extrusion v:ext="view" autorotationcenter="t"/>
            <v:textpath style="font-family:&amp;quot;Times New Roman&amp;quot;;font-size:12pt;v-text-kern:t;mso-text-shadow:auto;font-weight:bold" string="Bezpieczeństwa"/>
          </v:shape>
        </w:pict>
      </w:r>
      <w:r>
        <w:rPr/>
        <w:pict>
          <w10:wrap type="none"/>
          <v:shape style="position:absolute;margin-left:331.191772pt;margin-top:731.540405pt;width:53.593999pt;height:12.060155pt;mso-position-horizontal-relative:page;mso-position-vertical-relative:page;z-index:-183;rotation:22" type="#_x0000_t136" fillcolor="#000000" stroked="f">
            <o:extrusion v:ext="view" autorotationcenter="t"/>
            <v:textpath style="font-family:&amp;quot;Times New Roman&amp;quot;;font-size:12pt;v-text-kern:t;mso-text-shadow:auto;font-weight:bold" string="Akceptacji"/>
          </v:shape>
        </w:pict>
      </w:r>
      <w:r>
        <w:rPr/>
        <w:pict>
          <w10:wrap type="none"/>
          <v:shape style="position:absolute;margin-left:123.540703pt;margin-top:720.80304pt;width:101.270749pt;height:12.090008pt;mso-position-horizontal-relative:page;mso-position-vertical-relative:page;z-index:-181;rotation:341" type="#_x0000_t136" fillcolor="#000000" stroked="f">
            <o:extrusion v:ext="view" autorotationcenter="t"/>
            <v:textpath style="font-family:&amp;quot;Times New Roman&amp;quot;;font-size:12pt;v-text-kern:t;mso-text-shadow:auto;font-weight:bold" string="Dobrego samopoczu"/>
          </v:shape>
        </w:pict>
      </w:r>
      <w:r>
        <w:rPr/>
        <w:pict>
          <w10:wrap type="none"/>
          <v:shape style="position:absolute;margin-left:220.507706pt;margin-top:701.24762pt;width:14.379378pt;height:12.089947pt;mso-position-horizontal-relative:page;mso-position-vertical-relative:page;z-index:-180;rotation:341" type="#_x0000_t136" fillcolor="#000000" stroked="f">
            <o:extrusion v:ext="view" autorotationcenter="t"/>
            <v:textpath style="font-family:&amp;quot;Times New Roman&amp;quot;;font-size:12pt;v-text-kern:t;mso-text-shadow:auto;font-weight:bold" string="cia"/>
          </v:shape>
        </w:pict>
      </w:r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zień</w:t>
      </w:r>
      <w:r>
        <w:rPr>
          <w:rFonts w:ascii="Times New Roman" w:hAnsi="Times New Roman" w:cs="Times New Roman" w:eastAsia="Times New Roman"/>
          <w:sz w:val="44"/>
          <w:szCs w:val="4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I</w:t>
      </w:r>
    </w:p>
    <w:p>
      <w:pPr>
        <w:spacing w:before="0" w:after="0" w:line="597" w:lineRule="exact"/>
        <w:ind w:left="1689" w:right="1650"/>
        <w:jc w:val="center"/>
        <w:rPr>
          <w:rFonts w:ascii="Times New Roman" w:hAnsi="Times New Roman" w:cs="Times New Roman" w:eastAsia="Times New Roman"/>
          <w:sz w:val="52"/>
          <w:szCs w:val="52"/>
        </w:rPr>
      </w:pPr>
      <w:rPr/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  <w:position w:val="-1"/>
        </w:rPr>
        <w:t>Niespok</w:t>
      </w:r>
      <w:r>
        <w:rPr>
          <w:rFonts w:ascii="Times New Roman" w:hAnsi="Times New Roman" w:cs="Times New Roman" w:eastAsia="Times New Roman"/>
          <w:sz w:val="52"/>
          <w:szCs w:val="52"/>
          <w:spacing w:val="-2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  <w:position w:val="-1"/>
        </w:rPr>
        <w:t>jne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  <w:position w:val="-1"/>
        </w:rPr>
        <w:t>jest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  <w:position w:val="-1"/>
        </w:rPr>
        <w:t>se</w:t>
      </w:r>
      <w:r>
        <w:rPr>
          <w:rFonts w:ascii="Times New Roman" w:hAnsi="Times New Roman" w:cs="Times New Roman" w:eastAsia="Times New Roman"/>
          <w:sz w:val="52"/>
          <w:szCs w:val="52"/>
          <w:spacing w:val="-8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  <w:position w:val="-1"/>
        </w:rPr>
        <w:t>ce</w:t>
      </w:r>
      <w:r>
        <w:rPr>
          <w:rFonts w:ascii="Times New Roman" w:hAnsi="Times New Roman" w:cs="Times New Roman" w:eastAsia="Times New Roman"/>
          <w:sz w:val="52"/>
          <w:szCs w:val="52"/>
          <w:spacing w:val="-1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  <w:position w:val="-1"/>
        </w:rPr>
        <w:t>as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  <w:position w:val="-1"/>
        </w:rPr>
        <w:t>z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position w:val="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648" w:right="3559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Rekolek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32"/>
          <w:szCs w:val="3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9"/>
        </w:rPr>
        <w:t>Babice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0" w:after="0" w:line="240" w:lineRule="auto"/>
        <w:ind w:left="3532" w:right="3361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5-7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październik</w:t>
      </w:r>
      <w:r>
        <w:rPr>
          <w:rFonts w:ascii="Times New Roman" w:hAnsi="Times New Roman" w:cs="Times New Roman" w:eastAsia="Times New Roman"/>
          <w:sz w:val="32"/>
          <w:szCs w:val="3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2007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Cel</w:t>
      </w:r>
      <w:r>
        <w:rPr>
          <w:rFonts w:ascii="Times New Roman" w:hAnsi="Times New Roman" w:cs="Times New Roman" w:eastAsia="Times New Roman"/>
          <w:sz w:val="32"/>
          <w:szCs w:val="3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Spotka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kontekście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nawet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niewielkie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zają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docześność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601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gotow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porząd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zajęć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ch”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(pisanie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ścianach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labi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eń)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Wpr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wadzenie</w:t>
      </w:r>
      <w:r>
        <w:rPr>
          <w:rFonts w:ascii="Times New Roman" w:hAnsi="Times New Roman" w:cs="Times New Roman" w:eastAsia="Times New Roman"/>
          <w:sz w:val="32"/>
          <w:szCs w:val="3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32"/>
          <w:szCs w:val="3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ora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4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czasu,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konspektu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trzeba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najbardziej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„zadzia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a”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robić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pokolei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awienie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jszego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(trw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jącego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1.5h)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początek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poświęci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dokończenie.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ożna,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absolutnie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zastosowania!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37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proszę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potraktować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technicznie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uwzględnia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konspekt)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„gadać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idąć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głęboką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odę.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itwa</w:t>
      </w:r>
      <w:r>
        <w:rPr>
          <w:rFonts w:ascii="Times New Roman" w:hAnsi="Times New Roman" w:cs="Times New Roman" w:eastAsia="Times New Roman"/>
          <w:sz w:val="32"/>
          <w:szCs w:val="3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początkowa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Dostos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32"/>
          <w:szCs w:val="3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pi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32"/>
          <w:szCs w:val="32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pragnie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iach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fakt,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pragn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czesnego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człowieka?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(Grupa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diag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17.788322pt;margin-top:33.277679pt;width:367.507624pt;height:168.988817pt;mso-position-horizontal-relative:page;mso-position-vertical-relative:paragraph;z-index:-188" coordorigin="2356,666" coordsize="7350,3380">
            <v:shape style="position:absolute;left:3684;top:700;width:4176;height:2852" type="#_x0000_t75">
              <v:imagedata r:id="rId7" o:title=""/>
            </v:shape>
            <v:group style="position:absolute;left:6415;top:1506;width:572;height:220" coordorigin="6415,1506" coordsize="572,220">
              <v:shape style="position:absolute;left:6415;top:1506;width:572;height:220" coordorigin="6415,1506" coordsize="572,220" path="m6418,1716l6983,1515e" filled="f" stroked="t" strokeweight="1.099992pt" strokecolor="#000000">
                <v:path arrowok="t"/>
              </v:shape>
            </v:group>
            <v:group style="position:absolute;left:6979;top:855;width:1831;height:668" coordorigin="6979,855" coordsize="1831,668">
              <v:shape style="position:absolute;left:6979;top:855;width:1831;height:668" coordorigin="6979,855" coordsize="1831,668" path="m6982,1514l8806,865e" filled="f" stroked="t" strokeweight="1.099992pt" strokecolor="#000000">
                <v:path arrowok="t"/>
              </v:shape>
            </v:group>
            <v:group style="position:absolute;left:6913;top:2387;width:592;height:2" coordorigin="6913,2387" coordsize="592,2">
              <v:shape style="position:absolute;left:6913;top:2387;width:592;height:2" coordorigin="6913,2387" coordsize="592,0" path="m6913,2387l7505,2387e" filled="f" stroked="t" strokeweight="4.899600pt" strokecolor="#000000">
                <v:path arrowok="t"/>
              </v:shape>
            </v:group>
            <v:group style="position:absolute;left:7501;top:2426;width:2193;height:382" coordorigin="7501,2426" coordsize="2193,382">
              <v:shape style="position:absolute;left:7501;top:2426;width:2193;height:382" coordorigin="7501,2426" coordsize="2193,382" path="m7503,2436l9693,2798e" filled="f" stroked="t" strokeweight="1.099997pt" strokecolor="#000000">
                <v:path arrowok="t"/>
              </v:shape>
            </v:group>
            <v:group style="position:absolute;left:2559;top:2612;width:2678;height:970" coordorigin="2559,2612" coordsize="2678,970">
              <v:shape style="position:absolute;left:2559;top:2612;width:2678;height:970" coordorigin="2559,2612" coordsize="2678,970" path="m2562,3572l5234,2621e" filled="f" stroked="t" strokeweight="1.099992pt" strokecolor="#000000">
                <v:path arrowok="t"/>
              </v:shape>
            </v:group>
            <v:group style="position:absolute;left:2423;top:1585;width:585;height:2" coordorigin="2423,1585" coordsize="585,2">
              <v:shape style="position:absolute;left:2423;top:1585;width:585;height:2" coordorigin="2423,1585" coordsize="585,0" path="m2423,1585l3008,1585e" filled="f" stroked="t" strokeweight="6.7485pt" strokecolor="#000000">
                <v:path arrowok="t"/>
              </v:shape>
            </v:group>
            <v:group style="position:absolute;left:3005;top:1642;width:2152;height:515" coordorigin="3005,1642" coordsize="2152,515">
              <v:shape style="position:absolute;left:3005;top:1642;width:2152;height:515" coordorigin="3005,1642" coordsize="2152,515" path="m3007,1651l5155,2147e" filled="f" stroked="t" strokeweight="1.1pt" strokecolor="#000000">
                <v:path arrowok="t"/>
              </v:shape>
            </v:group>
            <v:group style="position:absolute;left:2871;top:677;width:562;height:247" coordorigin="2871,677" coordsize="562,247">
              <v:shape style="position:absolute;left:2871;top:677;width:562;height:247" coordorigin="2871,677" coordsize="562,247" path="m2875,686l3429,914e" filled="f" stroked="t" strokeweight="1.099994pt" strokecolor="#000000">
                <v:path arrowok="t"/>
              </v:shape>
            </v:group>
            <v:group style="position:absolute;left:3425;top:905;width:1783;height:750" coordorigin="3425,905" coordsize="1783,750">
              <v:shape style="position:absolute;left:3425;top:905;width:1783;height:750" coordorigin="3425,905" coordsize="1783,750" path="m3429,914l5204,1645e" filled="f" stroked="t" strokeweight="1.099994pt" strokecolor="#000000">
                <v:path arrowok="t"/>
              </v:shape>
            </v:group>
            <v:group style="position:absolute;left:6081;top:3023;width:548;height:241" coordorigin="6081,3023" coordsize="548,241">
              <v:shape style="position:absolute;left:6081;top:3023;width:548;height:241" coordorigin="6081,3023" coordsize="548,241" path="m6085,3032l6624,3254e" filled="f" stroked="t" strokeweight="1.099994pt" strokecolor="#000000">
                <v:path arrowok="t"/>
              </v:shape>
            </v:group>
            <v:group style="position:absolute;left:6621;top:3245;width:1879;height:790" coordorigin="6621,3245" coordsize="1879,790">
              <v:shape style="position:absolute;left:6621;top:3245;width:1879;height:790" coordorigin="6621,3245" coordsize="1879,790" path="m6625,3254l8496,4025e" filled="f" stroked="t" strokeweight="1.099994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 style="position:absolute;margin-left:150.650803pt;margin-top:78.333405pt;width:65.642962pt;height:12.114775pt;mso-position-horizontal-relative:page;mso-position-vertical-relative:paragraph;z-index:-186;rotation:12" type="#_x0000_t136" fillcolor="#000000" stroked="f">
            <o:extrusion v:ext="view" autorotationcenter="t"/>
            <v:textpath style="font-family:&amp;quot;Times New Roman&amp;quot;;font-size:12pt;v-text-kern:t;mso-text-shadow:auto;font-weight:bold" string="Zmiany świat"/>
          </v:shape>
        </w:pict>
      </w:r>
      <w:r>
        <w:rPr/>
        <w:pict>
          <w10:wrap type="none"/>
          <v:shape style="position:absolute;margin-left:214.841278pt;margin-top:86.764175pt;width:6.208502pt;height:12.102877pt;mso-position-horizontal-relative:page;mso-position-vertical-relative:paragraph;z-index:-185;rotation:12" type="#_x0000_t136" fillcolor="#000000" stroked="f">
            <o:extrusion v:ext="view" autorotationcenter="t"/>
            <v:textpath style="font-family:&amp;quot;Times New Roman&amp;quot;;font-size:12pt;v-text-kern:t;mso-text-shadow:auto;font-weight:bold" string="a"/>
          </v:shape>
        </w:pict>
      </w:r>
      <w:r>
        <w:rPr/>
        <w:pict>
          <w10:wrap type="none"/>
          <v:shape style="position:absolute;margin-left:171.593552pt;margin-top:43.905525pt;width:48.052057pt;height:12.060155pt;mso-position-horizontal-relative:page;mso-position-vertical-relative:paragraph;z-index:-184;rotation:22" type="#_x0000_t136" fillcolor="#000000" stroked="f">
            <o:extrusion v:ext="view" autorotationcenter="t"/>
            <v:textpath style="font-family:&amp;quot;Times New Roman&amp;quot;;font-size:12pt;v-text-kern:t;mso-text-shadow:auto;font-weight:bold" string="Rozmowy"/>
          </v:shape>
        </w:pict>
      </w:r>
      <w:r>
        <w:rPr/>
        <w:pict>
          <w10:wrap type="none"/>
          <v:shape style="position:absolute;margin-left:345.959351pt;margin-top:56.783688pt;width:49.192493pt;height:12.090008pt;mso-position-horizontal-relative:page;mso-position-vertical-relative:paragraph;z-index:-182;rotation:341" type="#_x0000_t136" fillcolor="#000000" stroked="f">
            <o:extrusion v:ext="view" autorotationcenter="t"/>
            <v:textpath style="font-family:&amp;quot;Times New Roman&amp;quot;;font-size:12pt;v-text-kern:t;mso-text-shadow:auto;font-weight:bold" string="Realizacji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(bez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stereot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unikając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wte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100" w:bottom="280" w:left="1020" w:right="1160"/>
        </w:sectPr>
      </w:pPr>
      <w:rPr/>
    </w:p>
    <w:p>
      <w:pPr>
        <w:spacing w:before="51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jrzenie</w:t>
      </w:r>
      <w:r>
        <w:rPr>
          <w:rFonts w:ascii="Times New Roman" w:hAnsi="Times New Roman" w:cs="Times New Roman" w:eastAsia="Times New Roman"/>
          <w:sz w:val="32"/>
          <w:szCs w:val="3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32"/>
          <w:szCs w:val="3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bliżej</w:t>
      </w:r>
      <w:r>
        <w:rPr>
          <w:rFonts w:ascii="Times New Roman" w:hAnsi="Times New Roman" w:cs="Times New Roman" w:eastAsia="Times New Roman"/>
          <w:sz w:val="32"/>
          <w:szCs w:val="3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strukturze</w:t>
      </w:r>
      <w:r>
        <w:rPr>
          <w:rFonts w:ascii="Times New Roman" w:hAnsi="Times New Roman" w:cs="Times New Roman" w:eastAsia="Times New Roman"/>
          <w:sz w:val="32"/>
          <w:szCs w:val="3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32"/>
          <w:szCs w:val="3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prag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ień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42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Prawdopodobnie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nikt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napisze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powyższ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iczeniu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ragnie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ie”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zeba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spożywania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płynów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eżeli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ika: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iąga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kubek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wodą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„Och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pragnę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ić!”.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pragnieni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w?</w:t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znalaz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kartce?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5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nprawdę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Cel: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świadomić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rup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małe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pragnienia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zczepio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większych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pragnę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napić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element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pragnienie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zymania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wojego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życia.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22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Animator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punkcie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wykazać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właśną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inwe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cją,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stosować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grupy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traf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Spróbuj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żnić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(kolor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ką,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podkreśle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itp.)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główne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wskaz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jąc,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„zaszcze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Jeżeli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zachodzi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potrzeba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jeszcze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dopisać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akieś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Niespokojne</w:t>
      </w:r>
      <w:r>
        <w:rPr>
          <w:rFonts w:ascii="Times New Roman" w:hAnsi="Times New Roman" w:cs="Times New Roman" w:eastAsia="Times New Roman"/>
          <w:sz w:val="32"/>
          <w:szCs w:val="3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nasze</w:t>
      </w:r>
      <w:r>
        <w:rPr>
          <w:rFonts w:ascii="Times New Roman" w:hAnsi="Times New Roman" w:cs="Times New Roman" w:eastAsia="Times New Roman"/>
          <w:sz w:val="32"/>
          <w:szCs w:val="3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serce!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4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Popatr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ień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zostać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zaspokojo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pragnę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Penti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pragnąć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Penti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ogródk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zbierał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finanse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5lat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zapragnę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udować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451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ysku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e)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uszają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łowieka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nieustannej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gonit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swoim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3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pytaniu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być,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należy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spotkani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e”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jeże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tylko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grupa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pociągnie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należy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rzeszkadzać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gonić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konspe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tem!)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zauważacie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ciągłą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gonitwę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zaspokojeni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pragnień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iu?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dookoła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s?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39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(Można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tutaj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opowiedzieć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współczesnych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eklamach,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zekon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ją,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jeszcze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czegoś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powinniśmy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pragnąć,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abyśmy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nieustan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chcieli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więcej....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spodarka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jała)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4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6.599998pt;margin-top:-15.346869pt;width:482.1pt;height:1.2pt;mso-position-horizontal-relative:page;mso-position-vertical-relative:paragraph;z-index:-179" coordorigin="1132,-307" coordsize="9642,24">
            <v:group style="position:absolute;left:1134;top:-285;width:9638;height:2" coordorigin="1134,-285" coordsize="9638,2">
              <v:shape style="position:absolute;left:1134;top:-285;width:9638;height:2" coordorigin="1134,-285" coordsize="9638,0" path="m1134,-285l10772,-285e" filled="f" stroked="t" strokeweight=".2pt" strokecolor="#7F7F7F">
                <v:path arrowok="t"/>
              </v:shape>
            </v:group>
            <v:group style="position:absolute;left:1134;top:-305;width:9638;height:2" coordorigin="1134,-305" coordsize="9638,2">
              <v:shape style="position:absolute;left:1134;top:-305;width:9638;height:2" coordorigin="1134,-305" coordsize="9638,0" path="m1134,-305l10772,-305e" filled="f" stroked="t" strokeweight=".2pt" strokecolor="#7F7F7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ejscu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dzień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II)</w:t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Odp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wiedź</w:t>
      </w:r>
      <w:r>
        <w:rPr>
          <w:rFonts w:ascii="Times New Roman" w:hAnsi="Times New Roman" w:cs="Times New Roman" w:eastAsia="Times New Roman"/>
          <w:sz w:val="32"/>
          <w:szCs w:val="3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tą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ytua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ję,</w:t>
      </w:r>
      <w:r>
        <w:rPr>
          <w:rFonts w:ascii="Times New Roman" w:hAnsi="Times New Roman" w:cs="Times New Roman" w:eastAsia="Times New Roman"/>
          <w:sz w:val="32"/>
          <w:szCs w:val="3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32"/>
          <w:szCs w:val="32"/>
          <w:spacing w:val="3"/>
          <w:w w:val="100"/>
        </w:rPr>
        <w:t>ó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32"/>
          <w:szCs w:val="3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32"/>
          <w:szCs w:val="3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ytaniem</w:t>
      </w:r>
      <w:r>
        <w:rPr>
          <w:rFonts w:ascii="Times New Roman" w:hAnsi="Times New Roman" w:cs="Times New Roman" w:eastAsia="Times New Roman"/>
          <w:sz w:val="32"/>
          <w:szCs w:val="3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!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)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scenkę,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podział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20-21a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9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6" w:right="40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6.700001pt;margin-top:-3.046872pt;width:120.5pt;height:.1pt;mso-position-horizontal-relative:page;mso-position-vertical-relative:paragraph;z-index:-178" coordorigin="1134,-61" coordsize="2410,2">
            <v:shape style="position:absolute;left:1134;top:-61;width:2410;height:2" coordorigin="1134,-61" coordsize="2410,0" path="m1134,-61l3544,-61e" filled="f" stroked="t" strokeweight=".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podeszła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ebedeusza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swoi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oddając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pokłon,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prosiła.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«Czego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pragniesz?»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360" w:bottom="280" w:left="1020" w:right="1020"/>
        </w:sectPr>
      </w:pPr>
      <w:rPr/>
    </w:p>
    <w:p>
      <w:pPr>
        <w:spacing w:before="70" w:after="0" w:line="240" w:lineRule="auto"/>
        <w:ind w:left="116" w:right="2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iągnąć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kontrast: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coś”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ważne,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skoro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zapisane),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odpowiada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sedno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niego.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ktoś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zadał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yś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ie?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sze?)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380" w:right="439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Wniosek: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794" w:right="174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zus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yta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znaje,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nienia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u w:val="single" w:color="000000"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  <w:position w:val="-1"/>
        </w:rPr>
        <w:t>ażne!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16" w:right="126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ie: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istotne?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(grupa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spróbować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odpowied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ieć)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1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podaje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każdą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aśnić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podając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konkr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ład.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139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dobre,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serwacja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dużo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mówi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38" w:right="50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[„Kurcze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rower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Kuba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sprzęt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bezu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”]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2046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dobre,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reakcja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dużo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ówi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[Rdz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18,9-15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]</w:t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jeże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potrzeba)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245" w:right="2194" w:firstLine="-6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Wniosek: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Pragnieni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gą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78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78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ocne,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  <w:t>lko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  <w:t>cią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  <w:t>łe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  <w:t>woleni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81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1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75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75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u w:val="single" w:color="000000"/>
        </w:rPr>
        <w:t>życia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Zastosowanie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9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Dzisiejszego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zoru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będziecie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zastanowienie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Stwórzc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pragnień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przeanalizujcie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kątem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trzech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ań: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6" w:right="318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skąd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mnie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(wrodzone/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aturalne,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gło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swoich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reaguję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am?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Zadowalam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lizacją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15%?)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5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6.700001pt;margin-top:-3.046881pt;width:120.5pt;height:.1pt;mso-position-horizontal-relative:page;mso-position-vertical-relative:paragraph;z-index:-177" coordorigin="1134,-61" coordsize="2410,2">
            <v:shape style="position:absolute;left:1134;top:-61;width:2410;height:2" coordorigin="1134,-61" coordsize="2410,0" path="m1134,-61l3544,-61e" filled="f" stroked="t" strokeweight=".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go: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«Gdzie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żona,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?»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Odpow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edział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«W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e».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Rzekł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[jeden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«O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rócę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ciebie,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twoja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zaś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żona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».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łuc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iwała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jścia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[które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tuż]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Abrah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Abraham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podesz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wieku.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łości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właściwej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kobi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iechnęła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więc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ała: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«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eraz,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przekwitła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doznaw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rozkos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starzec?»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rzekł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Abrah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«Dlaczego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śmieje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naprawdę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będę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gła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rodzić,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zestarzał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m?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coś,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ożliwe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Pana?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porze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rócę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ciebie,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a».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arła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iąc: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«Wcale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śmiała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»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ogarn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przera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enie.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iał: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«Nie.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się!»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sectPr>
      <w:pgSz w:w="11900" w:h="16840"/>
      <w:pgMar w:top="134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trzęsiok</dc:creator>
  <dcterms:created xsi:type="dcterms:W3CDTF">2014-08-30T09:21:19Z</dcterms:created>
  <dcterms:modified xsi:type="dcterms:W3CDTF">2014-08-30T09:21:19Z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2007-10-05T00:00:00Z</vt:filetime>
  </property>
  <property fmtid="{D5CDD505-2E9C-101B-9397-08002B2CF9AE}" pid="3" name="LastSaved">
    <vt:filetime>2014-08-30T00:00:00Z</vt:filetime>
  </property>
</Properties>
</file>