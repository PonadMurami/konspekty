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4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Konspekt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konferencji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Babice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wiosna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36" w:right="253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uwagi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stepne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sba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alosc,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otwarcie,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zaznaczen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absolutnie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mowie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sladowac”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lecz,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wiadcz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niesamowi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u)</w:t>
      </w:r>
    </w:p>
    <w:p>
      <w:pPr>
        <w:spacing w:before="0" w:after="0" w:line="240" w:lineRule="auto"/>
        <w:ind w:left="836" w:right="567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„gd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czlowiek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chcial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yc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pozna,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swiecie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nieznosne.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mozna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wierzac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?”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tomasz)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6" w:right="339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wielosc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drog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..wiara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„maluczkic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filozofow”,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oswiadczenia”-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lepszej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szej....najwazniejsze,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szli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ASZEJ.</w:t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Swiadectwo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mojej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drogi.....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96" w:right="159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pokazanie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zdjec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dlaczego?”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Dlaczego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tko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moglo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rownie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dobrze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yc?”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96" w:right="166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dlaczego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poznawaln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Dlaczego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jestem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posazo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wszelkie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potrzebne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zdolnosci,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poznawac,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odkr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wac.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Dlaczego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potrafi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96" w:right="12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„porozumie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”?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(swiat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bardziej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zlozon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odemn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bardziej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rozwiniety”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dlaczego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mrowka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stala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„sposobnosc”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dogadac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sloniem?)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niezw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uczucie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ogarnia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gdy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stawiam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96" w:right="398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Skoro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swiat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„odpowiada”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moje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widze,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potrafie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dostac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odpowiedzi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yje?”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(narodzenie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nadziei)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96" w:right="52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Swiat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..choc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dlatego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dzieki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niemu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jam.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Dlaczego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est...cz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ek,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stalem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dzieki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czemu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rozwijam?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dal?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Gennesis.....Jasny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wint!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Tutaj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szukalem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nawet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znaczn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wiecej!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96" w:right="10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„miejsce”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daje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odpowiedzi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moje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jakosciowo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sposob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(„filozofi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zno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nauko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9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)....bieg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zatem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poznac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najwazniejsze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mnie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Roznica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iedz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Lekcji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dogmat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rturze!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Pami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spanialy”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Obejrzeniu,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zastanowieniu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przezy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zach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96" w:right="1026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wiedzy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szkole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radosc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„niedowierza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sprawdza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swiadczalnie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nagle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zgadza....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wzoru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trojmian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wadrato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spacing w:before="0" w:after="0" w:line="240" w:lineRule="auto"/>
        <w:ind w:left="836" w:right="103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dog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ogóle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potrzeba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badania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rze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wistości,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konfrontowania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teorii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tością,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cielan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nawanej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prawdy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stość;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arcza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doktr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Dogma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śli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naprawdę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należ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nawać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zupełnie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inaczej.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śli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bowiem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naprawdę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zawierają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prawdę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Bożą,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należy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nieusta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zgłębi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ć,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zada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tania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ikające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aktualnej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(osobistej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społecznej)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cji,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prowadzać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40" w:lineRule="auto"/>
        <w:ind w:left="836" w:right="380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Zobaczc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zasadnicza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roznica!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ujcie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wlasne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ie...to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piekne,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mogli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pozwolic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roge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spanialsza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(Ratzinger).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rodzi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sobistego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zaangazowania,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samodzi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lnego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stawiania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6" w:right="187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watpic/rozwaz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trzeba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szcze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ufac,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jdzie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towar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PRAWDZIWYCH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ludzi,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6" w:right="10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ktorzy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mowia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Panie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Panie....”,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wieco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pierwszy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etap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jezeli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potraktowalis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serio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moze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miec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pewn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chcial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takze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wiadczen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poszukiwania.....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tutaj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ziemi......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inaczej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ziem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niepotrzebna!)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6" w:right="171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Widziec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interwencje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Boza....takze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dociekaniu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„filozoficzn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”!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ZAWSZE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laska,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....n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dajm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zwiesc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ludzie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powazna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prawa,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prawdziwe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swiadczenie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daje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odczuc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ktory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watpliwosci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(dla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mnie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sobiscie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wlasnie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potwierdzenie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060" w:bottom="280" w:left="1020" w:right="1020"/>
        </w:sectPr>
      </w:pPr>
      <w:rPr/>
    </w:p>
    <w:p>
      <w:pPr>
        <w:spacing w:before="74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dzieje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mojej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Boze)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146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Rodząca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rozum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siebie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wiedź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inicjat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wobec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pierwsza.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zaistnieje,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okazuje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spodziewał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odpowiada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moje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najgłębsze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pragnienia.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Tillich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mówi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korelacji: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człowiek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4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życia,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dostaje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odpo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staje.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śli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staje,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okazuje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zbur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aje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łowe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albo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potrzebę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absolutnej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pójn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ści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tualnej.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enia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sensie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,,poznania",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tóre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razu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czuje,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dzi,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czynienia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ęcej.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dlatego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wdziwa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przestaje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ać.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mając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żadn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inklinacji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intelektu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interesuje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teologiczna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filozoficz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eksplikacja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eneut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jeżeli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eczywi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spotka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ółbr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mieć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szuki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anie.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ają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otwartość,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ufa,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odpowiedź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jdz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pewn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nigdy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pozbawiona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niepewności.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droga,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akt.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cofnięcia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dojrzewanie.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jrzewaniu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pewien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pewności,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pewności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całkowicie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innej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jakakolwiek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pewn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poznawczego.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Podsumowanie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zaprzestan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poszukiwania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moze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oznaczac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dwie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lenistwo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letniosc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poznalis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167" w:firstLine="-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sinusoida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igancego.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serio”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pokaz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celowo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wapliwosci)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daje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wiadczen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Ignacy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ycho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silnej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zadan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podjac”.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11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Dlatego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aczej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bedzie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czlowieka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ktory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zji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konca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statnich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(nawet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nawieksz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racjonalista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koneic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objawienie),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luczki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prost"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raczej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bedzie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doswiadczenia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konca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a....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"wia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uzupelniaja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tworza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"stabilna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droge"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kazdy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umrzec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aniem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stach.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72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jcie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Boga.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Amen.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ówię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górze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"unieś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rzuć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e",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zawaha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woim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ercu,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stanie,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będzie.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Dlatego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mówię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wam,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wierzcie,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tko,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prosicie,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będzie."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(Mk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11,20-24)</w:t>
      </w:r>
    </w:p>
    <w:p>
      <w:pPr>
        <w:spacing w:before="0" w:after="0" w:line="240" w:lineRule="auto"/>
        <w:ind w:left="476" w:right="21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rodzi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„nie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wahanie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wahania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potrafie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jakas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osc?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Jezeli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wczesniej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robil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analizujac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dokladnie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teraz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moge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pozwolic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ahania.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125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Gdy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powinnis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siebie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towac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poprzez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to!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kru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wstrze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iezliwosci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WC).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potężne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silne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ości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Bożej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ażliwiac.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1454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zatem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wewnetrznie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nastawienie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wiata.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18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stopnia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ator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gania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czlowiekiem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pokazac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Boga.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ezeli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zrobi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AUTENTYCZNIE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ganial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bedzie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chcial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dowiedziec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(poszukuje!)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tkiego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temat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Pieknego!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175" w:firstLine="-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16.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własne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doswiadczenia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zacz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patrzec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ktory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czegos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analize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powinnis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uciekac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badz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18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Prawdziwa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oznacza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zdolność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stawiania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czoła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obli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Taje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(cz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mniec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konkretn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aniach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0" w:after="0" w:line="240" w:lineRule="auto"/>
        <w:ind w:left="476" w:right="496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17.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,,Zawsze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inaczej".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Można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powiedzieć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jem,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rozpaczą,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zawsze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inaczej.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37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(Zgoda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iennosc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pokochanie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wte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wczesniej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dobrego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jc w:val="left"/>
        <w:spacing w:after="0"/>
        <w:sectPr>
          <w:pgSz w:w="11900" w:h="16840"/>
          <w:pgMar w:top="1060" w:bottom="280" w:left="1380" w:right="1060"/>
        </w:sectPr>
      </w:pPr>
      <w:rPr/>
    </w:p>
    <w:p>
      <w:pPr>
        <w:spacing w:before="74" w:after="0" w:line="240" w:lineRule="auto"/>
        <w:ind w:left="476" w:right="51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18.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ara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przy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ilej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„tego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pozna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dusza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anielska,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astraln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wecznie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glodne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niesforne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cielsko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wor!”</w:t>
      </w:r>
    </w:p>
    <w:p>
      <w:pPr>
        <w:spacing w:before="0" w:after="0" w:line="240" w:lineRule="auto"/>
        <w:ind w:left="476" w:right="124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19.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„Bóg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ylko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pragnieniu.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nienie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ebą,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aru,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pozostaje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blisko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broci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drugiego.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bogi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śli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"zatkajdziurę",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próbę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uzupełnienia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szych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kó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Religia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zaczyna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autent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czna,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jeśli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niało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sunek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Boga.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coś,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bogac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przekracza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tkie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ożl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ujęcia;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coś,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rozbija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asze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gó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przygoto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kategorie.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glebie!”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</w:t>
      </w:r>
    </w:p>
    <w:sectPr>
      <w:pgSz w:w="11900" w:h="16840"/>
      <w:pgMar w:top="1060" w:bottom="280" w:left="138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2014-08-30T09:22:58Z</dcterms:created>
  <dcterms:modified xsi:type="dcterms:W3CDTF">2014-08-30T09:22:58Z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2007-03-17T00:00:00Z</vt:filetime>
  </property>
  <property fmtid="{D5CDD505-2E9C-101B-9397-08002B2CF9AE}" pid="3" name="LastSaved">
    <vt:filetime>2014-08-30T00:00:00Z</vt:filetime>
  </property>
</Properties>
</file>